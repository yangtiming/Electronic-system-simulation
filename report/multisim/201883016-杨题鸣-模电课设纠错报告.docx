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9E6" w:rsidRPr="00C94888" w:rsidRDefault="00953D3D" w:rsidP="00953D3D">
      <w:pPr>
        <w:jc w:val="center"/>
        <w:rPr>
          <w:rFonts w:ascii="黑体" w:eastAsia="黑体" w:hAnsi="黑体" w:cs="Times New Roman"/>
          <w:b/>
          <w:bCs/>
          <w:sz w:val="30"/>
          <w:szCs w:val="30"/>
        </w:rPr>
      </w:pPr>
      <w:r w:rsidRPr="00C94888">
        <w:rPr>
          <w:rFonts w:ascii="黑体" w:eastAsia="黑体" w:hAnsi="黑体" w:cs="Times New Roman"/>
          <w:b/>
          <w:bCs/>
          <w:sz w:val="30"/>
          <w:szCs w:val="30"/>
        </w:rPr>
        <w:t>错误过程记录、分析及改进</w:t>
      </w:r>
    </w:p>
    <w:p w:rsidR="00953D3D" w:rsidRPr="00953D3D" w:rsidRDefault="00C94888" w:rsidP="00953D3D">
      <w:pPr>
        <w:rPr>
          <w:rFonts w:ascii="黑体" w:eastAsia="黑体" w:hAnsi="黑体" w:cs="Times New Roman"/>
          <w:b/>
          <w:bCs/>
          <w:color w:val="FF0000"/>
          <w:sz w:val="24"/>
          <w:szCs w:val="24"/>
        </w:rPr>
      </w:pP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1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.选用蓄电池</w:t>
      </w:r>
    </w:p>
    <w:p w:rsidR="008501BC" w:rsidRPr="00C94888" w:rsidRDefault="008501BC" w:rsidP="00953D3D">
      <w:pP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</w:p>
    <w:p w:rsidR="00C94888" w:rsidRDefault="00C94888" w:rsidP="00953D3D">
      <w:pP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  <w:r w:rsidRPr="00C94888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本次实验最大的问题就是在选用什么来当充电蓄电池，网上有的资料很少，最后选择用电容。在选择大小问题上，也存在一定的问题。改选多大的电容，能很好的体现出整个充电过程。经过多次的尝试，最终选择了很大的3</w:t>
      </w:r>
      <w:r w:rsidRPr="00C94888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0000</w:t>
      </w:r>
      <w:r w:rsidRPr="00C94888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uf。个人认为：由于</w:t>
      </w:r>
      <w:proofErr w:type="spellStart"/>
      <w:r w:rsidRPr="00C94888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mutilsim</w:t>
      </w:r>
      <w:proofErr w:type="spellEnd"/>
      <w:r w:rsidRPr="00C94888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没有现成的充电电池，所以无法真的实现比较好的仿真。3</w:t>
      </w:r>
      <w:r w:rsidRPr="00C94888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0000</w:t>
      </w:r>
      <w:r w:rsidRPr="00C94888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uf的大电容也只能当成观察整个过程的体现。真的电池肯定不可能有3</w:t>
      </w:r>
      <w:r w:rsidRPr="00C94888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0000</w:t>
      </w:r>
      <w:r w:rsidRPr="00C94888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uf这么大的电容。</w:t>
      </w:r>
    </w:p>
    <w:p w:rsidR="00C94888" w:rsidRDefault="00C94888" w:rsidP="00953D3D">
      <w:pP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</w:p>
    <w:p w:rsidR="00ED0707" w:rsidRPr="00953D3D" w:rsidRDefault="00C94888" w:rsidP="00C94888">
      <w:pP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</w:pP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2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.</w:t>
      </w:r>
      <w:r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ADC</w:t>
      </w:r>
      <w:r w:rsidR="00ED0707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译码器的尝试</w:t>
      </w:r>
    </w:p>
    <w:p w:rsidR="00C94888" w:rsidRDefault="00C94888" w:rsidP="00953D3D">
      <w:pP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</w:p>
    <w:p w:rsidR="008B0161" w:rsidRDefault="00ED0707" w:rsidP="00953D3D">
      <w:pP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本来想</w:t>
      </w:r>
      <w:r w:rsidR="00C64EC5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通过采集电容两端的电压，比较上参考电压，通过ADC译码器变成二进制形式来体现出充电过程，看到</w:t>
      </w:r>
      <w:r w:rsidR="00095F6A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底充电到百分之多少</w:t>
      </w:r>
      <w:r w:rsidR="00C64EC5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。但是实际操作过程中遇到了很严重的问题。最主要的问题，我认为还是因为盗版软件的缘故。ADC译码器和充电</w:t>
      </w:r>
      <w:r w:rsidR="0087485E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电路单独在</w:t>
      </w:r>
      <w:r w:rsidR="00095F6A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两</w:t>
      </w:r>
      <w:r w:rsidR="0087485E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个文件里面执行，发现是能运行出来的而且都没有什么错误。但是一放到一个文件下。两个电路没有任何</w:t>
      </w:r>
      <w:r w:rsidR="00095F6A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连线</w:t>
      </w:r>
      <w:r w:rsidR="0087485E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的情况下，都无法正常运行。将两个电路连到一起。发现还是无法正常的运行。也发现不了错误。个人认为：还是因为通过电容两端的带载能力太弱了，无法实现再带一个ADC电路。</w:t>
      </w:r>
      <w:r w:rsidR="008B0161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所以后面改成一个小功率的灯泡LED</w:t>
      </w:r>
      <w:r w:rsidR="008B0161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3</w:t>
      </w:r>
      <w:r w:rsidR="008B0161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来实现：当充电未完成时，就会亮红灯。当完成充电后，就会灭掉红灯。</w:t>
      </w:r>
    </w:p>
    <w:p w:rsidR="008B0161" w:rsidRDefault="008B0161" w:rsidP="00953D3D">
      <w:pP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</w:p>
    <w:p w:rsidR="00E420A2" w:rsidRDefault="00D86CA7" w:rsidP="00E420A2">
      <w:pPr>
        <w:rPr>
          <w:rFonts w:ascii="黑体" w:eastAsia="黑体" w:hAnsi="黑体"/>
          <w:b/>
          <w:bCs/>
          <w:color w:val="FF0000"/>
          <w:sz w:val="24"/>
          <w:szCs w:val="24"/>
        </w:rPr>
      </w:pP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>3</w:t>
      </w:r>
      <w:r w:rsidR="00E420A2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.</w:t>
      </w:r>
      <w:r w:rsidR="00E420A2">
        <w:rPr>
          <w:rFonts w:ascii="黑体" w:eastAsia="黑体" w:hAnsi="黑体" w:cs="Times New Roman"/>
          <w:b/>
          <w:bCs/>
          <w:color w:val="FF0000"/>
          <w:sz w:val="24"/>
          <w:szCs w:val="24"/>
        </w:rPr>
        <w:t>555</w:t>
      </w:r>
      <w:r w:rsidR="00E420A2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时基电路</w:t>
      </w:r>
      <w:r w:rsidR="00E420A2" w:rsidRPr="00E420A2">
        <w:rPr>
          <w:rFonts w:ascii="黑体" w:eastAsia="黑体" w:hAnsi="黑体" w:hint="eastAsia"/>
          <w:b/>
          <w:bCs/>
          <w:color w:val="FF0000"/>
          <w:sz w:val="24"/>
          <w:szCs w:val="24"/>
        </w:rPr>
        <w:t>双稳态触发器</w:t>
      </w:r>
      <w:r w:rsidR="00E420A2">
        <w:rPr>
          <w:rFonts w:ascii="黑体" w:eastAsia="黑体" w:hAnsi="黑体" w:hint="eastAsia"/>
          <w:b/>
          <w:bCs/>
          <w:color w:val="FF0000"/>
          <w:sz w:val="24"/>
          <w:szCs w:val="24"/>
        </w:rPr>
        <w:t>的不稳定问题</w:t>
      </w:r>
    </w:p>
    <w:p w:rsidR="00E420A2" w:rsidRPr="00E420A2" w:rsidRDefault="00E420A2" w:rsidP="00E420A2">
      <w:pPr>
        <w:rPr>
          <w:rFonts w:ascii="黑体" w:eastAsia="黑体" w:hAnsi="黑体" w:hint="eastAsia"/>
          <w:b/>
          <w:bCs/>
          <w:color w:val="FF0000"/>
          <w:sz w:val="24"/>
          <w:szCs w:val="24"/>
        </w:rPr>
      </w:pPr>
    </w:p>
    <w:p w:rsidR="008B0161" w:rsidRDefault="00E420A2" w:rsidP="00E420A2">
      <w:pPr>
        <w:ind w:firstLine="420"/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</w:pP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这个问题一直困扰我很久。到现在都不能很好的解决。通过了解，发现盗版的时基电路存在一些问题，会莫名的报错</w:t>
      </w:r>
      <w:r w:rsidR="0071594B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（连</w:t>
      </w:r>
      <w:proofErr w:type="spellStart"/>
      <w:r w:rsidR="0071594B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multisim</w:t>
      </w:r>
      <w:proofErr w:type="spellEnd"/>
      <w:r w:rsidR="0071594B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自己的模版时基电路都报错）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由于我模电课设做的东西是基于电压比较器；现在想加加难度，实现5</w:t>
      </w:r>
      <w: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55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 xml:space="preserve">时基电路的设计。 </w:t>
      </w:r>
      <w: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终于在经过不断的调整后，</w:t>
      </w:r>
      <w:r w:rsidR="009B4407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5</w:t>
      </w:r>
      <w:r w:rsidR="009B4407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55</w:t>
      </w:r>
      <w:r w:rsidR="009B4407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时基电路终于能正常的运行。但是还有一点小问题在于：当充电</w:t>
      </w:r>
      <w:r w:rsidR="00E86202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结束后</w:t>
      </w:r>
      <w:r w:rsidR="009B4407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的5</w:t>
      </w:r>
      <w:r w:rsidR="009B4407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-</w:t>
      </w:r>
      <w:r w:rsidR="009B4407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1</w:t>
      </w:r>
      <w:r w:rsidR="009B4407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0</w:t>
      </w:r>
      <w:r w:rsidR="009B4407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秒钟左右，有时候会出现弹出报错。学习负担大，百度了好久，但是依旧没有好的解决方案。但是至少是在运行整个过程当中没有出现报错。</w:t>
      </w:r>
    </w:p>
    <w:p w:rsidR="00D86CA7" w:rsidRDefault="00D86CA7" w:rsidP="00D86CA7">
      <w:pP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</w:pPr>
    </w:p>
    <w:p w:rsidR="0031544B" w:rsidRDefault="00AD40EF" w:rsidP="00555B06">
      <w:pPr>
        <w:rPr>
          <w:rFonts w:ascii="黑体" w:eastAsia="黑体" w:hAnsi="黑体" w:cs="Times New Roman"/>
          <w:b/>
          <w:bCs/>
          <w:color w:val="FF0000"/>
          <w:sz w:val="24"/>
          <w:szCs w:val="24"/>
        </w:rPr>
      </w:pPr>
      <w:r w:rsidRPr="00AD40EF">
        <w:rPr>
          <w:rFonts w:ascii="黑体" w:eastAsia="黑体" w:hAnsi="黑体" w:cs="Times New Roman"/>
          <w:b/>
          <w:bCs/>
          <w:color w:val="FF0000"/>
          <w:sz w:val="24"/>
          <w:szCs w:val="24"/>
        </w:rPr>
        <w:t>4.</w:t>
      </w:r>
      <w:r w:rsidRPr="00AD40EF">
        <w:rPr>
          <w:rFonts w:ascii="黑体" w:eastAsia="黑体" w:hAnsi="黑体" w:cs="Times New Roman" w:hint="eastAsia"/>
          <w:b/>
          <w:bCs/>
          <w:color w:val="FF0000"/>
          <w:sz w:val="24"/>
          <w:szCs w:val="24"/>
        </w:rPr>
        <w:t>电源电路的选择</w:t>
      </w:r>
    </w:p>
    <w:p w:rsidR="00DD5916" w:rsidRDefault="00AD40EF" w:rsidP="00555B06">
      <w:pP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</w:pPr>
      <w:r>
        <w:rPr>
          <w:rFonts w:ascii="黑体" w:eastAsia="黑体" w:hAnsi="黑体" w:cs="Times New Roman"/>
          <w:b/>
          <w:bCs/>
          <w:color w:val="FF0000"/>
          <w:sz w:val="24"/>
          <w:szCs w:val="24"/>
        </w:rPr>
        <w:tab/>
      </w:r>
      <w:r w:rsidRPr="00AD40EF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一开始选择的是固定的</w:t>
      </w:r>
      <w:r w:rsidRPr="00AD40EF"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9</w:t>
      </w:r>
      <w:r w:rsidRPr="00AD40EF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v电路。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然后通过R3，R2，R</w:t>
      </w:r>
      <w: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，R</w:t>
      </w:r>
      <w: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5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，R</w:t>
      </w:r>
      <w:r>
        <w:rPr>
          <w:rFonts w:ascii="黑体" w:eastAsia="黑体" w:hAnsi="黑体" w:cs="Times New Roman"/>
          <w:b/>
          <w:bCs/>
          <w:color w:val="000000" w:themeColor="text1"/>
          <w:sz w:val="24"/>
          <w:szCs w:val="24"/>
        </w:rPr>
        <w:t>6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分压9v实现对</w:t>
      </w:r>
      <w:r w:rsidR="00DD5916"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  <w:t>不同电压值的电压进行充电。后面发现，这个9v电压带载能力比较差，经常一带上载。电压就下降了。从而无法实现对特定电压阻值的充电。后面选用了可调直流电压源。这样以来，可以先调整电压到一个合适的电压值。然后就可以对不同电压值的蓄电池进行充电。最终不仅仅能实现对固定的电压值进行充电，还是可调的。</w:t>
      </w:r>
    </w:p>
    <w:p w:rsidR="00AD40EF" w:rsidRPr="00AD40EF" w:rsidRDefault="00AD40EF" w:rsidP="00555B06">
      <w:pPr>
        <w:rPr>
          <w:rFonts w:ascii="黑体" w:eastAsia="黑体" w:hAnsi="黑体" w:cs="Times New Roman" w:hint="eastAsia"/>
          <w:b/>
          <w:bCs/>
          <w:color w:val="000000" w:themeColor="text1"/>
          <w:sz w:val="24"/>
          <w:szCs w:val="24"/>
        </w:rPr>
      </w:pPr>
    </w:p>
    <w:p w:rsidR="0071594B" w:rsidRPr="00B6503D" w:rsidRDefault="005F35BE" w:rsidP="005F35BE">
      <w:pPr>
        <w:rPr>
          <w:rFonts w:ascii="黑体" w:eastAsia="黑体" w:hAnsi="黑体" w:cs="Times New Roman" w:hint="eastAsia"/>
          <w:b/>
          <w:bCs/>
          <w:color w:val="C00000"/>
          <w:sz w:val="24"/>
          <w:szCs w:val="24"/>
        </w:rPr>
      </w:pPr>
      <w:r w:rsidRPr="00B6503D">
        <w:rPr>
          <w:rFonts w:ascii="黑体" w:eastAsia="黑体" w:hAnsi="黑体" w:cs="Times New Roman" w:hint="eastAsia"/>
          <w:b/>
          <w:bCs/>
          <w:color w:val="C00000"/>
          <w:sz w:val="24"/>
          <w:szCs w:val="24"/>
        </w:rPr>
        <w:t>总结：本次电子系统仿真的结果并不能让人满意。所以，为了弥补上此次的遗憾特地加做了一个proteus仿真（keil</w:t>
      </w:r>
      <w:r w:rsidRPr="00B6503D">
        <w:rPr>
          <w:rFonts w:ascii="黑体" w:eastAsia="黑体" w:hAnsi="黑体" w:cs="Times New Roman"/>
          <w:b/>
          <w:bCs/>
          <w:color w:val="C00000"/>
          <w:sz w:val="24"/>
          <w:szCs w:val="24"/>
        </w:rPr>
        <w:t>5+</w:t>
      </w:r>
      <w:r w:rsidRPr="00B6503D">
        <w:rPr>
          <w:rFonts w:ascii="黑体" w:eastAsia="黑体" w:hAnsi="黑体" w:cs="Times New Roman" w:hint="eastAsia"/>
          <w:b/>
          <w:bCs/>
          <w:color w:val="C00000"/>
          <w:sz w:val="24"/>
          <w:szCs w:val="24"/>
        </w:rPr>
        <w:t>proteus</w:t>
      </w:r>
      <w:r w:rsidR="001649D3" w:rsidRPr="00B6503D">
        <w:rPr>
          <w:rFonts w:ascii="黑体" w:eastAsia="黑体" w:hAnsi="黑体" w:cs="Times New Roman"/>
          <w:b/>
          <w:bCs/>
          <w:color w:val="C00000"/>
          <w:sz w:val="24"/>
          <w:szCs w:val="24"/>
        </w:rPr>
        <w:t>8</w:t>
      </w:r>
      <w:r w:rsidRPr="00B6503D">
        <w:rPr>
          <w:rFonts w:ascii="黑体" w:eastAsia="黑体" w:hAnsi="黑体" w:cs="Times New Roman" w:hint="eastAsia"/>
          <w:b/>
          <w:bCs/>
          <w:color w:val="C00000"/>
          <w:sz w:val="24"/>
          <w:szCs w:val="24"/>
        </w:rPr>
        <w:t>）</w:t>
      </w:r>
      <w:r w:rsidR="00EB3535" w:rsidRPr="00B6503D">
        <w:rPr>
          <w:rFonts w:ascii="黑体" w:eastAsia="黑体" w:hAnsi="黑体" w:cs="Times New Roman" w:hint="eastAsia"/>
          <w:b/>
          <w:bCs/>
          <w:color w:val="C00000"/>
          <w:sz w:val="24"/>
          <w:szCs w:val="24"/>
        </w:rPr>
        <w:t>显示‘大工NO</w:t>
      </w:r>
      <w:r w:rsidR="00EB3535" w:rsidRPr="00B6503D">
        <w:rPr>
          <w:rFonts w:ascii="黑体" w:eastAsia="黑体" w:hAnsi="黑体" w:cs="Times New Roman"/>
          <w:b/>
          <w:bCs/>
          <w:color w:val="C00000"/>
          <w:sz w:val="24"/>
          <w:szCs w:val="24"/>
        </w:rPr>
        <w:t>1</w:t>
      </w:r>
      <w:r w:rsidR="00EB3535" w:rsidRPr="00B6503D">
        <w:rPr>
          <w:rFonts w:ascii="黑体" w:eastAsia="黑体" w:hAnsi="黑体" w:cs="Times New Roman" w:hint="eastAsia"/>
          <w:b/>
          <w:bCs/>
          <w:color w:val="C00000"/>
          <w:sz w:val="24"/>
          <w:szCs w:val="24"/>
        </w:rPr>
        <w:t>’字样</w:t>
      </w:r>
    </w:p>
    <w:sectPr w:rsidR="0071594B" w:rsidRPr="00B6503D" w:rsidSect="001B79D6">
      <w:footerReference w:type="even" r:id="rId8"/>
      <w:footerReference w:type="default" r:id="rId9"/>
      <w:headerReference w:type="first" r:id="rId10"/>
      <w:type w:val="continuous"/>
      <w:pgSz w:w="11906" w:h="16838" w:code="9"/>
      <w:pgMar w:top="1531" w:right="1134" w:bottom="1134" w:left="1701" w:header="851" w:footer="380" w:gutter="0"/>
      <w:cols w:space="418"/>
      <w:docGrid w:type="linesAndChars" w:linePitch="322" w:charSpace="-1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5B51" w:rsidRDefault="008F5B51" w:rsidP="00B231DD">
      <w:r>
        <w:separator/>
      </w:r>
    </w:p>
  </w:endnote>
  <w:endnote w:type="continuationSeparator" w:id="0">
    <w:p w:rsidR="008F5B51" w:rsidRDefault="008F5B51" w:rsidP="00B2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8F5B51">
    <w:pPr>
      <w:pStyle w:val="af6"/>
      <w:jc w:val="center"/>
    </w:pPr>
    <w:sdt>
      <w:sdtPr>
        <w:id w:val="177942573"/>
        <w:docPartObj>
          <w:docPartGallery w:val="Page Numbers (Bottom of Page)"/>
          <w:docPartUnique/>
        </w:docPartObj>
      </w:sdtPr>
      <w:sdtEndPr/>
      <w:sdtContent>
        <w:sdt>
          <w:sdtPr>
            <w:id w:val="1925294271"/>
            <w:docPartObj>
              <w:docPartGallery w:val="Page Numbers (Top of Page)"/>
              <w:docPartUnique/>
            </w:docPartObj>
          </w:sdtPr>
          <w:sdtEndPr/>
          <w:sdtContent>
            <w:r w:rsidR="00DB6A4F">
              <w:rPr>
                <w:lang w:val="zh-CN"/>
              </w:rPr>
              <w:t xml:space="preserve"> </w:t>
            </w:r>
            <w:r w:rsidR="00DB6A4F">
              <w:rPr>
                <w:rFonts w:hint="eastAsia"/>
                <w:lang w:val="zh-CN"/>
              </w:rPr>
              <w:t>第</w:t>
            </w:r>
            <w:r w:rsidR="00DB6A4F">
              <w:rPr>
                <w:b/>
                <w:bCs/>
                <w:sz w:val="24"/>
                <w:szCs w:val="24"/>
              </w:rPr>
              <w:fldChar w:fldCharType="begin"/>
            </w:r>
            <w:r w:rsidR="00DB6A4F">
              <w:rPr>
                <w:b/>
                <w:bCs/>
              </w:rPr>
              <w:instrText>PAGE</w:instrText>
            </w:r>
            <w:r w:rsidR="00DB6A4F">
              <w:rPr>
                <w:b/>
                <w:bCs/>
                <w:sz w:val="24"/>
                <w:szCs w:val="24"/>
              </w:rPr>
              <w:fldChar w:fldCharType="separate"/>
            </w:r>
            <w:r w:rsidR="00DB6A4F">
              <w:rPr>
                <w:b/>
                <w:bCs/>
                <w:noProof/>
              </w:rPr>
              <w:t>2</w:t>
            </w:r>
            <w:r w:rsidR="00DB6A4F">
              <w:rPr>
                <w:b/>
                <w:bCs/>
                <w:sz w:val="24"/>
                <w:szCs w:val="24"/>
              </w:rPr>
              <w:fldChar w:fldCharType="end"/>
            </w:r>
            <w:r w:rsidR="00DB6A4F">
              <w:rPr>
                <w:rFonts w:hint="eastAsia"/>
                <w:lang w:val="zh-CN"/>
              </w:rPr>
              <w:t>页</w:t>
            </w:r>
            <w:r w:rsidR="00DB6A4F">
              <w:rPr>
                <w:lang w:val="zh-CN"/>
              </w:rPr>
              <w:t xml:space="preserve">/ </w:t>
            </w:r>
            <w:r w:rsidR="00DB6A4F">
              <w:rPr>
                <w:rFonts w:hint="eastAsia"/>
                <w:lang w:val="zh-CN"/>
              </w:rPr>
              <w:t>共</w:t>
            </w:r>
            <w:r w:rsidR="00DB6A4F">
              <w:rPr>
                <w:b/>
                <w:bCs/>
                <w:sz w:val="24"/>
                <w:szCs w:val="24"/>
              </w:rPr>
              <w:fldChar w:fldCharType="begin"/>
            </w:r>
            <w:r w:rsidR="00DB6A4F">
              <w:rPr>
                <w:b/>
                <w:bCs/>
              </w:rPr>
              <w:instrText>NUMPAGES</w:instrText>
            </w:r>
            <w:r w:rsidR="00DB6A4F">
              <w:rPr>
                <w:b/>
                <w:bCs/>
                <w:sz w:val="24"/>
                <w:szCs w:val="24"/>
              </w:rPr>
              <w:fldChar w:fldCharType="separate"/>
            </w:r>
            <w:r w:rsidR="00DB6A4F">
              <w:rPr>
                <w:b/>
                <w:bCs/>
                <w:noProof/>
              </w:rPr>
              <w:t>2</w:t>
            </w:r>
            <w:r w:rsidR="00DB6A4F">
              <w:rPr>
                <w:b/>
                <w:bCs/>
                <w:sz w:val="24"/>
                <w:szCs w:val="24"/>
              </w:rPr>
              <w:fldChar w:fldCharType="end"/>
            </w:r>
            <w:r w:rsidR="00DB6A4F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DB6A4F" w:rsidRDefault="00DB6A4F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DB6A4F">
    <w:pPr>
      <w:pStyle w:val="af6"/>
      <w:jc w:val="center"/>
    </w:pPr>
    <w:r>
      <w:rPr>
        <w:rFonts w:hint="eastAsia"/>
      </w:rPr>
      <w:t>第</w:t>
    </w:r>
    <w:sdt>
      <w:sdtPr>
        <w:id w:val="-1669238322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页</w:t>
        </w:r>
        <w:r>
          <w:rPr>
            <w:rFonts w:hint="eastAsia"/>
            <w:lang w:val="zh-CN"/>
          </w:rPr>
          <w:t xml:space="preserve"> 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 xml:space="preserve"> </w:t>
        </w:r>
        <w:r w:rsidRPr="003E4D0C">
          <w:rPr>
            <w:rFonts w:hint="eastAsia"/>
            <w:b/>
            <w:lang w:val="zh-CN"/>
          </w:rPr>
          <w:t>共计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 w:rsidRPr="003E4D0C">
          <w:rPr>
            <w:rFonts w:hint="eastAsia"/>
            <w:b/>
            <w:bCs/>
          </w:rPr>
          <w:t>页</w:t>
        </w:r>
      </w:sdtContent>
    </w:sdt>
  </w:p>
  <w:p w:rsidR="00DB6A4F" w:rsidRDefault="00DB6A4F" w:rsidP="0073266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5B51" w:rsidRDefault="008F5B51" w:rsidP="00B231DD">
      <w:r>
        <w:separator/>
      </w:r>
    </w:p>
  </w:footnote>
  <w:footnote w:type="continuationSeparator" w:id="0">
    <w:p w:rsidR="008F5B51" w:rsidRDefault="008F5B51" w:rsidP="00B2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DB6A4F">
    <w:pPr>
      <w:pStyle w:val="af4"/>
    </w:pPr>
    <w:r>
      <w:rPr>
        <w:rFonts w:hint="eastAsia"/>
      </w:rPr>
      <w:t>附件</w:t>
    </w:r>
    <w:r w:rsidRPr="00AA0F9A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3B5"/>
    <w:multiLevelType w:val="hybridMultilevel"/>
    <w:tmpl w:val="49C47610"/>
    <w:lvl w:ilvl="0" w:tplc="C4628C96">
      <w:start w:val="1"/>
      <w:numFmt w:val="decimal"/>
      <w:pStyle w:val="a"/>
      <w:lvlText w:val="［%1］"/>
      <w:lvlJc w:val="left"/>
      <w:pPr>
        <w:ind w:left="562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C6AC0"/>
    <w:multiLevelType w:val="hybridMultilevel"/>
    <w:tmpl w:val="40046794"/>
    <w:lvl w:ilvl="0" w:tplc="61DEFCF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B7239"/>
    <w:multiLevelType w:val="multilevel"/>
    <w:tmpl w:val="D00ACF1A"/>
    <w:lvl w:ilvl="0">
      <w:start w:val="1"/>
      <w:numFmt w:val="decimal"/>
      <w:pStyle w:val="a0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pStyle w:val="a1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pStyle w:val="a2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3" w15:restartNumberingAfterBreak="0">
    <w:nsid w:val="1A3C3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78E27A4"/>
    <w:multiLevelType w:val="multilevel"/>
    <w:tmpl w:val="FACC15A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</w:rPr>
    </w:lvl>
  </w:abstractNum>
  <w:abstractNum w:abstractNumId="5" w15:restartNumberingAfterBreak="0">
    <w:nsid w:val="2DB002AC"/>
    <w:multiLevelType w:val="multilevel"/>
    <w:tmpl w:val="B5EA5912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6" w15:restartNumberingAfterBreak="0">
    <w:nsid w:val="30DF0ED6"/>
    <w:multiLevelType w:val="hybridMultilevel"/>
    <w:tmpl w:val="36CECBDC"/>
    <w:lvl w:ilvl="0" w:tplc="E5D80D72">
      <w:start w:val="1"/>
      <w:numFmt w:val="decimalEnclosedParen"/>
      <w:lvlText w:val="%1"/>
      <w:lvlJc w:val="left"/>
      <w:pPr>
        <w:ind w:left="779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3BD40524"/>
    <w:multiLevelType w:val="hybridMultilevel"/>
    <w:tmpl w:val="B072A53A"/>
    <w:lvl w:ilvl="0" w:tplc="F7A04A0A">
      <w:start w:val="1"/>
      <w:numFmt w:val="decimalEnclosedParen"/>
      <w:lvlText w:val="%1"/>
      <w:lvlJc w:val="left"/>
      <w:pPr>
        <w:ind w:left="779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3DFB7FFA"/>
    <w:multiLevelType w:val="multilevel"/>
    <w:tmpl w:val="89805F1C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9" w15:restartNumberingAfterBreak="0">
    <w:nsid w:val="4C272F17"/>
    <w:multiLevelType w:val="hybridMultilevel"/>
    <w:tmpl w:val="87BA8ACC"/>
    <w:lvl w:ilvl="0" w:tplc="55728EB8">
      <w:start w:val="1"/>
      <w:numFmt w:val="decimal"/>
      <w:lvlText w:val="［%1］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A62D2"/>
    <w:multiLevelType w:val="hybridMultilevel"/>
    <w:tmpl w:val="0B88D76C"/>
    <w:lvl w:ilvl="0" w:tplc="A11ACE92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034F78"/>
    <w:multiLevelType w:val="multilevel"/>
    <w:tmpl w:val="56AED674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12" w15:restartNumberingAfterBreak="0">
    <w:nsid w:val="5E692B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4AC5C61"/>
    <w:multiLevelType w:val="multilevel"/>
    <w:tmpl w:val="4E92B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CD299D"/>
    <w:multiLevelType w:val="hybridMultilevel"/>
    <w:tmpl w:val="6E227E44"/>
    <w:lvl w:ilvl="0" w:tplc="5F940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088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A41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AC8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7CA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DA8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709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64B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73F1978"/>
    <w:multiLevelType w:val="hybridMultilevel"/>
    <w:tmpl w:val="8026922A"/>
    <w:lvl w:ilvl="0" w:tplc="A190B828">
      <w:start w:val="1"/>
      <w:numFmt w:val="decimalEnclosedParen"/>
      <w:lvlText w:val="%1"/>
      <w:lvlJc w:val="left"/>
      <w:pPr>
        <w:ind w:left="88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15"/>
  </w:num>
  <w:num w:numId="6">
    <w:abstractNumId w:val="9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eastAsia="黑体" w:hint="eastAsia"/>
          <w:sz w:val="24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80" w:hanging="48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Times New Roman" w:hAnsi="Times New Roman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Times New Roman" w:hAnsi="Times New Roman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ascii="Times New Roman" w:hAnsi="Times New Roman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ascii="Times New Roman" w:hAnsi="Times New Roman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ascii="Times New Roman" w:hAnsi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ascii="Times New Roman" w:hAnsi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ascii="Times New Roman" w:hAnsi="Times New Roman" w:hint="default"/>
        </w:rPr>
      </w:lvl>
    </w:lvlOverride>
  </w:num>
  <w:num w:numId="16">
    <w:abstractNumId w:val="8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evenAndOddHeaders/>
  <w:drawingGridHorizontalSpacing w:val="105"/>
  <w:drawingGridVerticalSpacing w:val="16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22"/>
    <w:rsid w:val="00002221"/>
    <w:rsid w:val="000032DB"/>
    <w:rsid w:val="00003F8A"/>
    <w:rsid w:val="00010F83"/>
    <w:rsid w:val="00016A48"/>
    <w:rsid w:val="00026385"/>
    <w:rsid w:val="00055AC8"/>
    <w:rsid w:val="00064F15"/>
    <w:rsid w:val="00072BE7"/>
    <w:rsid w:val="0007311E"/>
    <w:rsid w:val="00075295"/>
    <w:rsid w:val="00082DBE"/>
    <w:rsid w:val="00085981"/>
    <w:rsid w:val="0008698B"/>
    <w:rsid w:val="00092FFC"/>
    <w:rsid w:val="00095030"/>
    <w:rsid w:val="00095F6A"/>
    <w:rsid w:val="000963F6"/>
    <w:rsid w:val="000A14E0"/>
    <w:rsid w:val="000A45BC"/>
    <w:rsid w:val="000A645B"/>
    <w:rsid w:val="000A6B22"/>
    <w:rsid w:val="000B2567"/>
    <w:rsid w:val="000B52EB"/>
    <w:rsid w:val="000C7FD4"/>
    <w:rsid w:val="000D5E23"/>
    <w:rsid w:val="000D6142"/>
    <w:rsid w:val="000E15F2"/>
    <w:rsid w:val="000E3875"/>
    <w:rsid w:val="000E59C0"/>
    <w:rsid w:val="000F1533"/>
    <w:rsid w:val="000F4976"/>
    <w:rsid w:val="00104C27"/>
    <w:rsid w:val="00115A54"/>
    <w:rsid w:val="00122677"/>
    <w:rsid w:val="001249C3"/>
    <w:rsid w:val="00135F93"/>
    <w:rsid w:val="001649D3"/>
    <w:rsid w:val="00170AC2"/>
    <w:rsid w:val="00181A2F"/>
    <w:rsid w:val="00197D2F"/>
    <w:rsid w:val="001A7EAB"/>
    <w:rsid w:val="001A7EF3"/>
    <w:rsid w:val="001B531B"/>
    <w:rsid w:val="001B79D6"/>
    <w:rsid w:val="001C0FF8"/>
    <w:rsid w:val="001C2BD3"/>
    <w:rsid w:val="001D582D"/>
    <w:rsid w:val="001D7F67"/>
    <w:rsid w:val="001E18B4"/>
    <w:rsid w:val="001E2398"/>
    <w:rsid w:val="001E5317"/>
    <w:rsid w:val="001F39AC"/>
    <w:rsid w:val="00200BC4"/>
    <w:rsid w:val="0022647E"/>
    <w:rsid w:val="00227AB3"/>
    <w:rsid w:val="002301DF"/>
    <w:rsid w:val="00232D9C"/>
    <w:rsid w:val="0023365F"/>
    <w:rsid w:val="002426E1"/>
    <w:rsid w:val="002447DE"/>
    <w:rsid w:val="00246F13"/>
    <w:rsid w:val="00251352"/>
    <w:rsid w:val="0025227C"/>
    <w:rsid w:val="0025463E"/>
    <w:rsid w:val="00257055"/>
    <w:rsid w:val="002634FF"/>
    <w:rsid w:val="00263965"/>
    <w:rsid w:val="00264999"/>
    <w:rsid w:val="00275C99"/>
    <w:rsid w:val="00280BC8"/>
    <w:rsid w:val="00283ED3"/>
    <w:rsid w:val="002956D4"/>
    <w:rsid w:val="002974E0"/>
    <w:rsid w:val="002A0557"/>
    <w:rsid w:val="002A3C16"/>
    <w:rsid w:val="002B0F12"/>
    <w:rsid w:val="002D3F38"/>
    <w:rsid w:val="002D688F"/>
    <w:rsid w:val="002E1047"/>
    <w:rsid w:val="002E33B1"/>
    <w:rsid w:val="002E4C1B"/>
    <w:rsid w:val="002E5294"/>
    <w:rsid w:val="002F2C10"/>
    <w:rsid w:val="002F455F"/>
    <w:rsid w:val="002F7A97"/>
    <w:rsid w:val="00300109"/>
    <w:rsid w:val="00301B8A"/>
    <w:rsid w:val="00302D18"/>
    <w:rsid w:val="00310431"/>
    <w:rsid w:val="0031544B"/>
    <w:rsid w:val="00334462"/>
    <w:rsid w:val="00346825"/>
    <w:rsid w:val="00360E61"/>
    <w:rsid w:val="00383539"/>
    <w:rsid w:val="003927E4"/>
    <w:rsid w:val="00392C0D"/>
    <w:rsid w:val="00393ACE"/>
    <w:rsid w:val="003A3E3D"/>
    <w:rsid w:val="003A62F6"/>
    <w:rsid w:val="003A74E7"/>
    <w:rsid w:val="003B34DD"/>
    <w:rsid w:val="003B43B1"/>
    <w:rsid w:val="003B6D70"/>
    <w:rsid w:val="003C0890"/>
    <w:rsid w:val="003C75FF"/>
    <w:rsid w:val="003C77FD"/>
    <w:rsid w:val="003C78BE"/>
    <w:rsid w:val="003C7E05"/>
    <w:rsid w:val="003D5079"/>
    <w:rsid w:val="003D6525"/>
    <w:rsid w:val="003D7108"/>
    <w:rsid w:val="003E4D0C"/>
    <w:rsid w:val="00401E8C"/>
    <w:rsid w:val="00402D22"/>
    <w:rsid w:val="00402F4A"/>
    <w:rsid w:val="0040671D"/>
    <w:rsid w:val="00406E28"/>
    <w:rsid w:val="00412217"/>
    <w:rsid w:val="00441603"/>
    <w:rsid w:val="004621B9"/>
    <w:rsid w:val="0046303A"/>
    <w:rsid w:val="00466805"/>
    <w:rsid w:val="00477542"/>
    <w:rsid w:val="00481BD3"/>
    <w:rsid w:val="004825AD"/>
    <w:rsid w:val="00483FDC"/>
    <w:rsid w:val="004A28A4"/>
    <w:rsid w:val="004B4F4C"/>
    <w:rsid w:val="004B629B"/>
    <w:rsid w:val="004C32AC"/>
    <w:rsid w:val="004C6470"/>
    <w:rsid w:val="004D000D"/>
    <w:rsid w:val="004F16AF"/>
    <w:rsid w:val="00501DFF"/>
    <w:rsid w:val="00502282"/>
    <w:rsid w:val="0050273C"/>
    <w:rsid w:val="0050640E"/>
    <w:rsid w:val="00507113"/>
    <w:rsid w:val="00512B89"/>
    <w:rsid w:val="00520CCC"/>
    <w:rsid w:val="00522B31"/>
    <w:rsid w:val="00545ADC"/>
    <w:rsid w:val="00554998"/>
    <w:rsid w:val="00555B06"/>
    <w:rsid w:val="005572E7"/>
    <w:rsid w:val="00561E45"/>
    <w:rsid w:val="0056580F"/>
    <w:rsid w:val="005722DA"/>
    <w:rsid w:val="00575DAE"/>
    <w:rsid w:val="0058314B"/>
    <w:rsid w:val="00590B5A"/>
    <w:rsid w:val="00590C97"/>
    <w:rsid w:val="00591E50"/>
    <w:rsid w:val="00596C34"/>
    <w:rsid w:val="005A181C"/>
    <w:rsid w:val="005A3939"/>
    <w:rsid w:val="005A608A"/>
    <w:rsid w:val="005A694C"/>
    <w:rsid w:val="005A7ADF"/>
    <w:rsid w:val="005B28A7"/>
    <w:rsid w:val="005B2B91"/>
    <w:rsid w:val="005B5213"/>
    <w:rsid w:val="005B6A5A"/>
    <w:rsid w:val="005B7505"/>
    <w:rsid w:val="005C0911"/>
    <w:rsid w:val="005C1F74"/>
    <w:rsid w:val="005C4D27"/>
    <w:rsid w:val="005C5266"/>
    <w:rsid w:val="005C57DD"/>
    <w:rsid w:val="005C6DAE"/>
    <w:rsid w:val="005D17DE"/>
    <w:rsid w:val="005D300A"/>
    <w:rsid w:val="005E13AD"/>
    <w:rsid w:val="005E2D9B"/>
    <w:rsid w:val="005E4923"/>
    <w:rsid w:val="005F0779"/>
    <w:rsid w:val="005F35BE"/>
    <w:rsid w:val="005F3703"/>
    <w:rsid w:val="005F4868"/>
    <w:rsid w:val="006042E4"/>
    <w:rsid w:val="0060435B"/>
    <w:rsid w:val="00606E7A"/>
    <w:rsid w:val="00614BDB"/>
    <w:rsid w:val="006156B0"/>
    <w:rsid w:val="006252B2"/>
    <w:rsid w:val="00642DDA"/>
    <w:rsid w:val="00651BCB"/>
    <w:rsid w:val="00652F72"/>
    <w:rsid w:val="00653BDA"/>
    <w:rsid w:val="00654BB1"/>
    <w:rsid w:val="00677919"/>
    <w:rsid w:val="006837CD"/>
    <w:rsid w:val="00692A66"/>
    <w:rsid w:val="00697691"/>
    <w:rsid w:val="006B7156"/>
    <w:rsid w:val="006B7407"/>
    <w:rsid w:val="006C1E1D"/>
    <w:rsid w:val="006D271D"/>
    <w:rsid w:val="006E061E"/>
    <w:rsid w:val="006E3099"/>
    <w:rsid w:val="006E6970"/>
    <w:rsid w:val="007011C5"/>
    <w:rsid w:val="0071139C"/>
    <w:rsid w:val="00711738"/>
    <w:rsid w:val="0071232B"/>
    <w:rsid w:val="00712AAF"/>
    <w:rsid w:val="0071594B"/>
    <w:rsid w:val="00723488"/>
    <w:rsid w:val="00725B74"/>
    <w:rsid w:val="0073266B"/>
    <w:rsid w:val="00742823"/>
    <w:rsid w:val="007471D2"/>
    <w:rsid w:val="007614A2"/>
    <w:rsid w:val="00764515"/>
    <w:rsid w:val="00767B83"/>
    <w:rsid w:val="00777A21"/>
    <w:rsid w:val="00786FF4"/>
    <w:rsid w:val="00796055"/>
    <w:rsid w:val="007971FC"/>
    <w:rsid w:val="007A13CB"/>
    <w:rsid w:val="007A6D72"/>
    <w:rsid w:val="007B0715"/>
    <w:rsid w:val="007B1840"/>
    <w:rsid w:val="007C071F"/>
    <w:rsid w:val="007C2B76"/>
    <w:rsid w:val="007C3C85"/>
    <w:rsid w:val="007C5F88"/>
    <w:rsid w:val="007C78EE"/>
    <w:rsid w:val="007D078D"/>
    <w:rsid w:val="007D5ED6"/>
    <w:rsid w:val="007D6E7A"/>
    <w:rsid w:val="00803B79"/>
    <w:rsid w:val="0080688B"/>
    <w:rsid w:val="00814FA5"/>
    <w:rsid w:val="0082058D"/>
    <w:rsid w:val="00827203"/>
    <w:rsid w:val="00836B48"/>
    <w:rsid w:val="0084688F"/>
    <w:rsid w:val="008501BC"/>
    <w:rsid w:val="00854EA5"/>
    <w:rsid w:val="00860B42"/>
    <w:rsid w:val="0086344E"/>
    <w:rsid w:val="00871740"/>
    <w:rsid w:val="00873E45"/>
    <w:rsid w:val="0087485E"/>
    <w:rsid w:val="008807A5"/>
    <w:rsid w:val="0088433F"/>
    <w:rsid w:val="008869FE"/>
    <w:rsid w:val="00892651"/>
    <w:rsid w:val="008A673F"/>
    <w:rsid w:val="008A7E5A"/>
    <w:rsid w:val="008B0161"/>
    <w:rsid w:val="008B68CB"/>
    <w:rsid w:val="008C1A8E"/>
    <w:rsid w:val="008C2668"/>
    <w:rsid w:val="008E0E07"/>
    <w:rsid w:val="008E1DD4"/>
    <w:rsid w:val="008E2370"/>
    <w:rsid w:val="008F48A6"/>
    <w:rsid w:val="008F5B51"/>
    <w:rsid w:val="008F7546"/>
    <w:rsid w:val="009010B3"/>
    <w:rsid w:val="00902A86"/>
    <w:rsid w:val="0090601A"/>
    <w:rsid w:val="009106E1"/>
    <w:rsid w:val="00920D86"/>
    <w:rsid w:val="009251F0"/>
    <w:rsid w:val="0093027E"/>
    <w:rsid w:val="009479E8"/>
    <w:rsid w:val="00953D3D"/>
    <w:rsid w:val="00965CD8"/>
    <w:rsid w:val="00966081"/>
    <w:rsid w:val="00971016"/>
    <w:rsid w:val="00982F33"/>
    <w:rsid w:val="009855C3"/>
    <w:rsid w:val="00986DC2"/>
    <w:rsid w:val="00995449"/>
    <w:rsid w:val="009972AB"/>
    <w:rsid w:val="009A2E2B"/>
    <w:rsid w:val="009A636B"/>
    <w:rsid w:val="009A6684"/>
    <w:rsid w:val="009B0811"/>
    <w:rsid w:val="009B314D"/>
    <w:rsid w:val="009B4407"/>
    <w:rsid w:val="009C021F"/>
    <w:rsid w:val="009C10DB"/>
    <w:rsid w:val="009C49B3"/>
    <w:rsid w:val="009D1050"/>
    <w:rsid w:val="009D3528"/>
    <w:rsid w:val="009D50A4"/>
    <w:rsid w:val="009E55DE"/>
    <w:rsid w:val="009F2BDC"/>
    <w:rsid w:val="00A20DA0"/>
    <w:rsid w:val="00A31B0A"/>
    <w:rsid w:val="00A4001F"/>
    <w:rsid w:val="00A44758"/>
    <w:rsid w:val="00A53447"/>
    <w:rsid w:val="00A55B80"/>
    <w:rsid w:val="00A82423"/>
    <w:rsid w:val="00A8483E"/>
    <w:rsid w:val="00A862A8"/>
    <w:rsid w:val="00A90FCE"/>
    <w:rsid w:val="00A918AF"/>
    <w:rsid w:val="00A928F7"/>
    <w:rsid w:val="00A95B5A"/>
    <w:rsid w:val="00A9779C"/>
    <w:rsid w:val="00AA0EAA"/>
    <w:rsid w:val="00AA0F9A"/>
    <w:rsid w:val="00AA1497"/>
    <w:rsid w:val="00AB4400"/>
    <w:rsid w:val="00AD09F9"/>
    <w:rsid w:val="00AD40EF"/>
    <w:rsid w:val="00AE0913"/>
    <w:rsid w:val="00AE0E67"/>
    <w:rsid w:val="00AE16A4"/>
    <w:rsid w:val="00AE21A7"/>
    <w:rsid w:val="00AF0947"/>
    <w:rsid w:val="00AF522E"/>
    <w:rsid w:val="00B07A6B"/>
    <w:rsid w:val="00B2040B"/>
    <w:rsid w:val="00B21FE3"/>
    <w:rsid w:val="00B231DD"/>
    <w:rsid w:val="00B23915"/>
    <w:rsid w:val="00B23C6C"/>
    <w:rsid w:val="00B45F42"/>
    <w:rsid w:val="00B6194A"/>
    <w:rsid w:val="00B63130"/>
    <w:rsid w:val="00B6503D"/>
    <w:rsid w:val="00B72B95"/>
    <w:rsid w:val="00B72DE0"/>
    <w:rsid w:val="00B81F76"/>
    <w:rsid w:val="00B82400"/>
    <w:rsid w:val="00B83CDA"/>
    <w:rsid w:val="00B91D64"/>
    <w:rsid w:val="00B92A4E"/>
    <w:rsid w:val="00B97F56"/>
    <w:rsid w:val="00BA45EF"/>
    <w:rsid w:val="00BA4F91"/>
    <w:rsid w:val="00BA61F5"/>
    <w:rsid w:val="00BB526A"/>
    <w:rsid w:val="00BB6C2D"/>
    <w:rsid w:val="00BC0336"/>
    <w:rsid w:val="00BD6172"/>
    <w:rsid w:val="00BD644C"/>
    <w:rsid w:val="00BD7446"/>
    <w:rsid w:val="00BE347C"/>
    <w:rsid w:val="00BE6CCC"/>
    <w:rsid w:val="00BE7069"/>
    <w:rsid w:val="00BE7E3A"/>
    <w:rsid w:val="00BF0179"/>
    <w:rsid w:val="00C07F99"/>
    <w:rsid w:val="00C13F5D"/>
    <w:rsid w:val="00C176D3"/>
    <w:rsid w:val="00C2024B"/>
    <w:rsid w:val="00C22313"/>
    <w:rsid w:val="00C25F37"/>
    <w:rsid w:val="00C4018E"/>
    <w:rsid w:val="00C43ABC"/>
    <w:rsid w:val="00C43FF7"/>
    <w:rsid w:val="00C60700"/>
    <w:rsid w:val="00C60DF9"/>
    <w:rsid w:val="00C63F42"/>
    <w:rsid w:val="00C64EC5"/>
    <w:rsid w:val="00C830BB"/>
    <w:rsid w:val="00C84872"/>
    <w:rsid w:val="00C94213"/>
    <w:rsid w:val="00C94888"/>
    <w:rsid w:val="00C96467"/>
    <w:rsid w:val="00C9692E"/>
    <w:rsid w:val="00C97FB8"/>
    <w:rsid w:val="00CA3AB3"/>
    <w:rsid w:val="00CA51CB"/>
    <w:rsid w:val="00CA7FDD"/>
    <w:rsid w:val="00CB3884"/>
    <w:rsid w:val="00CB6418"/>
    <w:rsid w:val="00CC2377"/>
    <w:rsid w:val="00CC3442"/>
    <w:rsid w:val="00CD4603"/>
    <w:rsid w:val="00CF2533"/>
    <w:rsid w:val="00CF2EE7"/>
    <w:rsid w:val="00CF6BB3"/>
    <w:rsid w:val="00D12A66"/>
    <w:rsid w:val="00D1566D"/>
    <w:rsid w:val="00D202B6"/>
    <w:rsid w:val="00D25FF2"/>
    <w:rsid w:val="00D34C0A"/>
    <w:rsid w:val="00D3680F"/>
    <w:rsid w:val="00D5524C"/>
    <w:rsid w:val="00D64219"/>
    <w:rsid w:val="00D66DE1"/>
    <w:rsid w:val="00D72824"/>
    <w:rsid w:val="00D73577"/>
    <w:rsid w:val="00D7401A"/>
    <w:rsid w:val="00D8664C"/>
    <w:rsid w:val="00D86705"/>
    <w:rsid w:val="00D86CA7"/>
    <w:rsid w:val="00DA5C4D"/>
    <w:rsid w:val="00DA7337"/>
    <w:rsid w:val="00DB49E6"/>
    <w:rsid w:val="00DB6A4F"/>
    <w:rsid w:val="00DC57E9"/>
    <w:rsid w:val="00DD2383"/>
    <w:rsid w:val="00DD36D8"/>
    <w:rsid w:val="00DD5916"/>
    <w:rsid w:val="00DE18B0"/>
    <w:rsid w:val="00DE5DA7"/>
    <w:rsid w:val="00DE7464"/>
    <w:rsid w:val="00DF0647"/>
    <w:rsid w:val="00DF36D0"/>
    <w:rsid w:val="00DF7F21"/>
    <w:rsid w:val="00E01BFC"/>
    <w:rsid w:val="00E12B06"/>
    <w:rsid w:val="00E158D9"/>
    <w:rsid w:val="00E16791"/>
    <w:rsid w:val="00E16B6E"/>
    <w:rsid w:val="00E202BA"/>
    <w:rsid w:val="00E3419F"/>
    <w:rsid w:val="00E36757"/>
    <w:rsid w:val="00E420A2"/>
    <w:rsid w:val="00E43D85"/>
    <w:rsid w:val="00E52848"/>
    <w:rsid w:val="00E568FC"/>
    <w:rsid w:val="00E576DC"/>
    <w:rsid w:val="00E70585"/>
    <w:rsid w:val="00E7603A"/>
    <w:rsid w:val="00E80239"/>
    <w:rsid w:val="00E86202"/>
    <w:rsid w:val="00E909A4"/>
    <w:rsid w:val="00E94D29"/>
    <w:rsid w:val="00EA7B4F"/>
    <w:rsid w:val="00EB3535"/>
    <w:rsid w:val="00EB4678"/>
    <w:rsid w:val="00EB6BFA"/>
    <w:rsid w:val="00EC0FED"/>
    <w:rsid w:val="00EC7B9F"/>
    <w:rsid w:val="00ED0707"/>
    <w:rsid w:val="00ED3BAF"/>
    <w:rsid w:val="00ED57E9"/>
    <w:rsid w:val="00EF138A"/>
    <w:rsid w:val="00EF387E"/>
    <w:rsid w:val="00F037EB"/>
    <w:rsid w:val="00F07E0F"/>
    <w:rsid w:val="00F11E07"/>
    <w:rsid w:val="00F20E1D"/>
    <w:rsid w:val="00F33887"/>
    <w:rsid w:val="00F45AF9"/>
    <w:rsid w:val="00F4714B"/>
    <w:rsid w:val="00F56729"/>
    <w:rsid w:val="00F61301"/>
    <w:rsid w:val="00F675E7"/>
    <w:rsid w:val="00F71EFD"/>
    <w:rsid w:val="00F7720D"/>
    <w:rsid w:val="00F817C9"/>
    <w:rsid w:val="00F967AF"/>
    <w:rsid w:val="00FB5F34"/>
    <w:rsid w:val="00FB76D4"/>
    <w:rsid w:val="00FC508C"/>
    <w:rsid w:val="00FC56A7"/>
    <w:rsid w:val="00FC71F4"/>
    <w:rsid w:val="00FD690B"/>
    <w:rsid w:val="00FE3B81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0B75F"/>
  <w15:docId w15:val="{93AC0914-37A1-4708-A5C4-6D8F4A65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3027E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5F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3"/>
    <w:link w:val="30"/>
    <w:uiPriority w:val="9"/>
    <w:qFormat/>
    <w:rsid w:val="00BC0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文章题目"/>
    <w:basedOn w:val="a3"/>
    <w:next w:val="a3"/>
    <w:qFormat/>
    <w:rsid w:val="00232D9C"/>
    <w:pPr>
      <w:spacing w:beforeLines="100" w:before="100" w:afterLines="100" w:after="100"/>
      <w:jc w:val="center"/>
    </w:pPr>
    <w:rPr>
      <w:rFonts w:ascii="Times New Roman" w:eastAsiaTheme="majorEastAsia" w:hAnsi="Times New Roman"/>
      <w:b/>
      <w:sz w:val="44"/>
    </w:rPr>
  </w:style>
  <w:style w:type="paragraph" w:customStyle="1" w:styleId="a8">
    <w:name w:val="作者姓名"/>
    <w:basedOn w:val="a3"/>
    <w:next w:val="a3"/>
    <w:qFormat/>
    <w:rsid w:val="00B2040B"/>
    <w:pPr>
      <w:ind w:leftChars="200" w:left="200" w:rightChars="200" w:right="200"/>
      <w:jc w:val="center"/>
    </w:pPr>
    <w:rPr>
      <w:rFonts w:eastAsia="楷体"/>
      <w:sz w:val="24"/>
    </w:rPr>
  </w:style>
  <w:style w:type="paragraph" w:customStyle="1" w:styleId="a9">
    <w:name w:val="单位名称"/>
    <w:basedOn w:val="a3"/>
    <w:next w:val="a3"/>
    <w:link w:val="Char"/>
    <w:qFormat/>
    <w:rsid w:val="00BA4F91"/>
    <w:pPr>
      <w:spacing w:line="320" w:lineRule="atLeast"/>
      <w:jc w:val="center"/>
    </w:pPr>
    <w:rPr>
      <w:rFonts w:eastAsia="楷体"/>
    </w:rPr>
  </w:style>
  <w:style w:type="paragraph" w:customStyle="1" w:styleId="aa">
    <w:name w:val="关键字"/>
    <w:basedOn w:val="ab"/>
    <w:link w:val="Char0"/>
    <w:qFormat/>
    <w:rsid w:val="009106E1"/>
    <w:rPr>
      <w:szCs w:val="18"/>
    </w:rPr>
  </w:style>
  <w:style w:type="paragraph" w:customStyle="1" w:styleId="ab">
    <w:name w:val="摘要"/>
    <w:basedOn w:val="a9"/>
    <w:next w:val="aa"/>
    <w:link w:val="Char1"/>
    <w:qFormat/>
    <w:rsid w:val="00BD6172"/>
    <w:pPr>
      <w:spacing w:beforeLines="50" w:before="50"/>
      <w:ind w:leftChars="200" w:left="200" w:rightChars="200" w:right="200"/>
      <w:jc w:val="both"/>
    </w:pPr>
    <w:rPr>
      <w:rFonts w:ascii="Times New Roman" w:eastAsiaTheme="minorEastAsia" w:hAnsi="Times New Roman"/>
      <w:sz w:val="18"/>
    </w:rPr>
  </w:style>
  <w:style w:type="paragraph" w:customStyle="1" w:styleId="ac">
    <w:name w:val="中图分类"/>
    <w:basedOn w:val="aa"/>
    <w:link w:val="Char2"/>
    <w:qFormat/>
    <w:rsid w:val="00BD7446"/>
  </w:style>
  <w:style w:type="character" w:customStyle="1" w:styleId="Char">
    <w:name w:val="单位名称 Char"/>
    <w:basedOn w:val="a4"/>
    <w:link w:val="a9"/>
    <w:rsid w:val="00BA4F91"/>
    <w:rPr>
      <w:rFonts w:eastAsia="楷体"/>
    </w:rPr>
  </w:style>
  <w:style w:type="character" w:customStyle="1" w:styleId="Char1">
    <w:name w:val="摘要 Char"/>
    <w:basedOn w:val="Char"/>
    <w:link w:val="ab"/>
    <w:rsid w:val="00BD6172"/>
    <w:rPr>
      <w:rFonts w:ascii="Times New Roman" w:eastAsia="楷体" w:hAnsi="Times New Roman"/>
      <w:sz w:val="18"/>
    </w:rPr>
  </w:style>
  <w:style w:type="paragraph" w:customStyle="1" w:styleId="ad">
    <w:name w:val="英文题目"/>
    <w:basedOn w:val="ac"/>
    <w:link w:val="Char3"/>
    <w:qFormat/>
    <w:rsid w:val="002634FF"/>
    <w:pPr>
      <w:spacing w:beforeLines="100" w:before="100"/>
      <w:ind w:leftChars="0" w:left="0" w:rightChars="0" w:right="0"/>
      <w:jc w:val="center"/>
    </w:pPr>
    <w:rPr>
      <w:rFonts w:eastAsia="Times New Roman"/>
      <w:sz w:val="32"/>
    </w:rPr>
  </w:style>
  <w:style w:type="character" w:styleId="ae">
    <w:name w:val="Hyperlink"/>
    <w:basedOn w:val="a4"/>
    <w:uiPriority w:val="99"/>
    <w:unhideWhenUsed/>
    <w:rsid w:val="00FC71F4"/>
    <w:rPr>
      <w:color w:val="0563C1" w:themeColor="hyperlink"/>
      <w:u w:val="single"/>
    </w:rPr>
  </w:style>
  <w:style w:type="paragraph" w:customStyle="1" w:styleId="af">
    <w:name w:val="英文姓名"/>
    <w:basedOn w:val="ad"/>
    <w:link w:val="Char4"/>
    <w:qFormat/>
    <w:rsid w:val="00EB4678"/>
    <w:pPr>
      <w:ind w:left="420" w:right="420"/>
    </w:pPr>
    <w:rPr>
      <w:sz w:val="24"/>
    </w:rPr>
  </w:style>
  <w:style w:type="paragraph" w:customStyle="1" w:styleId="af0">
    <w:name w:val="英文单位名称"/>
    <w:basedOn w:val="af"/>
    <w:link w:val="Char5"/>
    <w:qFormat/>
    <w:rsid w:val="00786FF4"/>
    <w:pPr>
      <w:spacing w:beforeLines="0" w:before="0" w:afterLines="100" w:after="100"/>
    </w:pPr>
    <w:rPr>
      <w:rFonts w:eastAsiaTheme="minorEastAsia" w:cs="Times New Roman"/>
      <w:sz w:val="21"/>
      <w:szCs w:val="21"/>
    </w:rPr>
  </w:style>
  <w:style w:type="paragraph" w:customStyle="1" w:styleId="af1">
    <w:name w:val="英文摘要"/>
    <w:basedOn w:val="af0"/>
    <w:next w:val="af2"/>
    <w:link w:val="Char6"/>
    <w:qFormat/>
    <w:rsid w:val="009D1050"/>
    <w:pPr>
      <w:spacing w:afterLines="0" w:after="0"/>
      <w:jc w:val="both"/>
    </w:pPr>
    <w:rPr>
      <w:snapToGrid w:val="0"/>
      <w:kern w:val="21"/>
      <w:szCs w:val="18"/>
    </w:rPr>
  </w:style>
  <w:style w:type="paragraph" w:customStyle="1" w:styleId="af2">
    <w:name w:val="英文关键字"/>
    <w:basedOn w:val="af1"/>
    <w:link w:val="Char7"/>
    <w:qFormat/>
    <w:rsid w:val="009D1050"/>
    <w:rPr>
      <w:b/>
    </w:rPr>
  </w:style>
  <w:style w:type="character" w:customStyle="1" w:styleId="Char0">
    <w:name w:val="关键字 Char"/>
    <w:basedOn w:val="Char1"/>
    <w:link w:val="aa"/>
    <w:rsid w:val="009106E1"/>
    <w:rPr>
      <w:rFonts w:ascii="Times New Roman" w:eastAsia="楷体" w:hAnsi="Times New Roman"/>
      <w:sz w:val="18"/>
      <w:szCs w:val="18"/>
    </w:rPr>
  </w:style>
  <w:style w:type="character" w:customStyle="1" w:styleId="Char2">
    <w:name w:val="中图分类 Char"/>
    <w:basedOn w:val="Char0"/>
    <w:link w:val="ac"/>
    <w:rsid w:val="0080688B"/>
    <w:rPr>
      <w:rFonts w:ascii="Times New Roman" w:eastAsia="楷体" w:hAnsi="Times New Roman"/>
      <w:sz w:val="18"/>
      <w:szCs w:val="18"/>
    </w:rPr>
  </w:style>
  <w:style w:type="character" w:customStyle="1" w:styleId="Char3">
    <w:name w:val="英文题目 Char"/>
    <w:basedOn w:val="Char2"/>
    <w:link w:val="ad"/>
    <w:rsid w:val="0080688B"/>
    <w:rPr>
      <w:rFonts w:ascii="Times New Roman" w:eastAsia="Times New Roman" w:hAnsi="Times New Roman"/>
      <w:sz w:val="32"/>
      <w:szCs w:val="18"/>
    </w:rPr>
  </w:style>
  <w:style w:type="character" w:customStyle="1" w:styleId="Char4">
    <w:name w:val="英文姓名 Char"/>
    <w:basedOn w:val="Char3"/>
    <w:link w:val="af"/>
    <w:rsid w:val="0080688B"/>
    <w:rPr>
      <w:rFonts w:ascii="Times New Roman" w:eastAsia="Times New Roman" w:hAnsi="Times New Roman"/>
      <w:sz w:val="24"/>
      <w:szCs w:val="18"/>
    </w:rPr>
  </w:style>
  <w:style w:type="character" w:customStyle="1" w:styleId="Char5">
    <w:name w:val="英文单位名称 Char"/>
    <w:basedOn w:val="Char4"/>
    <w:link w:val="af0"/>
    <w:rsid w:val="0080688B"/>
    <w:rPr>
      <w:rFonts w:ascii="Times New Roman" w:eastAsia="Times New Roman" w:hAnsi="Times New Roman" w:cs="Times New Roman"/>
      <w:sz w:val="24"/>
      <w:szCs w:val="18"/>
    </w:rPr>
  </w:style>
  <w:style w:type="character" w:customStyle="1" w:styleId="Char6">
    <w:name w:val="英文摘要 Char"/>
    <w:basedOn w:val="Char5"/>
    <w:link w:val="af1"/>
    <w:rsid w:val="009D1050"/>
    <w:rPr>
      <w:rFonts w:ascii="Times New Roman" w:eastAsiaTheme="minorEastAsia" w:hAnsi="Times New Roman" w:cs="Times New Roman"/>
      <w:b w:val="0"/>
      <w:i w:val="0"/>
      <w:caps w:val="0"/>
      <w:smallCaps w:val="0"/>
      <w:strike w:val="0"/>
      <w:dstrike w:val="0"/>
      <w:snapToGrid w:val="0"/>
      <w:vanish w:val="0"/>
      <w:spacing w:val="0"/>
      <w:kern w:val="21"/>
      <w:position w:val="0"/>
      <w:sz w:val="21"/>
      <w:szCs w:val="18"/>
      <w:vertAlign w:val="baseline"/>
      <w14:cntxtAlts w14:val="0"/>
    </w:rPr>
  </w:style>
  <w:style w:type="paragraph" w:customStyle="1" w:styleId="af3">
    <w:name w:val="稿件正文"/>
    <w:basedOn w:val="a3"/>
    <w:link w:val="Char8"/>
    <w:qFormat/>
    <w:rsid w:val="00E80239"/>
    <w:pPr>
      <w:ind w:firstLineChars="200" w:firstLine="200"/>
    </w:pPr>
    <w:rPr>
      <w:rFonts w:ascii="Times New Roman" w:hAnsi="Times New Roman"/>
    </w:rPr>
  </w:style>
  <w:style w:type="character" w:customStyle="1" w:styleId="Char7">
    <w:name w:val="英文关键字 Char"/>
    <w:basedOn w:val="Char5"/>
    <w:link w:val="af2"/>
    <w:rsid w:val="009D1050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10">
    <w:name w:val="标题 1 字符"/>
    <w:basedOn w:val="a4"/>
    <w:link w:val="1"/>
    <w:uiPriority w:val="9"/>
    <w:rsid w:val="005F0779"/>
    <w:rPr>
      <w:b/>
      <w:bCs/>
      <w:kern w:val="44"/>
      <w:sz w:val="44"/>
      <w:szCs w:val="44"/>
    </w:rPr>
  </w:style>
  <w:style w:type="character" w:customStyle="1" w:styleId="Char8">
    <w:name w:val="稿件正文 Char"/>
    <w:basedOn w:val="Char7"/>
    <w:link w:val="af3"/>
    <w:rsid w:val="00E80239"/>
    <w:rPr>
      <w:rFonts w:ascii="Times New Roman" w:eastAsia="Times New Roman" w:hAnsi="Times New Roman" w:cs="Times New Roman"/>
      <w:b w:val="0"/>
      <w:sz w:val="24"/>
      <w:szCs w:val="18"/>
    </w:rPr>
  </w:style>
  <w:style w:type="paragraph" w:customStyle="1" w:styleId="a0">
    <w:name w:val="一级标题"/>
    <w:basedOn w:val="af3"/>
    <w:qFormat/>
    <w:rsid w:val="00767B83"/>
    <w:pPr>
      <w:numPr>
        <w:numId w:val="17"/>
      </w:numPr>
      <w:spacing w:beforeLines="50" w:before="50" w:afterLines="50" w:after="50"/>
      <w:ind w:left="200" w:hangingChars="200" w:hanging="200"/>
    </w:pPr>
    <w:rPr>
      <w:rFonts w:eastAsia="黑体"/>
      <w:sz w:val="24"/>
      <w:szCs w:val="18"/>
    </w:rPr>
  </w:style>
  <w:style w:type="paragraph" w:customStyle="1" w:styleId="a1">
    <w:name w:val="二级标题"/>
    <w:basedOn w:val="af3"/>
    <w:qFormat/>
    <w:rsid w:val="0060435B"/>
    <w:pPr>
      <w:numPr>
        <w:ilvl w:val="1"/>
        <w:numId w:val="17"/>
      </w:numPr>
      <w:ind w:left="300" w:hangingChars="300" w:hanging="300"/>
    </w:pPr>
    <w:rPr>
      <w:rFonts w:eastAsia="黑体"/>
      <w:szCs w:val="18"/>
    </w:rPr>
  </w:style>
  <w:style w:type="paragraph" w:customStyle="1" w:styleId="a2">
    <w:name w:val="三级标题"/>
    <w:basedOn w:val="af3"/>
    <w:qFormat/>
    <w:rsid w:val="0060435B"/>
    <w:pPr>
      <w:numPr>
        <w:ilvl w:val="2"/>
        <w:numId w:val="17"/>
      </w:numPr>
      <w:ind w:left="300" w:hangingChars="300" w:hanging="300"/>
    </w:pPr>
    <w:rPr>
      <w:rFonts w:eastAsia="仿宋_GB2312"/>
    </w:rPr>
  </w:style>
  <w:style w:type="paragraph" w:customStyle="1" w:styleId="a">
    <w:name w:val="参考文献"/>
    <w:basedOn w:val="af3"/>
    <w:link w:val="Char9"/>
    <w:qFormat/>
    <w:rsid w:val="006E061E"/>
    <w:pPr>
      <w:numPr>
        <w:numId w:val="7"/>
      </w:numPr>
      <w:spacing w:line="240" w:lineRule="exact"/>
      <w:ind w:left="454" w:firstLineChars="0" w:hanging="454"/>
      <w:jc w:val="left"/>
    </w:pPr>
    <w:rPr>
      <w:rFonts w:cs="Times New Roman"/>
      <w:sz w:val="15"/>
      <w:szCs w:val="18"/>
    </w:rPr>
  </w:style>
  <w:style w:type="paragraph" w:styleId="af4">
    <w:name w:val="header"/>
    <w:basedOn w:val="a3"/>
    <w:link w:val="af5"/>
    <w:uiPriority w:val="99"/>
    <w:unhideWhenUsed/>
    <w:rsid w:val="00B2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4"/>
    <w:link w:val="af4"/>
    <w:uiPriority w:val="99"/>
    <w:rsid w:val="00B231DD"/>
    <w:rPr>
      <w:sz w:val="18"/>
      <w:szCs w:val="18"/>
    </w:rPr>
  </w:style>
  <w:style w:type="paragraph" w:styleId="af6">
    <w:name w:val="footer"/>
    <w:basedOn w:val="a3"/>
    <w:link w:val="af7"/>
    <w:uiPriority w:val="99"/>
    <w:unhideWhenUsed/>
    <w:rsid w:val="00B2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4"/>
    <w:link w:val="af6"/>
    <w:uiPriority w:val="99"/>
    <w:rsid w:val="00B231DD"/>
    <w:rPr>
      <w:sz w:val="18"/>
      <w:szCs w:val="18"/>
    </w:rPr>
  </w:style>
  <w:style w:type="paragraph" w:styleId="af8">
    <w:name w:val="Balloon Text"/>
    <w:basedOn w:val="a3"/>
    <w:link w:val="af9"/>
    <w:uiPriority w:val="99"/>
    <w:semiHidden/>
    <w:unhideWhenUsed/>
    <w:rsid w:val="000D5E23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semiHidden/>
    <w:rsid w:val="000D5E23"/>
    <w:rPr>
      <w:sz w:val="18"/>
      <w:szCs w:val="18"/>
    </w:rPr>
  </w:style>
  <w:style w:type="paragraph" w:customStyle="1" w:styleId="afa">
    <w:name w:val="作者简历"/>
    <w:basedOn w:val="a"/>
    <w:link w:val="Chara"/>
    <w:qFormat/>
    <w:rsid w:val="00522B31"/>
    <w:pPr>
      <w:numPr>
        <w:numId w:val="0"/>
      </w:numPr>
      <w:spacing w:beforeLines="50" w:before="50"/>
      <w:ind w:left="500" w:hangingChars="500" w:hanging="500"/>
    </w:pPr>
    <w:rPr>
      <w:rFonts w:cs="宋体"/>
      <w:sz w:val="18"/>
    </w:rPr>
  </w:style>
  <w:style w:type="paragraph" w:styleId="afb">
    <w:name w:val="Normal (Web)"/>
    <w:basedOn w:val="a3"/>
    <w:uiPriority w:val="99"/>
    <w:rsid w:val="006B740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9">
    <w:name w:val="参考文献 Char"/>
    <w:basedOn w:val="Char8"/>
    <w:link w:val="a"/>
    <w:rsid w:val="006E061E"/>
    <w:rPr>
      <w:rFonts w:ascii="Times New Roman" w:eastAsia="Times New Roman" w:hAnsi="Times New Roman" w:cs="Times New Roman"/>
      <w:b w:val="0"/>
      <w:sz w:val="15"/>
      <w:szCs w:val="18"/>
    </w:rPr>
  </w:style>
  <w:style w:type="character" w:customStyle="1" w:styleId="Chara">
    <w:name w:val="作者简历 Char"/>
    <w:basedOn w:val="Char9"/>
    <w:link w:val="afa"/>
    <w:rsid w:val="00522B31"/>
    <w:rPr>
      <w:rFonts w:ascii="Times New Roman" w:eastAsia="Times New Roman" w:hAnsi="Times New Roman" w:cs="宋体"/>
      <w:b w:val="0"/>
      <w:sz w:val="18"/>
      <w:szCs w:val="18"/>
    </w:rPr>
  </w:style>
  <w:style w:type="character" w:styleId="afc">
    <w:name w:val="Placeholder Text"/>
    <w:basedOn w:val="a4"/>
    <w:uiPriority w:val="99"/>
    <w:semiHidden/>
    <w:rsid w:val="00C60700"/>
    <w:rPr>
      <w:color w:val="808080"/>
    </w:rPr>
  </w:style>
  <w:style w:type="paragraph" w:customStyle="1" w:styleId="afd">
    <w:name w:val="图表题目"/>
    <w:basedOn w:val="a3"/>
    <w:next w:val="af3"/>
    <w:link w:val="Charb"/>
    <w:qFormat/>
    <w:rsid w:val="00C830BB"/>
    <w:pPr>
      <w:jc w:val="center"/>
    </w:pPr>
    <w:rPr>
      <w:rFonts w:ascii="Times New Roman" w:eastAsia="黑体" w:hAnsi="Times New Roman"/>
      <w:sz w:val="18"/>
      <w:szCs w:val="22"/>
    </w:rPr>
  </w:style>
  <w:style w:type="character" w:customStyle="1" w:styleId="Charb">
    <w:name w:val="图表题目 Char"/>
    <w:basedOn w:val="a4"/>
    <w:link w:val="afd"/>
    <w:rsid w:val="00C830BB"/>
    <w:rPr>
      <w:rFonts w:ascii="Times New Roman" w:eastAsia="黑体" w:hAnsi="Times New Roman"/>
      <w:sz w:val="18"/>
      <w:szCs w:val="22"/>
    </w:rPr>
  </w:style>
  <w:style w:type="paragraph" w:styleId="afe">
    <w:name w:val="List Paragraph"/>
    <w:basedOn w:val="a3"/>
    <w:uiPriority w:val="34"/>
    <w:qFormat/>
    <w:rsid w:val="00016A48"/>
    <w:pPr>
      <w:ind w:firstLineChars="200" w:firstLine="420"/>
    </w:pPr>
    <w:rPr>
      <w:szCs w:val="22"/>
    </w:rPr>
  </w:style>
  <w:style w:type="paragraph" w:styleId="aff">
    <w:name w:val="Normal Indent"/>
    <w:basedOn w:val="a3"/>
    <w:rsid w:val="00E70585"/>
    <w:pPr>
      <w:spacing w:line="329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3"/>
    <w:link w:val="HTML0"/>
    <w:uiPriority w:val="99"/>
    <w:semiHidden/>
    <w:unhideWhenUsed/>
    <w:rsid w:val="007A1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7A13CB"/>
    <w:rPr>
      <w:rFonts w:ascii="宋体" w:eastAsia="宋体" w:hAnsi="宋体" w:cs="宋体"/>
      <w:kern w:val="0"/>
      <w:sz w:val="24"/>
      <w:szCs w:val="24"/>
    </w:rPr>
  </w:style>
  <w:style w:type="character" w:styleId="aff0">
    <w:name w:val="Unresolved Mention"/>
    <w:basedOn w:val="a4"/>
    <w:uiPriority w:val="99"/>
    <w:semiHidden/>
    <w:unhideWhenUsed/>
    <w:rsid w:val="00BC0336"/>
    <w:rPr>
      <w:color w:val="605E5C"/>
      <w:shd w:val="clear" w:color="auto" w:fill="E1DFDD"/>
    </w:rPr>
  </w:style>
  <w:style w:type="character" w:styleId="aff1">
    <w:name w:val="FollowedHyperlink"/>
    <w:basedOn w:val="a4"/>
    <w:uiPriority w:val="99"/>
    <w:semiHidden/>
    <w:unhideWhenUsed/>
    <w:rsid w:val="00BC0336"/>
    <w:rPr>
      <w:color w:val="954F72" w:themeColor="followedHyperlink"/>
      <w:u w:val="single"/>
    </w:rPr>
  </w:style>
  <w:style w:type="character" w:customStyle="1" w:styleId="30">
    <w:name w:val="标题 3 字符"/>
    <w:basedOn w:val="a4"/>
    <w:link w:val="3"/>
    <w:uiPriority w:val="9"/>
    <w:rsid w:val="00BC033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9632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54;&#39564;&#23460;\&#25237;&#31295;&#39035;&#30693;&#21644;&#27169;&#26495;-20150222\&#25237;&#31295;&#27169;&#26495;-20150302\&#31295;&#20214;&#27573;&#33853;&#23383;&#20307;2010&#27169;&#26495;-2015030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67CC-0497-48A4-A1E6-2FA06CBA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E:\实验室\投稿须知和模板-20150222\投稿模板-20150302\稿件段落字体2010模板-20150302.dotx</Template>
  <TotalTime>680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zxcvv430</cp:lastModifiedBy>
  <cp:revision>138</cp:revision>
  <cp:lastPrinted>2015-06-25T02:32:00Z</cp:lastPrinted>
  <dcterms:created xsi:type="dcterms:W3CDTF">2020-02-21T10:04:00Z</dcterms:created>
  <dcterms:modified xsi:type="dcterms:W3CDTF">2020-12-26T09:18:00Z</dcterms:modified>
</cp:coreProperties>
</file>