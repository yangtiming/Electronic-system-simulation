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0DA0" w:rsidRDefault="00C83846" w:rsidP="0040671D">
      <w:pPr>
        <w:pStyle w:val="a7"/>
        <w:spacing w:before="322" w:after="322"/>
      </w:pPr>
      <w:bookmarkStart w:id="0" w:name="OLE_LINK1"/>
      <w:bookmarkStart w:id="1" w:name="OLE_LINK2"/>
      <w:r>
        <w:rPr>
          <w:rFonts w:hint="eastAsia"/>
        </w:rPr>
        <w:t>多用途充电器</w:t>
      </w:r>
    </w:p>
    <w:bookmarkEnd w:id="0"/>
    <w:bookmarkEnd w:id="1"/>
    <w:p w:rsidR="00590C97" w:rsidRPr="000032DB" w:rsidRDefault="00DA5C4D" w:rsidP="00BA61F5">
      <w:pPr>
        <w:pStyle w:val="a8"/>
        <w:ind w:left="419" w:right="41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杨题鸣</w:t>
      </w:r>
      <w:r w:rsidR="000A14E0"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01883016</w:t>
      </w:r>
      <w:r w:rsidR="000A14E0">
        <w:rPr>
          <w:rFonts w:ascii="Times New Roman" w:hAnsi="Times New Roman" w:cs="Times New Roman" w:hint="eastAsia"/>
        </w:rPr>
        <w:t>）</w:t>
      </w:r>
    </w:p>
    <w:p w:rsidR="0025227C" w:rsidRPr="000032DB" w:rsidRDefault="0025227C" w:rsidP="00BD6172">
      <w:pPr>
        <w:pStyle w:val="a9"/>
        <w:spacing w:line="320" w:lineRule="exact"/>
        <w:rPr>
          <w:rFonts w:ascii="Times New Roman" w:hAnsi="Times New Roman" w:cs="Times New Roman"/>
        </w:rPr>
      </w:pPr>
      <w:r w:rsidRPr="000032DB">
        <w:rPr>
          <w:rFonts w:ascii="Times New Roman" w:hAnsi="Times New Roman" w:cs="Times New Roman"/>
        </w:rPr>
        <w:t>（</w:t>
      </w:r>
      <w:r w:rsidR="00C176D3">
        <w:rPr>
          <w:rFonts w:ascii="Times New Roman" w:hAnsi="Times New Roman" w:cs="Times New Roman" w:hint="eastAsia"/>
        </w:rPr>
        <w:t>大连理工</w:t>
      </w:r>
      <w:r w:rsidR="00A53447" w:rsidRPr="000032DB">
        <w:rPr>
          <w:rFonts w:ascii="Times New Roman" w:hAnsi="Times New Roman" w:cs="Times New Roman"/>
        </w:rPr>
        <w:t>大学</w:t>
      </w:r>
      <w:r w:rsidR="004B4F4C">
        <w:rPr>
          <w:rFonts w:ascii="Times New Roman" w:hAnsi="Times New Roman" w:cs="Times New Roman"/>
        </w:rPr>
        <w:t xml:space="preserve"> </w:t>
      </w:r>
      <w:r w:rsidR="00DA5C4D">
        <w:rPr>
          <w:rFonts w:ascii="Times New Roman" w:hAnsi="Times New Roman" w:cs="Times New Roman" w:hint="eastAsia"/>
        </w:rPr>
        <w:t>电信信息工程与电气工程学部</w:t>
      </w:r>
      <w:r w:rsidR="00DA5C4D">
        <w:rPr>
          <w:rFonts w:ascii="Times New Roman" w:hAnsi="Times New Roman" w:cs="Times New Roman" w:hint="eastAsia"/>
        </w:rPr>
        <w:t xml:space="preserve"> </w:t>
      </w:r>
      <w:r w:rsidR="00DA5C4D">
        <w:rPr>
          <w:rFonts w:ascii="Times New Roman" w:hAnsi="Times New Roman" w:cs="Times New Roman" w:hint="eastAsia"/>
        </w:rPr>
        <w:t>电子信息工程</w:t>
      </w:r>
      <w:r w:rsidR="000A14E0">
        <w:rPr>
          <w:rFonts w:ascii="Times New Roman" w:hAnsi="Times New Roman" w:cs="Times New Roman" w:hint="eastAsia"/>
        </w:rPr>
        <w:t>专业</w:t>
      </w:r>
      <w:r w:rsidR="00082DBE" w:rsidRPr="000032DB">
        <w:rPr>
          <w:rFonts w:ascii="Times New Roman" w:hAnsi="Times New Roman" w:cs="Times New Roman"/>
        </w:rPr>
        <w:t>，</w:t>
      </w:r>
      <w:r w:rsidR="00C176D3">
        <w:rPr>
          <w:rFonts w:ascii="Times New Roman" w:hAnsi="Times New Roman" w:cs="Times New Roman" w:hint="eastAsia"/>
        </w:rPr>
        <w:t>辽宁</w:t>
      </w:r>
      <w:r w:rsidR="00C176D3">
        <w:rPr>
          <w:rFonts w:ascii="Times New Roman" w:hAnsi="Times New Roman" w:cs="Times New Roman" w:hint="eastAsia"/>
        </w:rPr>
        <w:t xml:space="preserve"> </w:t>
      </w:r>
      <w:r w:rsidR="00C176D3">
        <w:rPr>
          <w:rFonts w:ascii="Times New Roman" w:hAnsi="Times New Roman" w:cs="Times New Roman" w:hint="eastAsia"/>
        </w:rPr>
        <w:t>大连</w:t>
      </w:r>
      <w:r w:rsidR="00082DBE" w:rsidRPr="000032DB">
        <w:rPr>
          <w:rFonts w:ascii="Times New Roman" w:hAnsi="Times New Roman" w:cs="Times New Roman"/>
        </w:rPr>
        <w:t xml:space="preserve"> </w:t>
      </w:r>
      <w:r w:rsidR="00C176D3">
        <w:rPr>
          <w:rFonts w:ascii="Times New Roman" w:hAnsi="Times New Roman" w:cs="Times New Roman"/>
        </w:rPr>
        <w:t>116024</w:t>
      </w:r>
      <w:r w:rsidRPr="000032DB">
        <w:rPr>
          <w:rFonts w:ascii="Times New Roman" w:hAnsi="Times New Roman" w:cs="Times New Roman"/>
        </w:rPr>
        <w:t>）</w:t>
      </w:r>
    </w:p>
    <w:p w:rsidR="00982F33" w:rsidRPr="00334462" w:rsidRDefault="00982F33" w:rsidP="00BA61F5">
      <w:pPr>
        <w:pStyle w:val="ab"/>
        <w:spacing w:before="161"/>
        <w:ind w:left="419" w:right="419"/>
      </w:pPr>
      <w:r w:rsidRPr="00982F33">
        <w:rPr>
          <w:b/>
        </w:rPr>
        <w:t>摘</w:t>
      </w:r>
      <w:r w:rsidRPr="00982F33">
        <w:rPr>
          <w:rFonts w:hint="eastAsia"/>
          <w:b/>
        </w:rPr>
        <w:t xml:space="preserve">  </w:t>
      </w:r>
      <w:r w:rsidRPr="00982F33">
        <w:rPr>
          <w:b/>
        </w:rPr>
        <w:t>要</w:t>
      </w:r>
      <w:r w:rsidRPr="00777A21">
        <w:t>：</w:t>
      </w:r>
      <w:r w:rsidR="00C83846" w:rsidRPr="002B097D">
        <w:rPr>
          <w:rFonts w:asciiTheme="minorEastAsia" w:hAnsiTheme="minorEastAsia" w:hint="eastAsia"/>
          <w:szCs w:val="18"/>
        </w:rPr>
        <w:t>日常生活中，充电器非常的常用，所以为了满足日常生活需求的需要，特设计了一款能多电压充电的一款充电器电路。本充电器</w:t>
      </w:r>
      <w:r w:rsidR="00733650" w:rsidRPr="002B097D">
        <w:rPr>
          <w:rFonts w:asciiTheme="minorEastAsia" w:hAnsiTheme="minorEastAsia" w:cs="AppleExternalUIFontSimplifiedCh" w:hint="eastAsia"/>
          <w:kern w:val="0"/>
          <w:szCs w:val="18"/>
        </w:rPr>
        <w:t>基于</w:t>
      </w:r>
      <w:r w:rsidR="00733650" w:rsidRPr="002B097D">
        <w:rPr>
          <w:rFonts w:asciiTheme="minorEastAsia" w:hAnsiTheme="minorEastAsia" w:cs="AppleSystemUIFont"/>
          <w:kern w:val="0"/>
          <w:szCs w:val="18"/>
        </w:rPr>
        <w:t>555</w:t>
      </w:r>
      <w:r w:rsidR="00733650" w:rsidRPr="002B097D">
        <w:rPr>
          <w:rFonts w:asciiTheme="minorEastAsia" w:hAnsiTheme="minorEastAsia" w:cs="AppleExternalUIFontSimplifiedCh" w:hint="eastAsia"/>
          <w:kern w:val="0"/>
          <w:szCs w:val="18"/>
        </w:rPr>
        <w:t>时基电路构成的</w:t>
      </w:r>
      <w:bookmarkStart w:id="2" w:name="OLE_LINK5"/>
      <w:bookmarkStart w:id="3" w:name="OLE_LINK6"/>
      <w:r w:rsidR="0059424A" w:rsidRPr="0059424A">
        <w:rPr>
          <w:rFonts w:asciiTheme="minorEastAsia" w:hAnsiTheme="minorEastAsia" w:cs="AppleExternalUIFontSimplifiedCh" w:hint="eastAsia"/>
          <w:kern w:val="0"/>
          <w:szCs w:val="18"/>
        </w:rPr>
        <w:t>RS型双稳态触发器</w:t>
      </w:r>
      <w:bookmarkEnd w:id="2"/>
      <w:bookmarkEnd w:id="3"/>
      <w:r w:rsidR="0059424A">
        <w:rPr>
          <w:rFonts w:asciiTheme="minorEastAsia" w:hAnsiTheme="minorEastAsia" w:cs="AppleExternalUIFontSimplifiedCh" w:hint="eastAsia"/>
          <w:kern w:val="0"/>
          <w:szCs w:val="18"/>
        </w:rPr>
        <w:t>最终构成的</w:t>
      </w:r>
      <w:r w:rsidR="00733650" w:rsidRPr="002B097D">
        <w:rPr>
          <w:rFonts w:asciiTheme="minorEastAsia" w:hAnsiTheme="minorEastAsia" w:cs="AppleExternalUIFontSimplifiedCh" w:hint="eastAsia"/>
          <w:kern w:val="0"/>
          <w:szCs w:val="18"/>
        </w:rPr>
        <w:t>多用途充电器的电路原理图。该充电器可为</w:t>
      </w:r>
      <w:r w:rsidR="00733650" w:rsidRPr="002B097D">
        <w:rPr>
          <w:rFonts w:asciiTheme="minorEastAsia" w:hAnsiTheme="minorEastAsia" w:cs="AppleSystemUIFont"/>
          <w:kern w:val="0"/>
          <w:szCs w:val="18"/>
        </w:rPr>
        <w:t>4</w:t>
      </w:r>
      <w:r w:rsidR="00733650" w:rsidRPr="002B097D">
        <w:rPr>
          <w:rFonts w:asciiTheme="minorEastAsia" w:hAnsiTheme="minorEastAsia" w:cs="AppleExternalUIFontSimplifiedCh" w:hint="eastAsia"/>
          <w:kern w:val="0"/>
          <w:szCs w:val="18"/>
        </w:rPr>
        <w:t>节镍氢电池或镍镉电池、</w:t>
      </w:r>
      <w:r w:rsidR="00733650" w:rsidRPr="002B097D">
        <w:rPr>
          <w:rFonts w:asciiTheme="minorEastAsia" w:hAnsiTheme="minorEastAsia" w:cs="AppleSystemUIFont"/>
          <w:kern w:val="0"/>
          <w:szCs w:val="18"/>
        </w:rPr>
        <w:t>4V</w:t>
      </w:r>
      <w:r w:rsidR="00733650" w:rsidRPr="002B097D">
        <w:rPr>
          <w:rFonts w:asciiTheme="minorEastAsia" w:hAnsiTheme="minorEastAsia" w:cs="AppleExternalUIFontSimplifiedCh" w:hint="eastAsia"/>
          <w:kern w:val="0"/>
          <w:szCs w:val="18"/>
        </w:rPr>
        <w:t>或</w:t>
      </w:r>
      <w:r w:rsidR="00733650" w:rsidRPr="002B097D">
        <w:rPr>
          <w:rFonts w:asciiTheme="minorEastAsia" w:hAnsiTheme="minorEastAsia" w:cs="AppleSystemUIFont"/>
          <w:kern w:val="0"/>
          <w:szCs w:val="18"/>
        </w:rPr>
        <w:t>6V</w:t>
      </w:r>
      <w:r w:rsidR="00733650" w:rsidRPr="002B097D">
        <w:rPr>
          <w:rFonts w:asciiTheme="minorEastAsia" w:hAnsiTheme="minorEastAsia" w:cs="AppleExternalUIFontSimplifiedCh" w:hint="eastAsia"/>
          <w:kern w:val="0"/>
          <w:szCs w:val="18"/>
        </w:rPr>
        <w:t>铅酸蓄电池充电。该充电器的主要组成部分包括整流滤波电路、稳压电路、充电控制电路、充电电压设定电路、充电指示灯路等。</w:t>
      </w:r>
    </w:p>
    <w:p w:rsidR="00777A21" w:rsidRDefault="00777A21" w:rsidP="00BA61F5">
      <w:pPr>
        <w:pStyle w:val="aa"/>
        <w:spacing w:beforeLines="0" w:before="0"/>
        <w:ind w:left="419" w:right="419"/>
      </w:pPr>
      <w:r>
        <w:rPr>
          <w:b/>
        </w:rPr>
        <w:t>关键词：</w:t>
      </w:r>
      <w:r w:rsidR="00D51C2D" w:rsidRPr="00D51C2D">
        <w:rPr>
          <w:rFonts w:hint="eastAsia"/>
        </w:rPr>
        <w:t>整流滤波电路、稳压电路、充电控制电路、充电电压设定电路、充电指示灯路</w:t>
      </w:r>
    </w:p>
    <w:p w:rsidR="00BD7446" w:rsidRPr="00C07F99" w:rsidRDefault="00BB7515" w:rsidP="001C2BD3">
      <w:pPr>
        <w:pStyle w:val="ad"/>
        <w:spacing w:before="322"/>
        <w:rPr>
          <w:rFonts w:eastAsiaTheme="minorEastAsia"/>
          <w:b/>
        </w:rPr>
      </w:pPr>
      <w:r w:rsidRPr="00BB7515">
        <w:rPr>
          <w:rFonts w:eastAsiaTheme="minorEastAsia"/>
          <w:b/>
        </w:rPr>
        <w:t>Multi-purpose charger</w:t>
      </w:r>
    </w:p>
    <w:p w:rsidR="0040671D" w:rsidRPr="0040671D" w:rsidRDefault="00786FF4" w:rsidP="0040671D">
      <w:pPr>
        <w:pStyle w:val="af1"/>
        <w:rPr>
          <w:sz w:val="18"/>
        </w:rPr>
      </w:pPr>
      <w:r w:rsidRPr="00441603">
        <w:rPr>
          <w:rFonts w:hint="eastAsia"/>
          <w:b/>
          <w:sz w:val="18"/>
        </w:rPr>
        <w:t>Abstr</w:t>
      </w:r>
      <w:r w:rsidRPr="00441603">
        <w:rPr>
          <w:b/>
          <w:sz w:val="18"/>
        </w:rPr>
        <w:t>a</w:t>
      </w:r>
      <w:r w:rsidRPr="00441603">
        <w:rPr>
          <w:rFonts w:hint="eastAsia"/>
          <w:b/>
          <w:sz w:val="18"/>
        </w:rPr>
        <w:t>ct:</w:t>
      </w:r>
      <w:r w:rsidR="0080688B" w:rsidRPr="00441603">
        <w:rPr>
          <w:b/>
          <w:sz w:val="18"/>
        </w:rPr>
        <w:t xml:space="preserve"> </w:t>
      </w:r>
      <w:r w:rsidR="0059424A" w:rsidRPr="0059424A">
        <w:rPr>
          <w:sz w:val="18"/>
        </w:rPr>
        <w:t>In daily life, the charger is very commonly used, so in order to meet the needs of daily life, the design of a multi-voltage charging circuit charger. This charger is based on the RS bistable trigger composed of 555-hour base circuit, and finally constitutes the circuit schematic diagram of the multi-purpose charger. The charger can charge 4 nickel-metal hydride or nickel-cadmium batteries, 4V or 6V lead-acid batteries. The main components of the charger include rectifier filter circuit, voltage regulator circuit, charging control circuit, charging voltage setting circuit, charging indicator circuit and so on.</w:t>
      </w:r>
    </w:p>
    <w:p w:rsidR="004B629B" w:rsidRPr="00501DFF" w:rsidRDefault="0080688B" w:rsidP="00501DFF">
      <w:pPr>
        <w:pStyle w:val="af2"/>
        <w:spacing w:after="322"/>
        <w:rPr>
          <w:rStyle w:val="Char6"/>
          <w:b w:val="0"/>
          <w:snapToGrid w:val="0"/>
          <w:sz w:val="18"/>
        </w:rPr>
        <w:sectPr w:rsidR="004B629B" w:rsidRPr="00501DFF" w:rsidSect="00AE16A4">
          <w:footerReference w:type="even" r:id="rId8"/>
          <w:footerReference w:type="default" r:id="rId9"/>
          <w:headerReference w:type="first" r:id="rId10"/>
          <w:pgSz w:w="11906" w:h="16838" w:code="9"/>
          <w:pgMar w:top="1531" w:right="1134" w:bottom="1134" w:left="1134" w:header="851" w:footer="380" w:gutter="0"/>
          <w:cols w:space="425"/>
          <w:titlePg/>
          <w:docGrid w:type="linesAndChars" w:linePitch="322" w:charSpace="-98"/>
        </w:sectPr>
      </w:pPr>
      <w:r w:rsidRPr="00441603">
        <w:rPr>
          <w:sz w:val="18"/>
        </w:rPr>
        <w:t xml:space="preserve">Key words: </w:t>
      </w:r>
      <w:r w:rsidR="002B097D" w:rsidRPr="002B097D">
        <w:rPr>
          <w:b w:val="0"/>
          <w:sz w:val="18"/>
        </w:rPr>
        <w:t>Rectifier filter circuit, voltage regulator circuit, charging control circuit, charging voltage setting circuit, charging indicator circuit</w:t>
      </w: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40" w:lineRule="exact"/>
        <w:jc w:val="left"/>
        <w:rPr>
          <w:rFonts w:ascii="宋体" w:hAnsi="宋体"/>
          <w:sz w:val="24"/>
        </w:rPr>
      </w:pPr>
    </w:p>
    <w:p w:rsidR="002426E1" w:rsidRDefault="002426E1" w:rsidP="002426E1">
      <w:pPr>
        <w:spacing w:beforeLines="50" w:before="161" w:line="440" w:lineRule="exact"/>
        <w:jc w:val="left"/>
        <w:rPr>
          <w:rFonts w:ascii="宋体" w:hAnsi="宋体"/>
          <w:sz w:val="24"/>
        </w:rPr>
      </w:pPr>
    </w:p>
    <w:p w:rsidR="002426E1" w:rsidRDefault="002426E1" w:rsidP="001B79D6">
      <w:pPr>
        <w:spacing w:beforeLines="50" w:before="161" w:line="48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目    录</w:t>
      </w:r>
    </w:p>
    <w:p w:rsidR="002426E1" w:rsidRDefault="002426E1" w:rsidP="002426E1">
      <w:pPr>
        <w:spacing w:beforeLines="50" w:before="161" w:line="480" w:lineRule="auto"/>
        <w:ind w:firstLine="480"/>
        <w:jc w:val="center"/>
        <w:rPr>
          <w:rFonts w:ascii="黑体" w:eastAsia="黑体"/>
          <w:sz w:val="32"/>
          <w:szCs w:val="32"/>
        </w:rPr>
      </w:pPr>
    </w:p>
    <w:p w:rsidR="002426E1" w:rsidRDefault="002426E1" w:rsidP="002426E1">
      <w:pPr>
        <w:spacing w:beforeLines="50" w:before="161" w:line="440" w:lineRule="exact"/>
        <w:ind w:left="416" w:hangingChars="174" w:hanging="416"/>
        <w:jc w:val="lef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  总体设计方案与要求·································</w:t>
      </w:r>
      <w:r w:rsidR="00B23915">
        <w:rPr>
          <w:rFonts w:ascii="黑体" w:eastAsia="黑体" w:hint="eastAsia"/>
          <w:sz w:val="24"/>
        </w:rPr>
        <w:t>·</w:t>
      </w:r>
      <w:r>
        <w:rPr>
          <w:rFonts w:ascii="黑体" w:eastAsia="黑体" w:hint="eastAsia"/>
          <w:sz w:val="24"/>
        </w:rPr>
        <w:t>··········</w:t>
      </w:r>
      <w:r w:rsidR="002D3F38">
        <w:rPr>
          <w:rFonts w:ascii="黑体" w:eastAsia="黑体" w:hint="eastAsia"/>
          <w:sz w:val="24"/>
        </w:rPr>
        <w:t>··</w:t>
      </w:r>
      <w:r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··</w:t>
      </w:r>
      <w:r w:rsidR="003C77FD">
        <w:rPr>
          <w:rFonts w:ascii="黑体" w:eastAsia="黑体"/>
          <w:sz w:val="24"/>
        </w:rPr>
        <w:t>3</w:t>
      </w:r>
      <w:r>
        <w:rPr>
          <w:rFonts w:ascii="黑体" w:eastAsia="黑体" w:hint="eastAsia"/>
          <w:sz w:val="24"/>
        </w:rPr>
        <w:t xml:space="preserve">                                1.1  </w:t>
      </w:r>
      <w:r w:rsidR="00B23915">
        <w:rPr>
          <w:rFonts w:ascii=".PingFang SC" w:eastAsia=".PingFang SC" w:cs=".PingFang SC" w:hint="eastAsia"/>
          <w:kern w:val="0"/>
          <w:sz w:val="24"/>
          <w:szCs w:val="24"/>
        </w:rPr>
        <w:t>设计课题任务</w:t>
      </w:r>
      <w:r>
        <w:rPr>
          <w:rFonts w:ascii="黑体" w:eastAsia="黑体" w:hint="eastAsia"/>
          <w:sz w:val="24"/>
        </w:rPr>
        <w:t>··························</w:t>
      </w:r>
      <w:r w:rsidR="00B23915">
        <w:rPr>
          <w:rFonts w:ascii="黑体" w:eastAsia="黑体" w:hint="eastAsia"/>
          <w:sz w:val="24"/>
        </w:rPr>
        <w:t>··········</w:t>
      </w:r>
      <w:r>
        <w:rPr>
          <w:rFonts w:ascii="黑体" w:eastAsia="黑体" w:hint="eastAsia"/>
          <w:sz w:val="24"/>
        </w:rPr>
        <w:t>········</w:t>
      </w:r>
      <w:r w:rsidR="002D3F38">
        <w:rPr>
          <w:rFonts w:ascii="黑体" w:eastAsia="黑体" w:hint="eastAsia"/>
          <w:sz w:val="24"/>
        </w:rPr>
        <w:t>······</w:t>
      </w:r>
      <w:r w:rsidR="003C77FD">
        <w:rPr>
          <w:rFonts w:ascii="黑体" w:eastAsia="黑体"/>
          <w:sz w:val="24"/>
        </w:rPr>
        <w:t>3</w:t>
      </w:r>
      <w:r>
        <w:rPr>
          <w:rFonts w:ascii="黑体" w:eastAsia="黑体" w:hint="eastAsia"/>
          <w:sz w:val="24"/>
        </w:rPr>
        <w:t xml:space="preserve">  </w:t>
      </w: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  1.2  </w:t>
      </w:r>
      <w:r w:rsidR="00B23915">
        <w:rPr>
          <w:rFonts w:ascii=".PingFang SC" w:eastAsia=".PingFang SC" w:cs=".PingFang SC" w:hint="eastAsia"/>
          <w:kern w:val="0"/>
          <w:sz w:val="24"/>
          <w:szCs w:val="24"/>
        </w:rPr>
        <w:t>设计课题总体方案思路系统框图以及总体方案说明</w:t>
      </w:r>
      <w:r>
        <w:rPr>
          <w:rFonts w:ascii="黑体" w:eastAsia="黑体" w:hint="eastAsia"/>
          <w:sz w:val="24"/>
        </w:rPr>
        <w:t>············</w:t>
      </w:r>
      <w:r w:rsidR="002D3F38">
        <w:rPr>
          <w:rFonts w:ascii="黑体" w:eastAsia="黑体" w:hint="eastAsia"/>
          <w:sz w:val="24"/>
        </w:rPr>
        <w:t>·</w:t>
      </w:r>
      <w:r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····</w:t>
      </w:r>
      <w:r w:rsidR="002D3F38">
        <w:rPr>
          <w:rFonts w:ascii="黑体" w:eastAsia="黑体"/>
          <w:sz w:val="24"/>
        </w:rPr>
        <w:t>3</w:t>
      </w:r>
    </w:p>
    <w:p w:rsidR="00B23915" w:rsidRDefault="00B23915" w:rsidP="002426E1">
      <w:pPr>
        <w:spacing w:beforeLines="50" w:before="161" w:line="440" w:lineRule="exac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1.2.1  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方案思路</w:t>
      </w:r>
      <w:r>
        <w:rPr>
          <w:rFonts w:ascii="黑体" w:eastAsia="黑体" w:hint="eastAsia"/>
          <w:sz w:val="24"/>
        </w:rPr>
        <w:t>···········································</w:t>
      </w:r>
      <w:r w:rsidR="002D3F38">
        <w:rPr>
          <w:rFonts w:ascii="黑体" w:eastAsia="黑体" w:hint="eastAsia"/>
          <w:sz w:val="24"/>
        </w:rPr>
        <w:t>·</w:t>
      </w:r>
      <w:r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··</w:t>
      </w:r>
      <w:r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3</w:t>
      </w:r>
    </w:p>
    <w:p w:rsidR="002F7A97" w:rsidRPr="00B23915" w:rsidRDefault="002F7A97" w:rsidP="002426E1">
      <w:pPr>
        <w:spacing w:beforeLines="50" w:before="161" w:line="440" w:lineRule="exact"/>
        <w:rPr>
          <w:rFonts w:ascii="黑体" w:eastAsia="黑体"/>
          <w:sz w:val="24"/>
        </w:rPr>
      </w:pP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1.2.2. 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总体方案说明</w:t>
      </w:r>
      <w:r w:rsidR="0093027E">
        <w:rPr>
          <w:rFonts w:ascii="黑体" w:eastAsia="黑体" w:hint="eastAsia"/>
          <w:sz w:val="24"/>
        </w:rPr>
        <w:t>········································</w:t>
      </w:r>
      <w:r w:rsidR="002D3F38">
        <w:rPr>
          <w:rFonts w:ascii="黑体" w:eastAsia="黑体" w:hint="eastAsia"/>
          <w:sz w:val="24"/>
        </w:rPr>
        <w:t>·</w:t>
      </w:r>
      <w:r w:rsidR="0093027E"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··3</w:t>
      </w: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2  </w:t>
      </w:r>
      <w:r w:rsidR="0093027E">
        <w:rPr>
          <w:rFonts w:ascii=".PingFang SC" w:eastAsia=".PingFang SC" w:cs=".PingFang SC" w:hint="eastAsia"/>
          <w:kern w:val="0"/>
          <w:sz w:val="24"/>
          <w:szCs w:val="24"/>
        </w:rPr>
        <w:t>设计电路及其仿真</w:t>
      </w:r>
      <w:r>
        <w:rPr>
          <w:rFonts w:ascii="黑体" w:eastAsia="黑体" w:hint="eastAsia"/>
          <w:sz w:val="24"/>
        </w:rPr>
        <w:t>·······················</w:t>
      </w:r>
      <w:r w:rsidR="0093027E">
        <w:rPr>
          <w:rFonts w:ascii="黑体" w:eastAsia="黑体" w:hint="eastAsia"/>
          <w:sz w:val="24"/>
        </w:rPr>
        <w:t>·····</w:t>
      </w:r>
      <w:r>
        <w:rPr>
          <w:rFonts w:ascii="黑体" w:eastAsia="黑体" w:hint="eastAsia"/>
          <w:sz w:val="24"/>
        </w:rPr>
        <w:t>··················</w:t>
      </w:r>
      <w:r w:rsidR="002D3F38">
        <w:rPr>
          <w:rFonts w:ascii="黑体" w:eastAsia="黑体" w:hint="eastAsia"/>
          <w:sz w:val="24"/>
        </w:rPr>
        <w:t>·····</w:t>
      </w:r>
      <w:r w:rsidR="002D3F38">
        <w:rPr>
          <w:rFonts w:ascii="黑体" w:eastAsia="黑体"/>
          <w:sz w:val="24"/>
        </w:rPr>
        <w:t>4</w:t>
      </w: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  2.1  </w:t>
      </w:r>
      <w:r w:rsidR="0093027E">
        <w:rPr>
          <w:rFonts w:ascii=".PingFang SC" w:eastAsia=".PingFang SC" w:cs=".PingFang SC" w:hint="eastAsia"/>
          <w:kern w:val="0"/>
          <w:sz w:val="24"/>
          <w:szCs w:val="24"/>
        </w:rPr>
        <w:t>设计总电路图</w:t>
      </w:r>
      <w:r>
        <w:rPr>
          <w:rFonts w:ascii="黑体" w:eastAsia="黑体" w:hint="eastAsia"/>
          <w:sz w:val="24"/>
        </w:rPr>
        <w:t>··············································</w:t>
      </w:r>
      <w:r w:rsidR="002D3F38">
        <w:rPr>
          <w:rFonts w:ascii="黑体" w:eastAsia="黑体" w:hint="eastAsia"/>
          <w:sz w:val="24"/>
        </w:rPr>
        <w:t>····</w:t>
      </w:r>
      <w:r w:rsidR="002D3F38">
        <w:rPr>
          <w:rFonts w:ascii="黑体" w:eastAsia="黑体"/>
          <w:sz w:val="24"/>
        </w:rPr>
        <w:t>4</w:t>
      </w: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 xml:space="preserve">   2.2  </w:t>
      </w:r>
      <w:r w:rsidR="0093027E">
        <w:rPr>
          <w:rFonts w:ascii=".PingFang SC" w:eastAsia=".PingFang SC" w:cs=".PingFang SC" w:hint="eastAsia"/>
          <w:kern w:val="0"/>
          <w:sz w:val="24"/>
          <w:szCs w:val="24"/>
        </w:rPr>
        <w:t>硬件电路图及各模块功能简要介绍</w:t>
      </w:r>
      <w:r>
        <w:rPr>
          <w:rFonts w:ascii="黑体" w:eastAsia="黑体" w:hint="eastAsia"/>
          <w:sz w:val="24"/>
        </w:rPr>
        <w:t>····························</w:t>
      </w:r>
      <w:r w:rsidR="002D3F38">
        <w:rPr>
          <w:rFonts w:ascii="黑体" w:eastAsia="黑体" w:hint="eastAsia"/>
          <w:sz w:val="24"/>
        </w:rPr>
        <w:t>····</w:t>
      </w:r>
      <w:r w:rsidR="002D3F38">
        <w:rPr>
          <w:rFonts w:ascii="黑体" w:eastAsia="黑体"/>
          <w:sz w:val="24"/>
        </w:rPr>
        <w:t>6</w:t>
      </w:r>
    </w:p>
    <w:p w:rsidR="0093027E" w:rsidRDefault="0093027E" w:rsidP="0093027E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AppleSystemUIFont" w:hAnsi="AppleSystemUIFont" w:cs="AppleSystemUIFont"/>
          <w:kern w:val="0"/>
          <w:sz w:val="24"/>
          <w:szCs w:val="24"/>
        </w:rPr>
        <w:t xml:space="preserve">2.2.1   </w:t>
      </w:r>
      <w:r w:rsidR="00D37EDC">
        <w:rPr>
          <w:rFonts w:ascii=".PingFang SC" w:eastAsia=".PingFang SC" w:hAnsi="AppleSystemUIFont" w:cs=".PingFang SC" w:hint="eastAsia"/>
          <w:kern w:val="0"/>
          <w:sz w:val="24"/>
          <w:szCs w:val="24"/>
        </w:rPr>
        <w:t>多功能充电电路</w:t>
      </w:r>
      <w:r>
        <w:rPr>
          <w:rFonts w:ascii="黑体" w:eastAsia="黑体" w:hint="eastAsia"/>
          <w:sz w:val="24"/>
        </w:rPr>
        <w:t>······································</w:t>
      </w:r>
      <w:r w:rsidR="000C7FD4"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··</w:t>
      </w:r>
      <w:r w:rsidR="000C7FD4"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6</w:t>
      </w:r>
    </w:p>
    <w:p w:rsidR="0093027E" w:rsidRPr="00603EFB" w:rsidRDefault="0093027E" w:rsidP="00603EFB">
      <w:pPr>
        <w:autoSpaceDE w:val="0"/>
        <w:autoSpaceDN w:val="0"/>
        <w:adjustRightInd w:val="0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ab/>
      </w:r>
      <w:r>
        <w:rPr>
          <w:rFonts w:ascii="AppleSystemUIFont" w:eastAsia=".PingFang SC" w:hAnsi="AppleSystemUIFont" w:cs="AppleSystemUIFont"/>
          <w:kern w:val="0"/>
          <w:sz w:val="24"/>
          <w:szCs w:val="24"/>
        </w:rPr>
        <w:tab/>
        <w:t xml:space="preserve">2.2.2  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直流稳压电源部分</w:t>
      </w:r>
      <w:r>
        <w:rPr>
          <w:rFonts w:ascii="黑体" w:eastAsia="黑体" w:hint="eastAsia"/>
          <w:sz w:val="24"/>
        </w:rPr>
        <w:t>····································</w:t>
      </w:r>
      <w:r w:rsidR="000C7FD4"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··</w:t>
      </w:r>
      <w:r w:rsidR="000C7FD4">
        <w:rPr>
          <w:rFonts w:ascii="黑体" w:eastAsia="黑体" w:hint="eastAsia"/>
          <w:sz w:val="24"/>
        </w:rPr>
        <w:t>·</w:t>
      </w:r>
      <w:r w:rsidR="002D3F38">
        <w:rPr>
          <w:rFonts w:ascii="黑体" w:eastAsia="黑体" w:hint="eastAsia"/>
          <w:sz w:val="24"/>
        </w:rPr>
        <w:t>8</w:t>
      </w:r>
    </w:p>
    <w:p w:rsidR="002426E1" w:rsidRDefault="000C7FD4" w:rsidP="000C7FD4">
      <w:pPr>
        <w:spacing w:beforeLines="50" w:before="161" w:line="440" w:lineRule="exact"/>
        <w:ind w:firstLine="420"/>
        <w:rPr>
          <w:rFonts w:ascii=".PingFang SC" w:eastAsia=".PingFang SC" w:hAnsi="AppleSystemUIFont" w:cs=".PingFang SC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2.3 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设计电路图的仿真结果</w:t>
      </w:r>
      <w:r>
        <w:rPr>
          <w:rFonts w:ascii="黑体" w:eastAsia="黑体" w:hint="eastAsia"/>
          <w:sz w:val="24"/>
        </w:rPr>
        <w:t>·······································</w:t>
      </w:r>
      <w:r w:rsidR="002D3F38">
        <w:rPr>
          <w:rFonts w:ascii="黑体" w:eastAsia="黑体" w:hint="eastAsia"/>
          <w:sz w:val="24"/>
        </w:rPr>
        <w:t>·</w:t>
      </w:r>
      <w:r>
        <w:rPr>
          <w:rFonts w:ascii="黑体" w:eastAsia="黑体" w:hint="eastAsia"/>
          <w:sz w:val="24"/>
        </w:rPr>
        <w:t>··</w:t>
      </w:r>
      <w:r w:rsidR="00603EFB">
        <w:rPr>
          <w:rFonts w:ascii="黑体" w:eastAsia="黑体"/>
          <w:sz w:val="24"/>
        </w:rPr>
        <w:t>8</w:t>
      </w:r>
    </w:p>
    <w:p w:rsidR="000C7FD4" w:rsidRPr="000C7FD4" w:rsidRDefault="000C7FD4" w:rsidP="000C7FD4">
      <w:pPr>
        <w:spacing w:beforeLines="50" w:before="161" w:line="440" w:lineRule="exact"/>
        <w:ind w:firstLine="420"/>
        <w:rPr>
          <w:rFonts w:ascii=".PingFang SC" w:eastAsia=".PingFang SC" w:hAnsi="AppleSystemUIFont" w:cs=".PingFang SC"/>
          <w:kern w:val="0"/>
          <w:sz w:val="24"/>
          <w:szCs w:val="24"/>
        </w:rPr>
      </w:pPr>
      <w:r>
        <w:rPr>
          <w:rFonts w:ascii="AppleSystemUIFont" w:eastAsia=".PingFang SC" w:hAnsi="AppleSystemUIFont" w:cs="AppleSystemUIFont"/>
          <w:kern w:val="0"/>
          <w:sz w:val="24"/>
          <w:szCs w:val="24"/>
        </w:rPr>
        <w:tab/>
        <w:t xml:space="preserve">2.3.2. 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设计电路图的工作状态</w:t>
      </w:r>
      <w:r>
        <w:rPr>
          <w:rFonts w:ascii="黑体" w:eastAsia="黑体" w:hint="eastAsia"/>
          <w:sz w:val="24"/>
        </w:rPr>
        <w:t>·······························</w:t>
      </w:r>
      <w:r w:rsidR="002D3F38">
        <w:rPr>
          <w:rFonts w:ascii="黑体" w:eastAsia="黑体" w:hint="eastAsia"/>
          <w:sz w:val="24"/>
        </w:rPr>
        <w:t>···</w:t>
      </w:r>
      <w:r>
        <w:rPr>
          <w:rFonts w:ascii="黑体" w:eastAsia="黑体" w:hint="eastAsia"/>
          <w:sz w:val="24"/>
        </w:rPr>
        <w:t>···</w:t>
      </w:r>
      <w:r w:rsidR="002D3F38">
        <w:rPr>
          <w:rFonts w:ascii="黑体" w:eastAsia="黑体" w:hint="eastAsia"/>
          <w:sz w:val="24"/>
        </w:rPr>
        <w:t>1</w:t>
      </w:r>
      <w:r w:rsidR="002D3F38">
        <w:rPr>
          <w:rFonts w:ascii="黑体" w:eastAsia="黑体"/>
          <w:sz w:val="24"/>
        </w:rPr>
        <w:t>9</w:t>
      </w:r>
    </w:p>
    <w:p w:rsidR="000C7FD4" w:rsidRPr="00B23915" w:rsidRDefault="000C7FD4" w:rsidP="000C7FD4">
      <w:pPr>
        <w:spacing w:beforeLines="50" w:before="161" w:line="440" w:lineRule="exact"/>
        <w:rPr>
          <w:rFonts w:ascii="黑体" w:eastAsia="黑体"/>
          <w:sz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3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结语</w:t>
      </w:r>
      <w:r w:rsidR="003C77FD">
        <w:rPr>
          <w:rFonts w:ascii="黑体" w:eastAsia="黑体" w:hint="eastAsia"/>
          <w:sz w:val="24"/>
        </w:rPr>
        <w:t>······························································</w:t>
      </w:r>
      <w:r w:rsidR="005A3DAB">
        <w:rPr>
          <w:rFonts w:ascii="黑体" w:eastAsia="黑体" w:hint="eastAsia"/>
          <w:sz w:val="24"/>
        </w:rPr>
        <w:t>·</w:t>
      </w:r>
      <w:r w:rsidR="003C77FD">
        <w:rPr>
          <w:rFonts w:ascii="黑体" w:eastAsia="黑体" w:hint="eastAsia"/>
          <w:sz w:val="24"/>
        </w:rPr>
        <w:t>·</w:t>
      </w:r>
      <w:r w:rsidR="005A3DAB">
        <w:rPr>
          <w:rFonts w:ascii="黑体" w:eastAsia="黑体" w:hint="eastAsia"/>
          <w:sz w:val="24"/>
        </w:rPr>
        <w:t>2</w:t>
      </w:r>
      <w:r w:rsidR="005A3DAB">
        <w:rPr>
          <w:rFonts w:ascii="黑体" w:eastAsia="黑体"/>
          <w:sz w:val="24"/>
        </w:rPr>
        <w:t>4</w:t>
      </w: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</w:p>
    <w:p w:rsidR="00B71587" w:rsidRDefault="00B71587" w:rsidP="002426E1">
      <w:pPr>
        <w:spacing w:beforeLines="50" w:before="161" w:line="440" w:lineRule="exact"/>
        <w:rPr>
          <w:rFonts w:ascii="黑体" w:eastAsia="黑体"/>
          <w:sz w:val="24"/>
        </w:rPr>
      </w:pP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</w:p>
    <w:p w:rsidR="002426E1" w:rsidRPr="00D34C0A" w:rsidRDefault="002426E1" w:rsidP="00D34C0A">
      <w:pPr>
        <w:spacing w:beforeLines="50" w:before="161" w:afterLines="50" w:after="161"/>
        <w:ind w:left="479" w:hangingChars="200" w:hanging="479"/>
        <w:rPr>
          <w:rFonts w:ascii="黑体" w:eastAsia="黑体" w:hAnsi="黑体"/>
          <w:sz w:val="24"/>
        </w:rPr>
      </w:pPr>
      <w:r>
        <w:rPr>
          <w:rFonts w:ascii="黑体" w:eastAsia="黑体"/>
          <w:sz w:val="24"/>
        </w:rPr>
        <w:lastRenderedPageBreak/>
        <w:tab/>
      </w: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>
        <w:rPr>
          <w:rFonts w:ascii="黑体" w:eastAsia="黑体"/>
          <w:sz w:val="24"/>
        </w:rPr>
        <w:tab/>
      </w:r>
      <w:r w:rsidRPr="00D34C0A">
        <w:rPr>
          <w:rFonts w:ascii="黑体" w:eastAsia="黑体" w:hAnsi="黑体" w:hint="eastAsia"/>
          <w:sz w:val="24"/>
        </w:rPr>
        <w:t>1  总体设计方案与要求</w:t>
      </w:r>
    </w:p>
    <w:p w:rsidR="002426E1" w:rsidRDefault="002426E1" w:rsidP="002426E1">
      <w:pPr>
        <w:spacing w:beforeLines="50" w:before="161" w:line="440" w:lineRule="exact"/>
        <w:rPr>
          <w:rFonts w:ascii="黑体" w:eastAsia="黑体"/>
          <w:sz w:val="24"/>
        </w:rPr>
      </w:pPr>
    </w:p>
    <w:p w:rsidR="001B79D6" w:rsidRPr="004A28A4" w:rsidRDefault="00E52848" w:rsidP="004A28A4">
      <w:pPr>
        <w:pStyle w:val="a1"/>
        <w:numPr>
          <w:ilvl w:val="0"/>
          <w:numId w:val="0"/>
        </w:numPr>
        <w:ind w:left="628" w:hangingChars="300" w:hanging="628"/>
        <w:rPr>
          <w:rFonts w:ascii="黑体" w:hAnsi="黑体"/>
        </w:rPr>
      </w:pPr>
      <w:r w:rsidRPr="004A28A4">
        <w:rPr>
          <w:rFonts w:ascii="黑体" w:hAnsi="黑体" w:hint="eastAsia"/>
        </w:rPr>
        <w:t>1</w:t>
      </w:r>
      <w:r w:rsidRPr="004A28A4">
        <w:rPr>
          <w:rFonts w:ascii="黑体" w:hAnsi="黑体"/>
        </w:rPr>
        <w:t>.1</w:t>
      </w:r>
      <w:r w:rsidR="001B79D6" w:rsidRPr="004A28A4">
        <w:rPr>
          <w:rFonts w:ascii="黑体" w:hAnsi="黑体" w:hint="eastAsia"/>
        </w:rPr>
        <w:t>设计课题任务</w:t>
      </w:r>
    </w:p>
    <w:p w:rsidR="001B79D6" w:rsidRPr="00B71587" w:rsidRDefault="00B71587" w:rsidP="00501DFF">
      <w:pPr>
        <w:pStyle w:val="a2"/>
        <w:numPr>
          <w:ilvl w:val="0"/>
          <w:numId w:val="0"/>
        </w:numPr>
        <w:ind w:left="629" w:firstLine="210"/>
        <w:rPr>
          <w:rFonts w:asciiTheme="minorEastAsia" w:eastAsiaTheme="minorEastAsia" w:hAnsiTheme="minorEastAsia"/>
        </w:rPr>
      </w:pPr>
      <w:r w:rsidRPr="00B71587">
        <w:rPr>
          <w:rFonts w:asciiTheme="minorEastAsia" w:eastAsiaTheme="minorEastAsia" w:hAnsiTheme="minorEastAsia" w:hint="eastAsia"/>
        </w:rPr>
        <w:t>基于555时基电路而构成的多用途充电器的电路原理图。该充电器可为4节镍氢电池或镍镉电池、4V或6V铅酸蓄电池充</w:t>
      </w:r>
      <w:r w:rsidR="00B52DED">
        <w:rPr>
          <w:rFonts w:asciiTheme="minorEastAsia" w:eastAsiaTheme="minorEastAsia" w:hAnsiTheme="minorEastAsia" w:hint="eastAsia"/>
        </w:rPr>
        <w:t>电</w:t>
      </w:r>
    </w:p>
    <w:p w:rsidR="001B79D6" w:rsidRPr="004A28A4" w:rsidRDefault="00E52848" w:rsidP="004A28A4">
      <w:pPr>
        <w:pStyle w:val="a1"/>
        <w:numPr>
          <w:ilvl w:val="0"/>
          <w:numId w:val="0"/>
        </w:numPr>
        <w:ind w:left="628" w:hangingChars="300" w:hanging="628"/>
        <w:rPr>
          <w:rFonts w:ascii="黑体" w:hAnsi="黑体"/>
        </w:rPr>
      </w:pPr>
      <w:r w:rsidRPr="004A28A4">
        <w:rPr>
          <w:rFonts w:ascii="黑体" w:hAnsi="黑体" w:hint="eastAsia"/>
        </w:rPr>
        <w:t>1</w:t>
      </w:r>
      <w:r w:rsidRPr="004A28A4">
        <w:rPr>
          <w:rFonts w:ascii="黑体" w:hAnsi="黑体"/>
        </w:rPr>
        <w:t>.2</w:t>
      </w:r>
      <w:r w:rsidR="000A45BC" w:rsidRPr="004A28A4">
        <w:rPr>
          <w:rFonts w:ascii="黑体" w:hAnsi="黑体" w:hint="eastAsia"/>
        </w:rPr>
        <w:t>设计课题</w:t>
      </w:r>
      <w:r w:rsidR="00B82400" w:rsidRPr="004A28A4">
        <w:rPr>
          <w:rFonts w:ascii="黑体" w:hAnsi="黑体" w:hint="eastAsia"/>
        </w:rPr>
        <w:t>总体方案</w:t>
      </w:r>
      <w:r w:rsidRPr="004A28A4">
        <w:rPr>
          <w:rFonts w:ascii="黑体" w:hAnsi="黑体" w:hint="eastAsia"/>
        </w:rPr>
        <w:t>思路</w:t>
      </w:r>
      <w:r w:rsidR="00B82400" w:rsidRPr="004A28A4">
        <w:rPr>
          <w:rFonts w:ascii="黑体" w:hAnsi="黑体" w:hint="eastAsia"/>
        </w:rPr>
        <w:t>系统框图</w:t>
      </w:r>
      <w:r w:rsidRPr="004A28A4">
        <w:rPr>
          <w:rFonts w:ascii="黑体" w:hAnsi="黑体" w:hint="eastAsia"/>
        </w:rPr>
        <w:t>以及总体方案说明</w:t>
      </w:r>
    </w:p>
    <w:p w:rsidR="00B82400" w:rsidRDefault="00B82400" w:rsidP="00B82400">
      <w:pPr>
        <w:pStyle w:val="a1"/>
        <w:numPr>
          <w:ilvl w:val="0"/>
          <w:numId w:val="0"/>
        </w:numPr>
        <w:ind w:left="628"/>
        <w:rPr>
          <w:rFonts w:hAnsi="宋体"/>
        </w:rPr>
      </w:pPr>
    </w:p>
    <w:p w:rsidR="00B82400" w:rsidRPr="004A28A4" w:rsidRDefault="00B82400" w:rsidP="004A28A4">
      <w:pPr>
        <w:pStyle w:val="a2"/>
        <w:numPr>
          <w:ilvl w:val="0"/>
          <w:numId w:val="0"/>
        </w:numPr>
        <w:ind w:left="628" w:hangingChars="300" w:hanging="628"/>
        <w:rPr>
          <w:rFonts w:ascii="仿宋" w:eastAsia="仿宋" w:hAnsi="仿宋"/>
        </w:rPr>
      </w:pPr>
      <w:r w:rsidRPr="004A28A4">
        <w:rPr>
          <w:rFonts w:ascii="仿宋" w:eastAsia="仿宋" w:hAnsi="仿宋" w:hint="eastAsia"/>
        </w:rPr>
        <w:t>1</w:t>
      </w:r>
      <w:r w:rsidRPr="004A28A4">
        <w:rPr>
          <w:rFonts w:ascii="仿宋" w:eastAsia="仿宋" w:hAnsi="仿宋"/>
        </w:rPr>
        <w:t>.2.1</w:t>
      </w:r>
      <w:r w:rsidRPr="004A28A4">
        <w:rPr>
          <w:rFonts w:ascii="仿宋" w:eastAsia="仿宋" w:hAnsi="仿宋" w:hint="eastAsia"/>
        </w:rPr>
        <w:t>方案</w:t>
      </w:r>
      <w:r w:rsidR="00E52848" w:rsidRPr="004A28A4">
        <w:rPr>
          <w:rFonts w:ascii="仿宋" w:eastAsia="仿宋" w:hAnsi="仿宋" w:hint="eastAsia"/>
        </w:rPr>
        <w:t>思路</w:t>
      </w:r>
    </w:p>
    <w:p w:rsidR="000A45BC" w:rsidRPr="00D34C0A" w:rsidRDefault="000A45BC" w:rsidP="000A45BC">
      <w:pPr>
        <w:pStyle w:val="a1"/>
        <w:numPr>
          <w:ilvl w:val="0"/>
          <w:numId w:val="0"/>
        </w:numPr>
        <w:ind w:left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 xml:space="preserve"> </w:t>
      </w:r>
      <w:r w:rsidRPr="000A45BC">
        <w:rPr>
          <w:rFonts w:asciiTheme="minorEastAsia" w:eastAsiaTheme="minorEastAsia" w:hAnsiTheme="minorEastAsia"/>
        </w:rPr>
        <w:tab/>
      </w:r>
      <w:r w:rsidRPr="00D34C0A">
        <w:rPr>
          <w:rFonts w:asciiTheme="minorEastAsia" w:eastAsiaTheme="minorEastAsia" w:hAnsiTheme="minorEastAsia" w:hint="eastAsia"/>
          <w:szCs w:val="21"/>
        </w:rPr>
        <w:t>此装置由：采用三端稳压器LM78</w:t>
      </w:r>
      <w:r w:rsidR="00A93F67">
        <w:rPr>
          <w:rFonts w:asciiTheme="minorEastAsia" w:eastAsiaTheme="minorEastAsia" w:hAnsiTheme="minorEastAsia"/>
          <w:szCs w:val="21"/>
        </w:rPr>
        <w:t>09</w:t>
      </w:r>
      <w:r w:rsidRPr="00D34C0A">
        <w:rPr>
          <w:rFonts w:asciiTheme="minorEastAsia" w:eastAsiaTheme="minorEastAsia" w:hAnsiTheme="minorEastAsia" w:hint="eastAsia"/>
          <w:szCs w:val="21"/>
        </w:rPr>
        <w:t>直流稳压电源、</w:t>
      </w:r>
      <w:r w:rsidR="00E74E32">
        <w:rPr>
          <w:rFonts w:asciiTheme="minorEastAsia" w:eastAsiaTheme="minorEastAsia" w:hAnsiTheme="minorEastAsia" w:hint="eastAsia"/>
          <w:szCs w:val="21"/>
        </w:rPr>
        <w:t>多功能充电电路构成</w:t>
      </w:r>
      <w:r w:rsidRPr="00D34C0A">
        <w:rPr>
          <w:rFonts w:asciiTheme="minorEastAsia" w:eastAsiaTheme="minorEastAsia" w:hAnsiTheme="minorEastAsia" w:hint="eastAsia"/>
          <w:szCs w:val="21"/>
        </w:rPr>
        <w:t>。</w:t>
      </w:r>
      <w:r w:rsidR="00E74E32">
        <w:rPr>
          <w:rFonts w:asciiTheme="minorEastAsia" w:eastAsiaTheme="minorEastAsia" w:hAnsiTheme="minorEastAsia" w:hint="eastAsia"/>
          <w:szCs w:val="21"/>
        </w:rPr>
        <w:t>用电容当作需要充电的蓄电池</w:t>
      </w:r>
      <w:r w:rsidRPr="00D34C0A">
        <w:rPr>
          <w:rFonts w:asciiTheme="minorEastAsia" w:eastAsiaTheme="minorEastAsia" w:hAnsiTheme="minorEastAsia" w:hint="eastAsia"/>
          <w:szCs w:val="21"/>
        </w:rPr>
        <w:t>。</w:t>
      </w:r>
    </w:p>
    <w:p w:rsidR="000A45BC" w:rsidRPr="000A45BC" w:rsidRDefault="000A45BC" w:rsidP="000A45BC">
      <w:pPr>
        <w:pStyle w:val="a1"/>
        <w:numPr>
          <w:ilvl w:val="0"/>
          <w:numId w:val="0"/>
        </w:numPr>
        <w:ind w:left="420"/>
        <w:rPr>
          <w:rFonts w:asciiTheme="minorEastAsia" w:eastAsiaTheme="minorEastAsia" w:hAnsiTheme="minorEastAsia"/>
        </w:rPr>
      </w:pPr>
    </w:p>
    <w:p w:rsidR="000A45BC" w:rsidRDefault="003927E4" w:rsidP="000A45BC">
      <w:pPr>
        <w:spacing w:beforeLines="50" w:before="161" w:line="460" w:lineRule="exact"/>
        <w:ind w:firstLine="480"/>
        <w:jc w:val="left"/>
        <w:rPr>
          <w:rFonts w:ascii="宋体" w:hAnsi="宋体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1610F" wp14:editId="0055595B">
                <wp:simplePos x="0" y="0"/>
                <wp:positionH relativeFrom="column">
                  <wp:posOffset>2127885</wp:posOffset>
                </wp:positionH>
                <wp:positionV relativeFrom="paragraph">
                  <wp:posOffset>44450</wp:posOffset>
                </wp:positionV>
                <wp:extent cx="1224280" cy="413385"/>
                <wp:effectExtent l="0" t="0" r="7620" b="18415"/>
                <wp:wrapNone/>
                <wp:docPr id="8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2428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0A45BC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 w:rsidRPr="000A45BC">
                              <w:rPr>
                                <w:rFonts w:asciiTheme="minorEastAsia" w:hAnsiTheme="minorEastAsia" w:hint="eastAsia"/>
                              </w:rPr>
                              <w:t>三端稳压器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E1610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7.55pt;margin-top:3.5pt;width:96.4pt;height:3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">
                <v:path arrowok="t"/>
                <v:textbox>
                  <w:txbxContent>
                    <w:p w:rsidR="00DB6A4F" w:rsidRDefault="00DB6A4F" w:rsidP="000A45BC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 w:rsidRPr="000A45BC">
                        <w:rPr>
                          <w:rFonts w:asciiTheme="minorEastAsia" w:hAnsiTheme="minorEastAsia" w:hint="eastAsia"/>
                        </w:rPr>
                        <w:t>三端稳压器</w:t>
                      </w:r>
                      <w:r>
                        <w:rPr>
                          <w:rFonts w:asciiTheme="minorEastAsia" w:hAnsiTheme="minorEastAsia" w:hint="eastAsia"/>
                        </w:rPr>
                        <w:t>电路</w:t>
                      </w:r>
                    </w:p>
                  </w:txbxContent>
                </v:textbox>
              </v:shape>
            </w:pict>
          </mc:Fallback>
        </mc:AlternateContent>
      </w:r>
      <w:r w:rsidR="000A45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747F4" wp14:editId="039FFE09">
                <wp:simplePos x="0" y="0"/>
                <wp:positionH relativeFrom="column">
                  <wp:posOffset>3822065</wp:posOffset>
                </wp:positionH>
                <wp:positionV relativeFrom="paragraph">
                  <wp:posOffset>57150</wp:posOffset>
                </wp:positionV>
                <wp:extent cx="1435100" cy="410210"/>
                <wp:effectExtent l="0" t="0" r="12700" b="8890"/>
                <wp:wrapNone/>
                <wp:docPr id="8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3510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0A45BC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 w:rsidRPr="000A45BC">
                              <w:rPr>
                                <w:rFonts w:asciiTheme="minorEastAsia" w:hAnsiTheme="minorEastAsia" w:hint="eastAsia"/>
                              </w:rPr>
                              <w:t>直流稳压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47F4" id="Text Box 4" o:spid="_x0000_s1027" type="#_x0000_t202" style="position:absolute;left:0;text-align:left;margin-left:300.95pt;margin-top:4.5pt;width:113pt;height:3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">
                <v:path arrowok="t"/>
                <v:textbox>
                  <w:txbxContent>
                    <w:p w:rsidR="00DB6A4F" w:rsidRDefault="00DB6A4F" w:rsidP="000A45BC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 w:rsidRPr="000A45BC">
                        <w:rPr>
                          <w:rFonts w:asciiTheme="minorEastAsia" w:hAnsiTheme="minorEastAsia" w:hint="eastAsia"/>
                        </w:rPr>
                        <w:t>直流稳压</w:t>
                      </w:r>
                      <w:r>
                        <w:rPr>
                          <w:rFonts w:hint="eastAsia"/>
                          <w:sz w:val="24"/>
                        </w:rPr>
                        <w:t>电路</w:t>
                      </w:r>
                    </w:p>
                  </w:txbxContent>
                </v:textbox>
              </v:shape>
            </w:pict>
          </mc:Fallback>
        </mc:AlternateContent>
      </w:r>
      <w:r w:rsidR="000A45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37E57" wp14:editId="77C2ABD7">
                <wp:simplePos x="0" y="0"/>
                <wp:positionH relativeFrom="column">
                  <wp:posOffset>1726565</wp:posOffset>
                </wp:positionH>
                <wp:positionV relativeFrom="paragraph">
                  <wp:posOffset>165735</wp:posOffset>
                </wp:positionV>
                <wp:extent cx="401320" cy="179705"/>
                <wp:effectExtent l="0" t="12700" r="17780" b="10795"/>
                <wp:wrapNone/>
                <wp:docPr id="8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1320" cy="179705"/>
                        </a:xfrm>
                        <a:prstGeom prst="rightArrow">
                          <a:avLst>
                            <a:gd name="adj1" fmla="val 50000"/>
                            <a:gd name="adj2" fmla="val 5583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03F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" o:spid="_x0000_s1026" type="#_x0000_t13" style="position:absolute;left:0;text-align:left;margin-left:135.95pt;margin-top:13.05pt;width:31.6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">
                <v:path arrowok="t"/>
              </v:shape>
            </w:pict>
          </mc:Fallback>
        </mc:AlternateContent>
      </w:r>
      <w:r w:rsidR="000A45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1A547" wp14:editId="083E733F">
                <wp:simplePos x="0" y="0"/>
                <wp:positionH relativeFrom="column">
                  <wp:posOffset>708025</wp:posOffset>
                </wp:positionH>
                <wp:positionV relativeFrom="paragraph">
                  <wp:posOffset>41275</wp:posOffset>
                </wp:positionV>
                <wp:extent cx="887095" cy="422910"/>
                <wp:effectExtent l="0" t="0" r="1905" b="0"/>
                <wp:wrapNone/>
                <wp:docPr id="7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7095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0A45BC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电源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1A547" id="Text Box 6" o:spid="_x0000_s1028" type="#_x0000_t202" style="position:absolute;left:0;text-align:left;margin-left:55.75pt;margin-top:3.25pt;width:69.85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">
                <v:path arrowok="t"/>
                <v:textbox>
                  <w:txbxContent>
                    <w:p w:rsidR="00DB6A4F" w:rsidRDefault="00DB6A4F" w:rsidP="000A45BC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>20</w:t>
                      </w:r>
                      <w:r>
                        <w:rPr>
                          <w:rFonts w:hint="eastAsia"/>
                          <w:sz w:val="24"/>
                        </w:rPr>
                        <w:t>v</w:t>
                      </w:r>
                      <w:r>
                        <w:rPr>
                          <w:rFonts w:hint="eastAsia"/>
                          <w:sz w:val="24"/>
                        </w:rPr>
                        <w:t>电源</w:t>
                      </w:r>
                    </w:p>
                  </w:txbxContent>
                </v:textbox>
              </v:shape>
            </w:pict>
          </mc:Fallback>
        </mc:AlternateContent>
      </w:r>
      <w:r w:rsidR="000A45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7E4EB" wp14:editId="1B75EB95">
                <wp:simplePos x="0" y="0"/>
                <wp:positionH relativeFrom="column">
                  <wp:posOffset>3402965</wp:posOffset>
                </wp:positionH>
                <wp:positionV relativeFrom="paragraph">
                  <wp:posOffset>205105</wp:posOffset>
                </wp:positionV>
                <wp:extent cx="419100" cy="158115"/>
                <wp:effectExtent l="0" t="12700" r="12700" b="6985"/>
                <wp:wrapNone/>
                <wp:docPr id="7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158115"/>
                        </a:xfrm>
                        <a:prstGeom prst="rightArrow">
                          <a:avLst>
                            <a:gd name="adj1" fmla="val 50000"/>
                            <a:gd name="adj2" fmla="val 66265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737C4" id="AutoShape 7" o:spid="_x0000_s1026" type="#_x0000_t13" style="position:absolute;left:0;text-align:left;margin-left:267.95pt;margin-top:16.15pt;width:33pt;height:1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">
                <v:path arrowok="t"/>
              </v:shape>
            </w:pict>
          </mc:Fallback>
        </mc:AlternateContent>
      </w:r>
    </w:p>
    <w:p w:rsidR="00E909A4" w:rsidRDefault="00E909A4" w:rsidP="000A45BC">
      <w:pPr>
        <w:spacing w:beforeLines="50" w:before="161" w:line="460" w:lineRule="exact"/>
        <w:ind w:firstLine="480"/>
        <w:jc w:val="left"/>
        <w:rPr>
          <w:rFonts w:ascii="宋体" w:hAnsi="宋体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4178BA" wp14:editId="61C15E72">
                <wp:simplePos x="0" y="0"/>
                <wp:positionH relativeFrom="column">
                  <wp:posOffset>3978910</wp:posOffset>
                </wp:positionH>
                <wp:positionV relativeFrom="paragraph">
                  <wp:posOffset>238759</wp:posOffset>
                </wp:positionV>
                <wp:extent cx="486410" cy="154941"/>
                <wp:effectExtent l="13335" t="0" r="22225" b="22225"/>
                <wp:wrapNone/>
                <wp:docPr id="1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486410" cy="154941"/>
                        </a:xfrm>
                        <a:prstGeom prst="rightArrow">
                          <a:avLst>
                            <a:gd name="adj1" fmla="val 50000"/>
                            <a:gd name="adj2" fmla="val 66265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71D51" id="AutoShape 12" o:spid="_x0000_s1026" type="#_x0000_t13" style="position:absolute;left:0;text-align:left;margin-left:313.3pt;margin-top:18.8pt;width:38.3pt;height:12.2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" adj="17041">
                <v:path arrowok="t"/>
              </v:shape>
            </w:pict>
          </mc:Fallback>
        </mc:AlternateContent>
      </w:r>
    </w:p>
    <w:p w:rsidR="00E909A4" w:rsidRDefault="00C93C4E" w:rsidP="00E909A4">
      <w:pPr>
        <w:spacing w:beforeLines="50" w:before="161"/>
        <w:jc w:val="center"/>
        <w:rPr>
          <w:rFonts w:ascii="黑体" w:eastAsia="黑体" w:hAnsi="宋体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AC920" wp14:editId="3622D699">
                <wp:simplePos x="0" y="0"/>
                <wp:positionH relativeFrom="column">
                  <wp:posOffset>3702258</wp:posOffset>
                </wp:positionH>
                <wp:positionV relativeFrom="paragraph">
                  <wp:posOffset>174417</wp:posOffset>
                </wp:positionV>
                <wp:extent cx="1327094" cy="396240"/>
                <wp:effectExtent l="0" t="0" r="6985" b="1016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27094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C93C4E" w:rsidP="00E909A4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 w:rsidRPr="0059424A">
                              <w:rPr>
                                <w:rFonts w:asciiTheme="minorEastAsia" w:hAnsiTheme="minorEastAsia" w:cs="AppleExternalUIFontSimplifiedCh" w:hint="eastAsia"/>
                                <w:kern w:val="0"/>
                                <w:szCs w:val="18"/>
                              </w:rPr>
                              <w:t>RS型双稳态触发器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AC920" id="Text Box 10" o:spid="_x0000_s1029" type="#_x0000_t202" style="position:absolute;left:0;text-align:left;margin-left:291.5pt;margin-top:13.75pt;width:104.5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">
                <v:path arrowok="t"/>
                <v:textbox>
                  <w:txbxContent>
                    <w:p w:rsidR="00DB6A4F" w:rsidRDefault="00C93C4E" w:rsidP="00E909A4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 w:rsidRPr="0059424A">
                        <w:rPr>
                          <w:rFonts w:asciiTheme="minorEastAsia" w:hAnsiTheme="minorEastAsia" w:cs="AppleExternalUIFontSimplifiedCh" w:hint="eastAsia"/>
                          <w:kern w:val="0"/>
                          <w:szCs w:val="18"/>
                        </w:rPr>
                        <w:t>RS</w:t>
                      </w:r>
                      <w:r w:rsidRPr="0059424A">
                        <w:rPr>
                          <w:rFonts w:asciiTheme="minorEastAsia" w:hAnsiTheme="minorEastAsia" w:cs="AppleExternalUIFontSimplifiedCh" w:hint="eastAsia"/>
                          <w:kern w:val="0"/>
                          <w:szCs w:val="18"/>
                        </w:rPr>
                        <w:t>型双稳态触发器</w:t>
                      </w:r>
                    </w:p>
                  </w:txbxContent>
                </v:textbox>
              </v:shape>
            </w:pict>
          </mc:Fallback>
        </mc:AlternateContent>
      </w:r>
      <w:r w:rsidR="0006639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19DB271" wp14:editId="79D3835F">
                <wp:simplePos x="0" y="0"/>
                <wp:positionH relativeFrom="column">
                  <wp:posOffset>-99152</wp:posOffset>
                </wp:positionH>
                <wp:positionV relativeFrom="paragraph">
                  <wp:posOffset>230719</wp:posOffset>
                </wp:positionV>
                <wp:extent cx="1461663" cy="396240"/>
                <wp:effectExtent l="0" t="0" r="12065" b="1016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1663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94" w:rsidRDefault="009D26C7" w:rsidP="00066394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充电完成（灯灭）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DB271" id="_x0000_s1030" type="#_x0000_t202" style="position:absolute;left:0;text-align:left;margin-left:-7.8pt;margin-top:18.15pt;width:115.1pt;height:31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">
                <v:path arrowok="t"/>
                <v:textbox>
                  <w:txbxContent>
                    <w:p w:rsidR="00066394" w:rsidRDefault="009D26C7" w:rsidP="00066394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充电完成（灯灭）</w:t>
                      </w:r>
                    </w:p>
                  </w:txbxContent>
                </v:textbox>
              </v:shape>
            </w:pict>
          </mc:Fallback>
        </mc:AlternateContent>
      </w:r>
      <w:r w:rsidR="00C147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D070B" wp14:editId="1F8417BA">
                <wp:simplePos x="0" y="0"/>
                <wp:positionH relativeFrom="column">
                  <wp:posOffset>1729166</wp:posOffset>
                </wp:positionH>
                <wp:positionV relativeFrom="paragraph">
                  <wp:posOffset>164473</wp:posOffset>
                </wp:positionV>
                <wp:extent cx="1461663" cy="396240"/>
                <wp:effectExtent l="0" t="0" r="12065" b="10160"/>
                <wp:wrapNone/>
                <wp:docPr id="7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61663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0A45BC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电压比较</w:t>
                            </w:r>
                            <w:r w:rsidR="00C147C1">
                              <w:rPr>
                                <w:rFonts w:hint="eastAsia"/>
                                <w:sz w:val="24"/>
                              </w:rPr>
                              <w:t>（灯亮）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D070B" id="_x0000_s1031" type="#_x0000_t202" style="position:absolute;left:0;text-align:left;margin-left:136.15pt;margin-top:12.95pt;width:115.1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">
                <v:path arrowok="t"/>
                <v:textbox>
                  <w:txbxContent>
                    <w:p w:rsidR="00DB6A4F" w:rsidRDefault="00DB6A4F" w:rsidP="000A45BC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电压比较</w:t>
                      </w:r>
                      <w:r w:rsidR="00C147C1">
                        <w:rPr>
                          <w:rFonts w:hint="eastAsia"/>
                          <w:sz w:val="24"/>
                        </w:rPr>
                        <w:t>（灯亮）</w:t>
                      </w:r>
                    </w:p>
                  </w:txbxContent>
                </v:textbox>
              </v:shape>
            </w:pict>
          </mc:Fallback>
        </mc:AlternateContent>
      </w:r>
      <w:r w:rsidR="00E909A4">
        <w:rPr>
          <w:rFonts w:ascii="黑体" w:eastAsia="黑体" w:hAnsi="宋体" w:hint="eastAsia"/>
          <w:bCs/>
          <w:sz w:val="24"/>
        </w:rPr>
        <w:t xml:space="preserve">                 </w:t>
      </w:r>
    </w:p>
    <w:p w:rsidR="00E909A4" w:rsidRPr="00E909A4" w:rsidRDefault="00E909A4" w:rsidP="00E909A4">
      <w:pPr>
        <w:spacing w:beforeLines="50" w:before="161"/>
        <w:rPr>
          <w:rFonts w:ascii="黑体" w:eastAsia="黑体" w:hAnsi="宋体"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DB539" wp14:editId="7ADDFCC8">
                <wp:simplePos x="0" y="0"/>
                <wp:positionH relativeFrom="column">
                  <wp:posOffset>3199765</wp:posOffset>
                </wp:positionH>
                <wp:positionV relativeFrom="paragraph">
                  <wp:posOffset>15875</wp:posOffset>
                </wp:positionV>
                <wp:extent cx="431800" cy="139066"/>
                <wp:effectExtent l="12700" t="12700" r="12700" b="26035"/>
                <wp:wrapNone/>
                <wp:docPr id="1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V="1">
                          <a:off x="0" y="0"/>
                          <a:ext cx="431800" cy="139066"/>
                        </a:xfrm>
                        <a:prstGeom prst="rightArrow">
                          <a:avLst>
                            <a:gd name="adj1" fmla="val 50000"/>
                            <a:gd name="adj2" fmla="val 66265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0239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2" o:spid="_x0000_s1026" type="#_x0000_t13" style="position:absolute;left:0;text-align:left;margin-left:251.95pt;margin-top:1.25pt;width:34pt;height:10.9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" adj="16990">
                <v:path arrowok="t"/>
              </v:shape>
            </w:pict>
          </mc:Fallback>
        </mc:AlternateContent>
      </w:r>
    </w:p>
    <w:p w:rsidR="00E909A4" w:rsidRDefault="00E909A4" w:rsidP="00E909A4">
      <w:pPr>
        <w:spacing w:beforeLines="50" w:before="161" w:line="460" w:lineRule="exact"/>
        <w:jc w:val="left"/>
        <w:rPr>
          <w:rFonts w:ascii="宋体" w:hAnsi="宋体"/>
          <w:bCs/>
          <w:sz w:val="24"/>
        </w:rPr>
      </w:pPr>
    </w:p>
    <w:p w:rsidR="000A45BC" w:rsidRDefault="00B82400" w:rsidP="00B82400">
      <w:pPr>
        <w:spacing w:beforeLines="50" w:before="161" w:line="460" w:lineRule="exact"/>
        <w:ind w:left="3300" w:firstLine="60"/>
        <w:jc w:val="left"/>
        <w:rPr>
          <w:rFonts w:ascii="宋体" w:hAnsi="宋体"/>
          <w:bCs/>
          <w:sz w:val="24"/>
        </w:rPr>
      </w:pPr>
      <w:r>
        <w:rPr>
          <w:rFonts w:ascii="黑体" w:eastAsia="黑体" w:hAnsi="宋体" w:hint="eastAsia"/>
          <w:bCs/>
        </w:rPr>
        <w:t>图 1   系统方框图</w:t>
      </w:r>
    </w:p>
    <w:p w:rsidR="00E909A4" w:rsidRDefault="000A45BC" w:rsidP="00D25FF2">
      <w:pPr>
        <w:tabs>
          <w:tab w:val="left" w:pos="5239"/>
        </w:tabs>
        <w:spacing w:beforeLines="50" w:before="161" w:line="460" w:lineRule="exact"/>
        <w:ind w:firstLine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ab/>
      </w:r>
      <m:oMath>
        <m:r>
          <w:rPr>
            <w:rFonts w:ascii="Cambria Math" w:hAnsi="Cambria Math" w:hint="eastAsia"/>
            <w:sz w:val="24"/>
          </w:rPr>
          <m:t>v</m:t>
        </m:r>
        <m:r>
          <w:rPr>
            <w:rFonts w:ascii="Cambria Math" w:hAnsi="Cambria Math"/>
            <w:sz w:val="24"/>
          </w:rPr>
          <m:t>=V</m:t>
        </m:r>
        <m:r>
          <w:rPr>
            <w:rFonts w:ascii="Cambria Math" w:hAnsi="Cambria Math" w:hint="eastAsia"/>
            <w:sz w:val="24"/>
          </w:rPr>
          <m:t>o</m:t>
        </m:r>
        <m:r>
          <w:rPr>
            <w:rFonts w:ascii="Cambria Math" w:hAnsi="Cambria Math"/>
            <w:sz w:val="24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R4+R5+R6</m:t>
            </m:r>
          </m:num>
          <m:den>
            <m:r>
              <w:rPr>
                <w:rFonts w:ascii="Cambria Math" w:hAnsi="Cambria Math" w:hint="eastAsia"/>
              </w:rPr>
              <m:t>R3</m:t>
            </m:r>
          </m:den>
        </m:f>
      </m:oMath>
    </w:p>
    <w:p w:rsidR="00B82400" w:rsidRPr="004A28A4" w:rsidRDefault="00B82400" w:rsidP="004A28A4">
      <w:pPr>
        <w:pStyle w:val="a2"/>
        <w:numPr>
          <w:ilvl w:val="0"/>
          <w:numId w:val="0"/>
        </w:numPr>
        <w:ind w:left="628" w:hangingChars="300" w:hanging="628"/>
        <w:rPr>
          <w:rFonts w:ascii="仿宋" w:eastAsia="仿宋" w:hAnsi="仿宋"/>
        </w:rPr>
      </w:pPr>
      <w:r w:rsidRPr="004A28A4">
        <w:rPr>
          <w:rFonts w:ascii="仿宋" w:eastAsia="仿宋" w:hAnsi="仿宋" w:hint="eastAsia"/>
        </w:rPr>
        <w:t>1</w:t>
      </w:r>
      <w:r w:rsidRPr="004A28A4">
        <w:rPr>
          <w:rFonts w:ascii="仿宋" w:eastAsia="仿宋" w:hAnsi="仿宋"/>
        </w:rPr>
        <w:t>.2.2</w:t>
      </w:r>
      <w:r w:rsidRPr="004A28A4">
        <w:rPr>
          <w:rFonts w:ascii="仿宋" w:eastAsia="仿宋" w:hAnsi="仿宋" w:hint="eastAsia"/>
        </w:rPr>
        <w:t>总体方案说明</w:t>
      </w:r>
    </w:p>
    <w:p w:rsidR="009D26C7" w:rsidRDefault="00B82400" w:rsidP="009D26C7">
      <w:pPr>
        <w:widowControl/>
        <w:jc w:val="left"/>
      </w:pPr>
      <w:r>
        <w:tab/>
      </w:r>
      <w:r w:rsidR="009D26C7">
        <w:rPr>
          <w:rFonts w:hint="eastAsia"/>
        </w:rPr>
        <w:t>基于</w:t>
      </w:r>
      <w:r w:rsidR="009D26C7">
        <w:rPr>
          <w:rFonts w:hint="eastAsia"/>
        </w:rPr>
        <w:t>555</w:t>
      </w:r>
      <w:r w:rsidR="009D26C7">
        <w:rPr>
          <w:rFonts w:hint="eastAsia"/>
        </w:rPr>
        <w:t>时基电路而构成的多用途充电器的电路原理图。该充电器可为</w:t>
      </w:r>
      <w:r w:rsidR="009D26C7">
        <w:rPr>
          <w:rFonts w:hint="eastAsia"/>
        </w:rPr>
        <w:t>4</w:t>
      </w:r>
      <w:r w:rsidR="009D26C7">
        <w:rPr>
          <w:rFonts w:hint="eastAsia"/>
        </w:rPr>
        <w:t>节镍氢电池或镍镉电池、</w:t>
      </w:r>
      <w:r w:rsidR="009D26C7">
        <w:rPr>
          <w:rFonts w:hint="eastAsia"/>
        </w:rPr>
        <w:t>4V</w:t>
      </w:r>
      <w:r w:rsidR="009D26C7">
        <w:rPr>
          <w:rFonts w:hint="eastAsia"/>
        </w:rPr>
        <w:t>或</w:t>
      </w:r>
      <w:r w:rsidR="009D26C7">
        <w:rPr>
          <w:rFonts w:hint="eastAsia"/>
        </w:rPr>
        <w:t>6V</w:t>
      </w:r>
      <w:r w:rsidR="009D26C7">
        <w:rPr>
          <w:rFonts w:hint="eastAsia"/>
        </w:rPr>
        <w:t>铅酸蓄电池充电。该充电器的主要组成部分包括整流滤波电路、稳压电路、充电控制电路、充电电压设定电路、充电指示灯路等。该充电器的工作原理是</w:t>
      </w:r>
      <w:r w:rsidR="009D26C7">
        <w:rPr>
          <w:rFonts w:hint="eastAsia"/>
        </w:rPr>
        <w:t>:</w:t>
      </w:r>
      <w:r w:rsidR="009D26C7">
        <w:rPr>
          <w:rFonts w:hint="eastAsia"/>
        </w:rPr>
        <w:t>市电交流</w:t>
      </w:r>
      <w:r w:rsidR="009D26C7">
        <w:rPr>
          <w:rFonts w:hint="eastAsia"/>
        </w:rPr>
        <w:t>220V</w:t>
      </w:r>
      <w:r w:rsidR="009D26C7">
        <w:rPr>
          <w:rFonts w:hint="eastAsia"/>
        </w:rPr>
        <w:t>经电源变压器</w:t>
      </w:r>
      <w:r w:rsidR="009D26C7">
        <w:rPr>
          <w:rFonts w:hint="eastAsia"/>
        </w:rPr>
        <w:t>T</w:t>
      </w:r>
      <w:r w:rsidR="009D26C7">
        <w:rPr>
          <w:rFonts w:hint="eastAsia"/>
        </w:rPr>
        <w:t>降压、二极管</w:t>
      </w:r>
      <w:r w:rsidR="009D26C7">
        <w:rPr>
          <w:rFonts w:hint="eastAsia"/>
        </w:rPr>
        <w:t>VD,~VD4</w:t>
      </w:r>
      <w:r w:rsidR="009D26C7">
        <w:rPr>
          <w:rFonts w:hint="eastAsia"/>
        </w:rPr>
        <w:t>桥式整流、电容</w:t>
      </w:r>
      <w:r w:rsidR="009D26C7">
        <w:rPr>
          <w:rFonts w:hint="eastAsia"/>
        </w:rPr>
        <w:t>C</w:t>
      </w:r>
      <w:r w:rsidR="009D26C7">
        <w:rPr>
          <w:rFonts w:hint="eastAsia"/>
        </w:rPr>
        <w:t>滤波、集成稳压器</w:t>
      </w:r>
      <w:r w:rsidR="009D26C7">
        <w:rPr>
          <w:rFonts w:hint="eastAsia"/>
        </w:rPr>
        <w:t>IC</w:t>
      </w:r>
      <w:r w:rsidR="009D26C7">
        <w:rPr>
          <w:rFonts w:hint="eastAsia"/>
        </w:rPr>
        <w:t>稳压后，形成一个</w:t>
      </w:r>
      <w:r w:rsidR="009D26C7">
        <w:rPr>
          <w:rFonts w:hint="eastAsia"/>
        </w:rPr>
        <w:t>+9V</w:t>
      </w:r>
      <w:r w:rsidR="009D26C7">
        <w:rPr>
          <w:rFonts w:hint="eastAsia"/>
        </w:rPr>
        <w:t>的直流电压，为整个充电电路提供工作电压与充电电压，对被充电池进行充电。此时，充电指示灯</w:t>
      </w:r>
      <w:r w:rsidR="009D26C7">
        <w:rPr>
          <w:rFonts w:hint="eastAsia"/>
        </w:rPr>
        <w:t>VD</w:t>
      </w:r>
      <w:r w:rsidR="009D26C7">
        <w:rPr>
          <w:rFonts w:hint="eastAsia"/>
        </w:rPr>
        <w:t>。被点亮。电池充满后，充电控制电路关断充电电压，充电指示灯</w:t>
      </w:r>
      <w:r w:rsidR="009D26C7">
        <w:rPr>
          <w:rFonts w:hint="eastAsia"/>
        </w:rPr>
        <w:t>VD</w:t>
      </w:r>
      <w:r w:rsidR="009D26C7">
        <w:rPr>
          <w:rFonts w:hint="eastAsia"/>
        </w:rPr>
        <w:t>。熄灭。</w:t>
      </w:r>
    </w:p>
    <w:p w:rsidR="009D26C7" w:rsidRDefault="009D26C7" w:rsidP="00F96455">
      <w:pPr>
        <w:widowControl/>
        <w:ind w:firstLine="420"/>
        <w:jc w:val="left"/>
      </w:pPr>
      <w:r>
        <w:rPr>
          <w:rFonts w:hint="eastAsia"/>
        </w:rPr>
        <w:t>①充电控制电路</w:t>
      </w:r>
      <w:r>
        <w:rPr>
          <w:rFonts w:hint="eastAsia"/>
        </w:rPr>
        <w:t>555</w:t>
      </w:r>
      <w:r>
        <w:rPr>
          <w:rFonts w:hint="eastAsia"/>
        </w:rPr>
        <w:t>时基电路</w:t>
      </w:r>
      <w:r>
        <w:rPr>
          <w:rFonts w:hint="eastAsia"/>
        </w:rPr>
        <w:t>IC</w:t>
      </w:r>
      <w:r>
        <w:rPr>
          <w:rFonts w:hint="eastAsia"/>
        </w:rPr>
        <w:t>工作于</w:t>
      </w:r>
      <w:r>
        <w:rPr>
          <w:rFonts w:hint="eastAsia"/>
        </w:rPr>
        <w:t>RS</w:t>
      </w:r>
      <w:r>
        <w:rPr>
          <w:rFonts w:hint="eastAsia"/>
        </w:rPr>
        <w:t>型双稳态触发器状态，构成一个充电检测</w:t>
      </w:r>
      <w:r>
        <w:rPr>
          <w:rFonts w:hint="eastAsia"/>
        </w:rPr>
        <w:t xml:space="preserve"> </w:t>
      </w:r>
      <w:r>
        <w:rPr>
          <w:rFonts w:hint="eastAsia"/>
        </w:rPr>
        <w:t>与控制电路</w:t>
      </w:r>
      <w:r>
        <w:rPr>
          <w:rFonts w:hint="eastAsia"/>
        </w:rPr>
        <w:t>; R1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则构成</w:t>
      </w:r>
      <w:r>
        <w:rPr>
          <w:rFonts w:hint="eastAsia"/>
        </w:rPr>
        <w:t>-</w:t>
      </w:r>
      <w:r>
        <w:rPr>
          <w:rFonts w:hint="eastAsia"/>
        </w:rPr>
        <w:t>一个启动电路。刚接通电源时，由于</w:t>
      </w:r>
      <w:r>
        <w:rPr>
          <w:rFonts w:hint="eastAsia"/>
        </w:rPr>
        <w:t>C3</w:t>
      </w:r>
      <w:r>
        <w:rPr>
          <w:rFonts w:hint="eastAsia"/>
        </w:rPr>
        <w:t>两端电压无法突变，其输出仍为“</w:t>
      </w:r>
      <w:r>
        <w:rPr>
          <w:rFonts w:hint="eastAsia"/>
        </w:rPr>
        <w:t>0</w:t>
      </w:r>
      <w:r>
        <w:rPr>
          <w:rFonts w:hint="eastAsia"/>
        </w:rPr>
        <w:t>”，该低电平加至</w:t>
      </w:r>
      <w:r>
        <w:rPr>
          <w:rFonts w:hint="eastAsia"/>
        </w:rPr>
        <w:t>IC</w:t>
      </w:r>
      <w:r>
        <w:rPr>
          <w:rFonts w:hint="eastAsia"/>
        </w:rPr>
        <w:t>的引</w:t>
      </w:r>
      <w:r>
        <w:rPr>
          <w:rFonts w:hint="eastAsia"/>
        </w:rPr>
        <w:t>|</w:t>
      </w:r>
      <w:r>
        <w:rPr>
          <w:rFonts w:hint="eastAsia"/>
        </w:rPr>
        <w:t>脚</w:t>
      </w:r>
      <w:r>
        <w:rPr>
          <w:rFonts w:hint="eastAsia"/>
        </w:rPr>
        <w:t xml:space="preserve">2 </w:t>
      </w:r>
      <w:r>
        <w:rPr>
          <w:rFonts w:hint="eastAsia"/>
        </w:rPr>
        <w:t>使双稳态触发器置“</w:t>
      </w:r>
      <w:r>
        <w:rPr>
          <w:rFonts w:hint="eastAsia"/>
        </w:rPr>
        <w:t>1</w:t>
      </w:r>
      <w:r>
        <w:rPr>
          <w:rFonts w:hint="eastAsia"/>
        </w:rPr>
        <w:t>”，其输出端</w:t>
      </w:r>
      <w:r>
        <w:rPr>
          <w:rFonts w:hint="eastAsia"/>
        </w:rPr>
        <w:t>(</w:t>
      </w:r>
      <w:r>
        <w:rPr>
          <w:rFonts w:hint="eastAsia"/>
        </w:rPr>
        <w:t>引脚</w:t>
      </w:r>
      <w:r>
        <w:rPr>
          <w:rFonts w:hint="eastAsia"/>
        </w:rPr>
        <w:t xml:space="preserve">3) </w:t>
      </w:r>
      <w:r>
        <w:rPr>
          <w:rFonts w:hint="eastAsia"/>
        </w:rPr>
        <w:t>为</w:t>
      </w:r>
      <w:r>
        <w:rPr>
          <w:rFonts w:hint="eastAsia"/>
        </w:rPr>
        <w:t>+9V</w:t>
      </w:r>
      <w:r>
        <w:rPr>
          <w:rFonts w:hint="eastAsia"/>
        </w:rPr>
        <w:t>，经</w:t>
      </w:r>
      <w:r>
        <w:rPr>
          <w:rFonts w:hint="eastAsia"/>
        </w:rPr>
        <w:t>VD3</w:t>
      </w:r>
      <w:r>
        <w:rPr>
          <w:rFonts w:hint="eastAsia"/>
        </w:rPr>
        <w:t>、</w:t>
      </w:r>
      <w:r>
        <w:rPr>
          <w:rFonts w:hint="eastAsia"/>
        </w:rPr>
        <w:t>R,</w:t>
      </w:r>
      <w:r>
        <w:rPr>
          <w:rFonts w:hint="eastAsia"/>
        </w:rPr>
        <w:t>向被充电池充电，同时使发光二极管</w:t>
      </w:r>
      <w:r>
        <w:rPr>
          <w:rFonts w:hint="eastAsia"/>
        </w:rPr>
        <w:t>VD</w:t>
      </w:r>
      <w:r>
        <w:rPr>
          <w:rFonts w:hint="eastAsia"/>
        </w:rPr>
        <w:t>。发光，指示充电过程正在持续。</w:t>
      </w:r>
    </w:p>
    <w:p w:rsidR="009D26C7" w:rsidRDefault="009D26C7" w:rsidP="009222A0">
      <w:pPr>
        <w:widowControl/>
        <w:jc w:val="left"/>
      </w:pPr>
      <w:r>
        <w:rPr>
          <w:rFonts w:hint="eastAsia"/>
        </w:rPr>
        <w:t>②充电电压设定电路</w:t>
      </w:r>
      <w:r>
        <w:rPr>
          <w:rFonts w:hint="eastAsia"/>
        </w:rPr>
        <w:t>IC</w:t>
      </w:r>
      <w:r>
        <w:rPr>
          <w:rFonts w:hint="eastAsia"/>
        </w:rPr>
        <w:t>的控制端</w:t>
      </w:r>
      <w:r>
        <w:rPr>
          <w:rFonts w:hint="eastAsia"/>
        </w:rPr>
        <w:t xml:space="preserve"> (</w:t>
      </w:r>
      <w:r>
        <w:rPr>
          <w:rFonts w:hint="eastAsia"/>
        </w:rPr>
        <w:t>引脚</w:t>
      </w:r>
      <w:r>
        <w:rPr>
          <w:rFonts w:hint="eastAsia"/>
        </w:rPr>
        <w:t>5)</w:t>
      </w:r>
      <w:r>
        <w:rPr>
          <w:rFonts w:hint="eastAsia"/>
        </w:rPr>
        <w:t>通过开关</w:t>
      </w:r>
      <w:r>
        <w:rPr>
          <w:rFonts w:hint="eastAsia"/>
        </w:rPr>
        <w:t>S</w:t>
      </w:r>
      <w:r>
        <w:rPr>
          <w:rFonts w:hint="eastAsia"/>
        </w:rPr>
        <w:t>接入不同的电压，即它为检测电路设定不同的比较电压，当</w:t>
      </w:r>
      <w:r>
        <w:rPr>
          <w:rFonts w:hint="eastAsia"/>
        </w:rPr>
        <w:t>IC</w:t>
      </w:r>
      <w:r>
        <w:rPr>
          <w:rFonts w:hint="eastAsia"/>
        </w:rPr>
        <w:t>的引脚</w:t>
      </w:r>
      <w:r>
        <w:rPr>
          <w:rFonts w:hint="eastAsia"/>
        </w:rPr>
        <w:t>6.</w:t>
      </w:r>
      <w:r>
        <w:rPr>
          <w:rFonts w:hint="eastAsia"/>
        </w:rPr>
        <w:t>上的电压与引脚</w:t>
      </w:r>
      <w:r>
        <w:rPr>
          <w:rFonts w:hint="eastAsia"/>
        </w:rPr>
        <w:t>5</w:t>
      </w:r>
      <w:r>
        <w:rPr>
          <w:rFonts w:hint="eastAsia"/>
        </w:rPr>
        <w:t>的比较电压相等时，双稳态触发器即刻发生翻转。</w:t>
      </w:r>
    </w:p>
    <w:p w:rsidR="00B82400" w:rsidRPr="00D34C0A" w:rsidRDefault="009D26C7" w:rsidP="009D26C7">
      <w:pPr>
        <w:widowControl/>
        <w:jc w:val="left"/>
        <w:rPr>
          <w:rFonts w:asciiTheme="minorEastAsia" w:hAnsiTheme="minorEastAsia"/>
        </w:rPr>
      </w:pPr>
      <w:r>
        <w:rPr>
          <w:rFonts w:hint="eastAsia"/>
        </w:rPr>
        <w:t>S</w:t>
      </w:r>
      <w:r>
        <w:rPr>
          <w:rFonts w:hint="eastAsia"/>
        </w:rPr>
        <w:t>是充电电压设定开关。当</w:t>
      </w:r>
      <w:r>
        <w:rPr>
          <w:rFonts w:hint="eastAsia"/>
        </w:rPr>
        <w:t>S</w:t>
      </w:r>
      <w:r>
        <w:rPr>
          <w:rFonts w:hint="eastAsia"/>
        </w:rPr>
        <w:t>指向“①”挡时，设定的电压为</w:t>
      </w:r>
      <w:r>
        <w:rPr>
          <w:rFonts w:hint="eastAsia"/>
        </w:rPr>
        <w:t>6V</w:t>
      </w:r>
      <w:r>
        <w:rPr>
          <w:rFonts w:hint="eastAsia"/>
        </w:rPr>
        <w:t>，适用于为</w:t>
      </w:r>
      <w:r>
        <w:rPr>
          <w:rFonts w:hint="eastAsia"/>
        </w:rPr>
        <w:t>4</w:t>
      </w:r>
      <w:r>
        <w:rPr>
          <w:rFonts w:hint="eastAsia"/>
        </w:rPr>
        <w:t>节镍镉电池、</w:t>
      </w:r>
      <w:r>
        <w:rPr>
          <w:rFonts w:hint="eastAsia"/>
        </w:rPr>
        <w:t>6V</w:t>
      </w:r>
      <w:r>
        <w:rPr>
          <w:rFonts w:hint="eastAsia"/>
        </w:rPr>
        <w:t>铅酸蓄电池充电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指向“②</w:t>
      </w:r>
      <w:r>
        <w:rPr>
          <w:rFonts w:hint="eastAsia"/>
        </w:rPr>
        <w:t>"</w:t>
      </w:r>
      <w:r>
        <w:rPr>
          <w:rFonts w:hint="eastAsia"/>
        </w:rPr>
        <w:t>”挡时，设定的电压为</w:t>
      </w:r>
      <w:r>
        <w:rPr>
          <w:rFonts w:hint="eastAsia"/>
        </w:rPr>
        <w:t>5V</w:t>
      </w:r>
      <w:r>
        <w:rPr>
          <w:rFonts w:hint="eastAsia"/>
        </w:rPr>
        <w:t>，适用于为</w:t>
      </w:r>
      <w:r>
        <w:rPr>
          <w:rFonts w:hint="eastAsia"/>
        </w:rPr>
        <w:t>4</w:t>
      </w:r>
      <w:r>
        <w:rPr>
          <w:rFonts w:hint="eastAsia"/>
        </w:rPr>
        <w:t>节镍氢电池充电</w:t>
      </w:r>
      <w:r>
        <w:rPr>
          <w:rFonts w:hint="eastAsia"/>
        </w:rPr>
        <w:t>;</w:t>
      </w:r>
      <w:r>
        <w:rPr>
          <w:rFonts w:hint="eastAsia"/>
        </w:rPr>
        <w:t>当</w:t>
      </w:r>
      <w:r>
        <w:rPr>
          <w:rFonts w:hint="eastAsia"/>
        </w:rPr>
        <w:t>s</w:t>
      </w:r>
      <w:r>
        <w:rPr>
          <w:rFonts w:hint="eastAsia"/>
        </w:rPr>
        <w:t>指向“③”挡时，设定的电压为</w:t>
      </w:r>
      <w:r>
        <w:rPr>
          <w:rFonts w:hint="eastAsia"/>
        </w:rPr>
        <w:t>4V,</w:t>
      </w:r>
      <w:r>
        <w:rPr>
          <w:rFonts w:hint="eastAsia"/>
        </w:rPr>
        <w:t>适用于为</w:t>
      </w:r>
      <w:r>
        <w:rPr>
          <w:rFonts w:hint="eastAsia"/>
        </w:rPr>
        <w:t>4V</w:t>
      </w:r>
      <w:r>
        <w:rPr>
          <w:rFonts w:hint="eastAsia"/>
        </w:rPr>
        <w:t>铅酸蓄电池充电。</w:t>
      </w:r>
    </w:p>
    <w:p w:rsidR="00E909A4" w:rsidRPr="005B7505" w:rsidRDefault="00E909A4" w:rsidP="000A45BC">
      <w:pPr>
        <w:tabs>
          <w:tab w:val="left" w:pos="5239"/>
        </w:tabs>
        <w:spacing w:beforeLines="50" w:before="161" w:line="460" w:lineRule="exact"/>
        <w:ind w:firstLine="480"/>
        <w:jc w:val="left"/>
        <w:rPr>
          <w:rFonts w:ascii="宋体" w:hAnsi="宋体"/>
          <w:bCs/>
          <w:sz w:val="24"/>
        </w:rPr>
      </w:pPr>
    </w:p>
    <w:p w:rsidR="002E18E4" w:rsidRDefault="002E18E4" w:rsidP="00D34C0A">
      <w:pPr>
        <w:tabs>
          <w:tab w:val="left" w:pos="5239"/>
        </w:tabs>
        <w:spacing w:beforeLines="50" w:before="161" w:afterLines="50" w:after="161"/>
        <w:ind w:left="479" w:hangingChars="200" w:hanging="479"/>
        <w:jc w:val="center"/>
        <w:rPr>
          <w:rFonts w:ascii="黑体" w:eastAsia="黑体" w:hAnsi="黑体"/>
          <w:sz w:val="24"/>
        </w:rPr>
      </w:pPr>
    </w:p>
    <w:p w:rsidR="00E909A4" w:rsidRPr="00D34C0A" w:rsidRDefault="004C32AC" w:rsidP="00D34C0A">
      <w:pPr>
        <w:tabs>
          <w:tab w:val="left" w:pos="5239"/>
        </w:tabs>
        <w:spacing w:beforeLines="50" w:before="161" w:afterLines="50" w:after="161"/>
        <w:ind w:left="479" w:hangingChars="200" w:hanging="479"/>
        <w:jc w:val="center"/>
        <w:rPr>
          <w:rFonts w:ascii="黑体" w:eastAsia="黑体" w:hAnsi="黑体"/>
          <w:bCs/>
          <w:sz w:val="24"/>
        </w:rPr>
      </w:pPr>
      <w:r w:rsidRPr="00D34C0A">
        <w:rPr>
          <w:rFonts w:ascii="黑体" w:eastAsia="黑体" w:hAnsi="黑体"/>
          <w:sz w:val="24"/>
        </w:rPr>
        <w:lastRenderedPageBreak/>
        <w:t>2</w:t>
      </w:r>
      <w:r w:rsidRPr="00D34C0A">
        <w:rPr>
          <w:rFonts w:ascii="黑体" w:eastAsia="黑体" w:hAnsi="黑体" w:hint="eastAsia"/>
          <w:sz w:val="24"/>
        </w:rPr>
        <w:t xml:space="preserve">  设计电路及其仿真</w:t>
      </w:r>
    </w:p>
    <w:p w:rsidR="00C94213" w:rsidRPr="004A28A4" w:rsidRDefault="004C32AC" w:rsidP="004A28A4">
      <w:pPr>
        <w:pStyle w:val="a1"/>
        <w:numPr>
          <w:ilvl w:val="0"/>
          <w:numId w:val="0"/>
        </w:numPr>
        <w:ind w:left="628" w:hangingChars="300" w:hanging="628"/>
        <w:rPr>
          <w:rFonts w:ascii="黑体" w:hAnsi="黑体"/>
        </w:rPr>
      </w:pPr>
      <w:r w:rsidRPr="004A28A4">
        <w:rPr>
          <w:rFonts w:ascii="黑体" w:hAnsi="黑体" w:hint="eastAsia"/>
        </w:rPr>
        <w:t>2</w:t>
      </w:r>
      <w:r w:rsidRPr="004A28A4">
        <w:rPr>
          <w:rFonts w:ascii="黑体" w:hAnsi="黑体"/>
        </w:rPr>
        <w:t>.1</w:t>
      </w:r>
      <w:r w:rsidRPr="004A28A4">
        <w:rPr>
          <w:rFonts w:ascii="黑体" w:hAnsi="黑体" w:hint="eastAsia"/>
        </w:rPr>
        <w:t xml:space="preserve"> 设计</w:t>
      </w:r>
      <w:r w:rsidR="00F45AF9" w:rsidRPr="004A28A4">
        <w:rPr>
          <w:rFonts w:ascii="黑体" w:hAnsi="黑体" w:hint="eastAsia"/>
        </w:rPr>
        <w:t>总</w:t>
      </w:r>
      <w:r w:rsidRPr="004A28A4">
        <w:rPr>
          <w:rFonts w:ascii="黑体" w:hAnsi="黑体" w:hint="eastAsia"/>
        </w:rPr>
        <w:t>电路图</w:t>
      </w:r>
    </w:p>
    <w:p w:rsidR="00F510AC" w:rsidRDefault="004C32AC" w:rsidP="0047661D">
      <w:pPr>
        <w:pStyle w:val="a1"/>
        <w:numPr>
          <w:ilvl w:val="0"/>
          <w:numId w:val="0"/>
        </w:numPr>
        <w:ind w:left="60" w:firstLine="420"/>
        <w:rPr>
          <w:rFonts w:asciiTheme="minorEastAsia" w:eastAsiaTheme="minorEastAsia" w:hAnsiTheme="minorEastAsia"/>
        </w:rPr>
      </w:pPr>
      <w:r w:rsidRPr="004C32AC">
        <w:rPr>
          <w:rFonts w:asciiTheme="minorEastAsia" w:eastAsiaTheme="minorEastAsia" w:hAnsiTheme="minorEastAsia" w:hint="eastAsia"/>
        </w:rPr>
        <w:t>设计电路及其原理图：</w:t>
      </w:r>
    </w:p>
    <w:p w:rsidR="0047661D" w:rsidRPr="00F510AC" w:rsidRDefault="00F510AC" w:rsidP="00244356">
      <w:pPr>
        <w:pStyle w:val="a1"/>
        <w:numPr>
          <w:ilvl w:val="0"/>
          <w:numId w:val="0"/>
        </w:numPr>
        <w:ind w:left="60" w:firstLine="42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760085" cy="2198370"/>
            <wp:effectExtent l="0" t="0" r="5715" b="0"/>
            <wp:docPr id="4" name="图片 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, 示意图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13" w:rsidRPr="0047661D" w:rsidRDefault="002E3680" w:rsidP="0047661D">
      <w:pPr>
        <w:pStyle w:val="a1"/>
        <w:numPr>
          <w:ilvl w:val="0"/>
          <w:numId w:val="0"/>
        </w:numPr>
        <w:ind w:left="60" w:firstLine="420"/>
        <w:rPr>
          <w:rFonts w:asciiTheme="minorEastAsia" w:eastAsiaTheme="minorEastAsia" w:hAnsiTheme="minorEastAsia"/>
        </w:rPr>
      </w:pPr>
      <w:r>
        <w:t xml:space="preserve">   </w:t>
      </w:r>
    </w:p>
    <w:p w:rsidR="00C94213" w:rsidRPr="00DF497C" w:rsidRDefault="00E16791" w:rsidP="00DF497C">
      <w:pPr>
        <w:spacing w:beforeLines="50" w:before="161"/>
        <w:jc w:val="center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Cs/>
        </w:rPr>
        <w:t>图 原理</w:t>
      </w:r>
      <w:r w:rsidR="00F45AF9">
        <w:rPr>
          <w:rFonts w:ascii="黑体" w:eastAsia="黑体" w:hAnsi="宋体" w:hint="eastAsia"/>
          <w:bCs/>
        </w:rPr>
        <w:t>总</w:t>
      </w:r>
      <w:r>
        <w:rPr>
          <w:rFonts w:ascii="黑体" w:eastAsia="黑体" w:hAnsi="宋体" w:hint="eastAsia"/>
          <w:bCs/>
        </w:rPr>
        <w:t>电路</w:t>
      </w:r>
      <w:r w:rsidR="00D64219">
        <w:rPr>
          <w:rFonts w:ascii="黑体" w:eastAsia="黑体" w:hAnsi="宋体" w:hint="eastAsia"/>
          <w:bCs/>
        </w:rPr>
        <w:t>总</w:t>
      </w:r>
      <w:r>
        <w:rPr>
          <w:rFonts w:ascii="黑体" w:eastAsia="黑体" w:hAnsi="宋体" w:hint="eastAsia"/>
          <w:bCs/>
        </w:rPr>
        <w:t>图</w:t>
      </w:r>
    </w:p>
    <w:p w:rsidR="00F45AF9" w:rsidRPr="004A28A4" w:rsidRDefault="00F45AF9" w:rsidP="004A28A4">
      <w:pPr>
        <w:widowControl/>
        <w:ind w:left="628" w:hangingChars="300" w:hanging="628"/>
        <w:jc w:val="left"/>
        <w:rPr>
          <w:rFonts w:ascii="黑体" w:eastAsia="黑体" w:hAnsi="黑体" w:cs="宋体"/>
          <w:kern w:val="0"/>
        </w:rPr>
      </w:pPr>
      <w:r w:rsidRPr="004A28A4">
        <w:rPr>
          <w:rFonts w:ascii="黑体" w:eastAsia="黑体" w:hAnsi="黑体" w:hint="eastAsia"/>
        </w:rPr>
        <w:t>2</w:t>
      </w:r>
      <w:r w:rsidRPr="004A28A4">
        <w:rPr>
          <w:rFonts w:ascii="黑体" w:eastAsia="黑体" w:hAnsi="黑体"/>
        </w:rPr>
        <w:t>.</w:t>
      </w:r>
      <w:r w:rsidR="00DB6A4F" w:rsidRPr="004A28A4">
        <w:rPr>
          <w:rFonts w:ascii="黑体" w:eastAsia="黑体" w:hAnsi="黑体"/>
        </w:rPr>
        <w:t>2</w:t>
      </w:r>
      <w:r w:rsidRPr="004A28A4">
        <w:rPr>
          <w:rFonts w:ascii="黑体" w:eastAsia="黑体" w:hAnsi="黑体" w:hint="eastAsia"/>
        </w:rPr>
        <w:t xml:space="preserve"> </w:t>
      </w:r>
      <w:r w:rsidRPr="004A28A4">
        <w:rPr>
          <w:rFonts w:ascii="黑体" w:eastAsia="黑体" w:hAnsi="黑体" w:cs="宋体" w:hint="eastAsia"/>
          <w:kern w:val="0"/>
        </w:rPr>
        <w:t>硬件电路图及各模块功能简要介绍</w:t>
      </w:r>
    </w:p>
    <w:p w:rsidR="00AE21A7" w:rsidRPr="004A28A4" w:rsidRDefault="00F45AF9" w:rsidP="004A28A4">
      <w:pPr>
        <w:pStyle w:val="a1"/>
        <w:numPr>
          <w:ilvl w:val="0"/>
          <w:numId w:val="0"/>
        </w:numPr>
        <w:ind w:left="628" w:hangingChars="300" w:hanging="628"/>
        <w:rPr>
          <w:rFonts w:ascii="仿宋" w:eastAsia="仿宋" w:hAnsi="仿宋"/>
        </w:rPr>
      </w:pPr>
      <w:r w:rsidRPr="004A28A4">
        <w:rPr>
          <w:rFonts w:ascii="仿宋" w:eastAsia="仿宋" w:hAnsi="仿宋" w:hint="eastAsia"/>
        </w:rPr>
        <w:t>2</w:t>
      </w:r>
      <w:r w:rsidRPr="004A28A4">
        <w:rPr>
          <w:rFonts w:ascii="仿宋" w:eastAsia="仿宋" w:hAnsi="仿宋"/>
        </w:rPr>
        <w:t>.</w:t>
      </w:r>
      <w:r w:rsidR="00DB6A4F" w:rsidRPr="004A28A4">
        <w:rPr>
          <w:rFonts w:ascii="仿宋" w:eastAsia="仿宋" w:hAnsi="仿宋"/>
        </w:rPr>
        <w:t>2</w:t>
      </w:r>
      <w:r w:rsidRPr="004A28A4">
        <w:rPr>
          <w:rFonts w:ascii="仿宋" w:eastAsia="仿宋" w:hAnsi="仿宋"/>
        </w:rPr>
        <w:t>.1</w:t>
      </w:r>
      <w:r w:rsidR="003B5EFB">
        <w:rPr>
          <w:rFonts w:ascii="仿宋" w:eastAsia="仿宋" w:hAnsi="仿宋" w:hint="eastAsia"/>
        </w:rPr>
        <w:t xml:space="preserve"> </w:t>
      </w:r>
      <w:r w:rsidR="00DD0AF6" w:rsidRPr="00DD0AF6">
        <w:rPr>
          <w:rFonts w:ascii="仿宋" w:eastAsia="仿宋" w:hAnsi="仿宋" w:hint="eastAsia"/>
        </w:rPr>
        <w:t>555时基电路构成的双稳态触发器电路</w:t>
      </w:r>
      <w:r w:rsidR="00C20E19">
        <w:rPr>
          <w:rFonts w:ascii="宋体" w:hAnsi="宋体"/>
          <w:vertAlign w:val="superscript"/>
        </w:rPr>
        <w:t>1</w:t>
      </w:r>
      <w:r w:rsidR="003B6089" w:rsidRPr="003B6089">
        <w:rPr>
          <w:rFonts w:ascii="宋体" w:hAnsi="宋体" w:hint="eastAsia"/>
          <w:vertAlign w:val="superscript"/>
        </w:rPr>
        <w:t>]</w:t>
      </w:r>
    </w:p>
    <w:p w:rsidR="00F45AF9" w:rsidRDefault="005A338C" w:rsidP="00DB6A4F">
      <w:pPr>
        <w:pStyle w:val="a1"/>
        <w:numPr>
          <w:ilvl w:val="0"/>
          <w:numId w:val="0"/>
        </w:numPr>
        <w:jc w:val="center"/>
      </w:pPr>
      <w:r w:rsidRPr="005A338C">
        <w:rPr>
          <w:noProof/>
        </w:rPr>
        <w:drawing>
          <wp:inline distT="0" distB="0" distL="0" distR="0" wp14:anchorId="5E5DCF8D" wp14:editId="4ED5CE72">
            <wp:extent cx="4251140" cy="1853076"/>
            <wp:effectExtent l="0" t="0" r="3810" b="1270"/>
            <wp:docPr id="18" name="图片 1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示, 示意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024" cy="18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4F" w:rsidRDefault="004A2C43" w:rsidP="00DB6A4F">
      <w:pPr>
        <w:ind w:firstLineChars="1450" w:firstLine="2891"/>
        <w:rPr>
          <w:rFonts w:asciiTheme="minorEastAsia" w:hAnsiTheme="minorEastAsia"/>
        </w:rPr>
      </w:pPr>
      <w:r w:rsidRPr="009954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CC8EB5" wp14:editId="018B8E66">
                <wp:simplePos x="0" y="0"/>
                <wp:positionH relativeFrom="column">
                  <wp:posOffset>449260</wp:posOffset>
                </wp:positionH>
                <wp:positionV relativeFrom="paragraph">
                  <wp:posOffset>185431</wp:posOffset>
                </wp:positionV>
                <wp:extent cx="615753" cy="2239645"/>
                <wp:effectExtent l="0" t="0" r="6985" b="8255"/>
                <wp:wrapNone/>
                <wp:docPr id="8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5753" cy="223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E10750" w:rsidP="00E70585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 w:rsidRPr="0059424A">
                              <w:rPr>
                                <w:rFonts w:asciiTheme="minorEastAsia" w:hAnsiTheme="minorEastAsia" w:cs="AppleExternalUIFontSimplifiedCh" w:hint="eastAsia"/>
                                <w:kern w:val="0"/>
                                <w:szCs w:val="18"/>
                              </w:rPr>
                              <w:t>RS型双稳态触发器</w:t>
                            </w:r>
                            <w:r w:rsidR="009F74C3">
                              <w:rPr>
                                <w:rFonts w:hint="eastAsia"/>
                                <w:sz w:val="24"/>
                              </w:rPr>
                              <w:t>比较标准电压与</w:t>
                            </w:r>
                            <w:r w:rsidR="006C1954">
                              <w:rPr>
                                <w:rFonts w:hint="eastAsia"/>
                                <w:sz w:val="24"/>
                              </w:rPr>
                              <w:t>电容电压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C8EB5" id="Text Box 18" o:spid="_x0000_s1032" type="#_x0000_t202" style="position:absolute;left:0;text-align:left;margin-left:35.35pt;margin-top:14.6pt;width:48.5pt;height:176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">
                <v:path arrowok="t"/>
                <v:textbox style="layout-flow:vertical-ideographic">
                  <w:txbxContent>
                    <w:p w:rsidR="00DB6A4F" w:rsidRDefault="00E10750" w:rsidP="00E70585">
                      <w:pPr>
                        <w:jc w:val="center"/>
                        <w:rPr>
                          <w:rFonts w:eastAsia="宋体" w:hint="eastAsia"/>
                          <w:sz w:val="24"/>
                        </w:rPr>
                      </w:pPr>
                      <w:r w:rsidRPr="0059424A">
                        <w:rPr>
                          <w:rFonts w:asciiTheme="minorEastAsia" w:hAnsiTheme="minorEastAsia" w:cs="AppleExternalUIFontSimplifiedCh" w:hint="eastAsia"/>
                          <w:kern w:val="0"/>
                          <w:szCs w:val="18"/>
                        </w:rPr>
                        <w:t>RS型双稳态触发器</w:t>
                      </w:r>
                      <w:r w:rsidR="009F74C3">
                        <w:rPr>
                          <w:rFonts w:hint="eastAsia"/>
                          <w:sz w:val="24"/>
                        </w:rPr>
                        <w:t>比较标准电压与</w:t>
                      </w:r>
                      <w:r w:rsidR="006C1954">
                        <w:rPr>
                          <w:rFonts w:hint="eastAsia"/>
                          <w:sz w:val="24"/>
                        </w:rPr>
                        <w:t>电容电压</w:t>
                      </w:r>
                    </w:p>
                  </w:txbxContent>
                </v:textbox>
              </v:shape>
            </w:pict>
          </mc:Fallback>
        </mc:AlternateContent>
      </w:r>
      <w:r w:rsidR="00DB6A4F">
        <w:rPr>
          <w:rFonts w:ascii="黑体" w:eastAsia="黑体" w:hAnsi="黑体" w:hint="eastAsia"/>
        </w:rPr>
        <w:t>图</w:t>
      </w:r>
      <w:r w:rsidR="00DB6A4F">
        <w:rPr>
          <w:rFonts w:ascii="黑体" w:eastAsia="黑体" w:hAnsi="黑体"/>
        </w:rPr>
        <w:t>3</w:t>
      </w:r>
      <w:r w:rsidR="00DB6A4F">
        <w:rPr>
          <w:rFonts w:ascii="黑体" w:eastAsia="黑体" w:hAnsi="黑体" w:hint="eastAsia"/>
        </w:rPr>
        <w:t xml:space="preserve">  </w:t>
      </w:r>
      <w:r w:rsidR="00DB6A4F" w:rsidRPr="00DB6A4F">
        <w:rPr>
          <w:rFonts w:asciiTheme="minorEastAsia" w:hAnsiTheme="minorEastAsia" w:hint="eastAsia"/>
        </w:rPr>
        <w:t>电压比较器部分电路图</w:t>
      </w:r>
    </w:p>
    <w:p w:rsidR="00DB6A4F" w:rsidRDefault="00DF497C" w:rsidP="00E52848">
      <w:pPr>
        <w:rPr>
          <w:rFonts w:asciiTheme="minorEastAsia" w:hAnsiTheme="minorEastAsia"/>
        </w:rPr>
      </w:pPr>
      <w:r w:rsidRPr="009954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9908DF" wp14:editId="5DF64547">
                <wp:simplePos x="0" y="0"/>
                <wp:positionH relativeFrom="column">
                  <wp:posOffset>1806575</wp:posOffset>
                </wp:positionH>
                <wp:positionV relativeFrom="paragraph">
                  <wp:posOffset>32592</wp:posOffset>
                </wp:positionV>
                <wp:extent cx="664717" cy="2188396"/>
                <wp:effectExtent l="0" t="0" r="8890" b="8890"/>
                <wp:wrapNone/>
                <wp:docPr id="8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4717" cy="21883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6C1954" w:rsidP="00E7058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sz w:val="24"/>
                              </w:rPr>
                              <w:t>电池两端的电压大于比较电压后跳转充电完成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908DF" id="Text Box 17" o:spid="_x0000_s1033" type="#_x0000_t202" style="position:absolute;left:0;text-align:left;margin-left:142.25pt;margin-top:2.55pt;width:52.35pt;height:17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">
                <v:path arrowok="t"/>
                <v:textbox style="layout-flow:vertical-ideographic">
                  <w:txbxContent>
                    <w:p w:rsidR="00DB6A4F" w:rsidRDefault="006C1954" w:rsidP="00E70585">
                      <w:pPr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ascii="宋体" w:eastAsia="宋体" w:hAnsi="宋体" w:hint="eastAsia"/>
                          <w:sz w:val="24"/>
                        </w:rPr>
                        <w:t>电池两端的电压大于比较电压后跳转充电完成</w:t>
                      </w:r>
                    </w:p>
                  </w:txbxContent>
                </v:textbox>
              </v:shape>
            </w:pict>
          </mc:Fallback>
        </mc:AlternateContent>
      </w:r>
      <w:r w:rsidRPr="009954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207AAF" wp14:editId="160F50BC">
                <wp:simplePos x="0" y="0"/>
                <wp:positionH relativeFrom="column">
                  <wp:posOffset>3152140</wp:posOffset>
                </wp:positionH>
                <wp:positionV relativeFrom="paragraph">
                  <wp:posOffset>123643</wp:posOffset>
                </wp:positionV>
                <wp:extent cx="571500" cy="1114425"/>
                <wp:effectExtent l="0" t="0" r="0" b="3175"/>
                <wp:wrapNone/>
                <wp:docPr id="8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6C1954" w:rsidP="00E70585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eastAsia="宋体" w:hint="eastAsia"/>
                                <w:sz w:val="24"/>
                              </w:rPr>
                              <w:t>LED</w:t>
                            </w:r>
                            <w:r>
                              <w:rPr>
                                <w:rFonts w:eastAsia="宋体" w:hint="eastAsia"/>
                                <w:sz w:val="24"/>
                              </w:rPr>
                              <w:t>灯灭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07AAF" id="Text Box 16" o:spid="_x0000_s1034" type="#_x0000_t202" style="position:absolute;left:0;text-align:left;margin-left:248.2pt;margin-top:9.75pt;width:45pt;height:8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">
                <v:path arrowok="t"/>
                <v:textbox style="layout-flow:vertical-ideographic">
                  <w:txbxContent>
                    <w:p w:rsidR="00DB6A4F" w:rsidRDefault="006C1954" w:rsidP="00E70585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eastAsia="宋体" w:hint="eastAsia"/>
                          <w:sz w:val="24"/>
                        </w:rPr>
                        <w:t>LED</w:t>
                      </w:r>
                      <w:r>
                        <w:rPr>
                          <w:rFonts w:eastAsia="宋体" w:hint="eastAsia"/>
                          <w:sz w:val="24"/>
                        </w:rPr>
                        <w:t>灯灭</w:t>
                      </w:r>
                    </w:p>
                  </w:txbxContent>
                </v:textbox>
              </v:shape>
            </w:pict>
          </mc:Fallback>
        </mc:AlternateContent>
      </w:r>
      <w:r w:rsidRPr="009954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65DF4" wp14:editId="581F3AD2">
                <wp:simplePos x="0" y="0"/>
                <wp:positionH relativeFrom="column">
                  <wp:posOffset>4405630</wp:posOffset>
                </wp:positionH>
                <wp:positionV relativeFrom="paragraph">
                  <wp:posOffset>143458</wp:posOffset>
                </wp:positionV>
                <wp:extent cx="600075" cy="1423851"/>
                <wp:effectExtent l="0" t="0" r="9525" b="11430"/>
                <wp:wrapNone/>
                <wp:docPr id="8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075" cy="1423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6C1954" w:rsidP="00E70585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充电完成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65DF4" id="Text Box 15" o:spid="_x0000_s1035" type="#_x0000_t202" style="position:absolute;left:0;text-align:left;margin-left:346.9pt;margin-top:11.3pt;width:47.25pt;height:11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">
                <v:path arrowok="t"/>
                <v:textbox style="layout-flow:vertical-ideographic">
                  <w:txbxContent>
                    <w:p w:rsidR="00DB6A4F" w:rsidRDefault="006C1954" w:rsidP="00E70585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充电完成</w:t>
                      </w:r>
                    </w:p>
                  </w:txbxContent>
                </v:textbox>
              </v:shape>
            </w:pict>
          </mc:Fallback>
        </mc:AlternateContent>
      </w:r>
    </w:p>
    <w:p w:rsidR="00DB6A4F" w:rsidRDefault="00DB6A4F" w:rsidP="009C10DB">
      <w:pPr>
        <w:ind w:firstLineChars="1450" w:firstLine="3036"/>
        <w:jc w:val="right"/>
        <w:rPr>
          <w:rFonts w:asciiTheme="minorEastAsia" w:hAnsiTheme="minorEastAsia"/>
        </w:rPr>
      </w:pPr>
    </w:p>
    <w:p w:rsidR="00E70585" w:rsidRPr="00995449" w:rsidRDefault="00DF497C" w:rsidP="009C10DB">
      <w:pPr>
        <w:spacing w:line="480" w:lineRule="exact"/>
        <w:ind w:leftChars="400" w:left="837" w:firstLineChars="200" w:firstLine="399"/>
        <w:jc w:val="right"/>
        <w:rPr>
          <w:sz w:val="20"/>
          <w:szCs w:val="20"/>
          <w:vertAlign w:val="subscript"/>
        </w:rPr>
      </w:pPr>
      <w:r w:rsidRPr="009954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49F7E" wp14:editId="38677AA4">
                <wp:simplePos x="0" y="0"/>
                <wp:positionH relativeFrom="column">
                  <wp:posOffset>2677160</wp:posOffset>
                </wp:positionH>
                <wp:positionV relativeFrom="paragraph">
                  <wp:posOffset>207205</wp:posOffset>
                </wp:positionV>
                <wp:extent cx="285750" cy="257175"/>
                <wp:effectExtent l="0" t="25400" r="19050" b="22225"/>
                <wp:wrapNone/>
                <wp:docPr id="9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41457" id="AutoShape 21" o:spid="_x0000_s1026" type="#_x0000_t13" style="position:absolute;left:0;text-align:left;margin-left:210.8pt;margin-top:16.3pt;width:22.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">
                <v:path arrowok="t"/>
              </v:shape>
            </w:pict>
          </mc:Fallback>
        </mc:AlternateContent>
      </w:r>
      <w:r w:rsidRPr="009954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98D1CA" wp14:editId="20B5081A">
                <wp:simplePos x="0" y="0"/>
                <wp:positionH relativeFrom="column">
                  <wp:posOffset>3971290</wp:posOffset>
                </wp:positionH>
                <wp:positionV relativeFrom="paragraph">
                  <wp:posOffset>211313</wp:posOffset>
                </wp:positionV>
                <wp:extent cx="285750" cy="257175"/>
                <wp:effectExtent l="0" t="25400" r="19050" b="22225"/>
                <wp:wrapNone/>
                <wp:docPr id="8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7A7ED" id="AutoShape 20" o:spid="_x0000_s1026" type="#_x0000_t13" style="position:absolute;left:0;text-align:left;margin-left:312.7pt;margin-top:16.65pt;width:22.5pt;height:2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">
                <v:path arrowok="t"/>
              </v:shape>
            </w:pict>
          </mc:Fallback>
        </mc:AlternateContent>
      </w:r>
    </w:p>
    <w:p w:rsidR="00E70585" w:rsidRPr="00995449" w:rsidRDefault="00DF497C" w:rsidP="009C10DB">
      <w:pPr>
        <w:spacing w:line="480" w:lineRule="exact"/>
        <w:ind w:leftChars="400" w:left="837" w:firstLineChars="200" w:firstLine="399"/>
        <w:jc w:val="right"/>
        <w:rPr>
          <w:sz w:val="20"/>
          <w:szCs w:val="20"/>
          <w:vertAlign w:val="subscript"/>
        </w:rPr>
      </w:pPr>
      <w:r w:rsidRPr="0099544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D8C58F" wp14:editId="3B1FF2F0">
                <wp:simplePos x="0" y="0"/>
                <wp:positionH relativeFrom="column">
                  <wp:posOffset>1386840</wp:posOffset>
                </wp:positionH>
                <wp:positionV relativeFrom="paragraph">
                  <wp:posOffset>113665</wp:posOffset>
                </wp:positionV>
                <wp:extent cx="285750" cy="257175"/>
                <wp:effectExtent l="0" t="25400" r="19050" b="22225"/>
                <wp:wrapNone/>
                <wp:docPr id="9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94A03" id="AutoShape 22" o:spid="_x0000_s1026" type="#_x0000_t13" style="position:absolute;left:0;text-align:left;margin-left:109.2pt;margin-top:8.95pt;width:22.5pt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">
                <v:path arrowok="t"/>
              </v:shape>
            </w:pict>
          </mc:Fallback>
        </mc:AlternateContent>
      </w:r>
    </w:p>
    <w:p w:rsidR="00E70585" w:rsidRPr="00995449" w:rsidRDefault="00E70585" w:rsidP="009C10DB">
      <w:pPr>
        <w:spacing w:line="480" w:lineRule="exact"/>
        <w:ind w:leftChars="400" w:left="837" w:firstLineChars="200" w:firstLine="399"/>
        <w:jc w:val="right"/>
        <w:rPr>
          <w:sz w:val="20"/>
          <w:szCs w:val="20"/>
          <w:vertAlign w:val="subscript"/>
        </w:rPr>
      </w:pPr>
    </w:p>
    <w:p w:rsidR="00E70585" w:rsidRPr="00995449" w:rsidRDefault="00E70585" w:rsidP="009C10DB">
      <w:pPr>
        <w:spacing w:line="480" w:lineRule="exact"/>
        <w:ind w:leftChars="400" w:left="837" w:firstLineChars="200" w:firstLine="399"/>
        <w:jc w:val="right"/>
        <w:rPr>
          <w:sz w:val="20"/>
          <w:szCs w:val="20"/>
          <w:vertAlign w:val="subscript"/>
        </w:rPr>
      </w:pPr>
    </w:p>
    <w:p w:rsidR="006C1954" w:rsidRDefault="006C1954" w:rsidP="00DF497C">
      <w:pPr>
        <w:rPr>
          <w:rFonts w:ascii="黑体" w:eastAsia="黑体" w:hAnsi="黑体"/>
        </w:rPr>
      </w:pPr>
    </w:p>
    <w:p w:rsidR="00DF497C" w:rsidRDefault="00DF497C" w:rsidP="00E52848">
      <w:pPr>
        <w:ind w:firstLineChars="1450" w:firstLine="3036"/>
        <w:rPr>
          <w:rFonts w:ascii="黑体" w:eastAsia="黑体" w:hAnsi="黑体"/>
        </w:rPr>
      </w:pPr>
    </w:p>
    <w:p w:rsidR="00DF497C" w:rsidRDefault="00DF497C" w:rsidP="00E52848">
      <w:pPr>
        <w:ind w:firstLineChars="1450" w:firstLine="3036"/>
        <w:rPr>
          <w:rFonts w:ascii="黑体" w:eastAsia="黑体" w:hAnsi="黑体"/>
        </w:rPr>
      </w:pPr>
    </w:p>
    <w:p w:rsidR="00DB6A4F" w:rsidRDefault="00E70585" w:rsidP="00E52848">
      <w:pPr>
        <w:ind w:firstLineChars="1450" w:firstLine="3036"/>
        <w:rPr>
          <w:rFonts w:asciiTheme="minorEastAsia" w:hAnsiTheme="minorEastAsia"/>
        </w:rPr>
      </w:pPr>
      <w:r>
        <w:rPr>
          <w:rFonts w:ascii="黑体" w:eastAsia="黑体" w:hAnsi="黑体" w:hint="eastAsia"/>
        </w:rPr>
        <w:t>图</w:t>
      </w:r>
      <w:r w:rsidR="00DB6A4F"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 xml:space="preserve">  </w:t>
      </w:r>
      <w:r w:rsidRPr="00DB6A4F">
        <w:rPr>
          <w:rFonts w:asciiTheme="minorEastAsia" w:hAnsiTheme="minorEastAsia" w:hint="eastAsia"/>
        </w:rPr>
        <w:t>电路框图</w:t>
      </w:r>
    </w:p>
    <w:p w:rsidR="00E54E56" w:rsidRDefault="00C17589" w:rsidP="00F45AF9">
      <w:pPr>
        <w:pStyle w:val="a1"/>
        <w:numPr>
          <w:ilvl w:val="0"/>
          <w:numId w:val="0"/>
        </w:numPr>
      </w:pPr>
      <w:r>
        <w:rPr>
          <w:rFonts w:hint="eastAsia"/>
        </w:rPr>
        <w:t>5</w:t>
      </w:r>
      <w:r>
        <w:t>55</w:t>
      </w:r>
      <w:r w:rsidR="00243CE4" w:rsidRPr="00243CE4">
        <w:rPr>
          <w:rFonts w:hint="eastAsia"/>
        </w:rPr>
        <w:t>时基电路构成的双稳态触发器电路</w:t>
      </w:r>
      <w:r w:rsidR="00243CE4">
        <w:rPr>
          <w:rFonts w:hint="eastAsia"/>
        </w:rPr>
        <w:t>原理图：</w:t>
      </w:r>
    </w:p>
    <w:p w:rsidR="00243CE4" w:rsidRDefault="00D61C29" w:rsidP="00127750">
      <w:pPr>
        <w:pStyle w:val="a1"/>
        <w:numPr>
          <w:ilvl w:val="0"/>
          <w:numId w:val="0"/>
        </w:numPr>
        <w:ind w:left="300" w:hanging="300"/>
      </w:pPr>
      <w:r>
        <w:rPr>
          <w:rFonts w:hint="eastAsia"/>
        </w:rPr>
        <w:t>1</w:t>
      </w:r>
      <w:r>
        <w:t>.</w:t>
      </w:r>
      <w:r w:rsidR="00243CE4">
        <w:rPr>
          <w:rFonts w:hint="eastAsia"/>
        </w:rPr>
        <w:t>电路图</w:t>
      </w:r>
    </w:p>
    <w:p w:rsidR="00243CE4" w:rsidRDefault="00243CE4" w:rsidP="00D61C29">
      <w:pPr>
        <w:pStyle w:val="a1"/>
        <w:numPr>
          <w:ilvl w:val="0"/>
          <w:numId w:val="0"/>
        </w:numPr>
        <w:ind w:firstLine="300"/>
      </w:pPr>
      <w:r>
        <w:rPr>
          <w:rFonts w:hint="eastAsia"/>
        </w:rPr>
        <w:lastRenderedPageBreak/>
        <w:t>图是一种典型的由时基电路构成的</w:t>
      </w:r>
      <w:r>
        <w:rPr>
          <w:rFonts w:hint="eastAsia"/>
        </w:rPr>
        <w:t>RS</w:t>
      </w:r>
      <w:r>
        <w:rPr>
          <w:rFonts w:hint="eastAsia"/>
        </w:rPr>
        <w:t>型双稳态触发器的电路原理图。图中，该触发</w:t>
      </w:r>
      <w:r>
        <w:rPr>
          <w:rFonts w:hint="eastAsia"/>
        </w:rPr>
        <w:t xml:space="preserve"> </w:t>
      </w:r>
      <w:r>
        <w:rPr>
          <w:rFonts w:hint="eastAsia"/>
        </w:rPr>
        <w:t>器具有</w:t>
      </w:r>
      <w:r>
        <w:rPr>
          <w:rFonts w:hint="eastAsia"/>
        </w:rPr>
        <w:t>2</w:t>
      </w:r>
      <w:r>
        <w:rPr>
          <w:rFonts w:hint="eastAsia"/>
        </w:rPr>
        <w:t>个输入端</w:t>
      </w:r>
      <w:r>
        <w:rPr>
          <w:rFonts w:hint="eastAsia"/>
        </w:rPr>
        <w:t>(R</w:t>
      </w:r>
      <w:r>
        <w:rPr>
          <w:rFonts w:hint="eastAsia"/>
        </w:rPr>
        <w:t>和</w:t>
      </w:r>
      <w:r>
        <w:rPr>
          <w:rFonts w:hint="eastAsia"/>
        </w:rPr>
        <w:t xml:space="preserve">S) </w:t>
      </w:r>
      <w:r>
        <w:rPr>
          <w:rFonts w:hint="eastAsia"/>
        </w:rPr>
        <w:t>，其中，</w:t>
      </w:r>
      <w:r>
        <w:rPr>
          <w:rFonts w:hint="eastAsia"/>
        </w:rPr>
        <w:t>R</w:t>
      </w:r>
      <w:r>
        <w:rPr>
          <w:rFonts w:hint="eastAsia"/>
        </w:rPr>
        <w:t>为置“</w:t>
      </w:r>
      <w:r>
        <w:rPr>
          <w:rFonts w:hint="eastAsia"/>
        </w:rPr>
        <w:t>0</w:t>
      </w:r>
      <w:r>
        <w:rPr>
          <w:rFonts w:hint="eastAsia"/>
        </w:rPr>
        <w:t>”输入端，低电平触发有效，</w:t>
      </w:r>
      <w:r>
        <w:rPr>
          <w:rFonts w:hint="eastAsia"/>
        </w:rPr>
        <w:t>S</w:t>
      </w:r>
      <w:r>
        <w:rPr>
          <w:rFonts w:hint="eastAsia"/>
        </w:rPr>
        <w:t>为置“</w:t>
      </w:r>
      <w:r>
        <w:rPr>
          <w:rFonts w:hint="eastAsia"/>
        </w:rPr>
        <w:t>1</w:t>
      </w:r>
      <w:r>
        <w:rPr>
          <w:rFonts w:hint="eastAsia"/>
        </w:rPr>
        <w:t>”输入端，高电平触发有效。输出信号</w:t>
      </w:r>
      <w:r>
        <w:rPr>
          <w:rFonts w:hint="eastAsia"/>
        </w:rPr>
        <w:t>U</w:t>
      </w:r>
      <w:r>
        <w:rPr>
          <w:rFonts w:hint="eastAsia"/>
        </w:rPr>
        <w:t>。由时基电路的弓</w:t>
      </w:r>
      <w:r>
        <w:rPr>
          <w:rFonts w:hint="eastAsia"/>
        </w:rPr>
        <w:t>|</w:t>
      </w:r>
      <w:r>
        <w:rPr>
          <w:rFonts w:hint="eastAsia"/>
        </w:rPr>
        <w:t>脚</w:t>
      </w:r>
      <w:r>
        <w:rPr>
          <w:rFonts w:hint="eastAsia"/>
        </w:rPr>
        <w:t>3</w:t>
      </w:r>
      <w:r>
        <w:rPr>
          <w:rFonts w:hint="eastAsia"/>
        </w:rPr>
        <w:t>输出，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构成</w:t>
      </w:r>
      <w:r>
        <w:rPr>
          <w:rFonts w:hint="eastAsia"/>
        </w:rPr>
        <w:t>S</w:t>
      </w:r>
      <w:r>
        <w:rPr>
          <w:rFonts w:hint="eastAsia"/>
        </w:rPr>
        <w:t>端触发信号的微分电路，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构成</w:t>
      </w:r>
      <w:r>
        <w:rPr>
          <w:rFonts w:hint="eastAsia"/>
        </w:rPr>
        <w:t>R</w:t>
      </w:r>
      <w:r>
        <w:rPr>
          <w:rFonts w:hint="eastAsia"/>
        </w:rPr>
        <w:t>端触发信号的微分电路。</w:t>
      </w:r>
    </w:p>
    <w:p w:rsidR="00243CE4" w:rsidRDefault="00662533" w:rsidP="00F45AF9">
      <w:pPr>
        <w:pStyle w:val="a1"/>
        <w:numPr>
          <w:ilvl w:val="0"/>
          <w:numId w:val="0"/>
        </w:numPr>
      </w:pPr>
      <w:r>
        <w:rPr>
          <w:rFonts w:hint="eastAsia"/>
          <w:noProof/>
        </w:rPr>
        <w:drawing>
          <wp:inline distT="0" distB="0" distL="0" distR="0">
            <wp:extent cx="5760085" cy="2760980"/>
            <wp:effectExtent l="0" t="0" r="5715" b="0"/>
            <wp:docPr id="34" name="图片 3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示, 示意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E4" w:rsidRDefault="00411461" w:rsidP="00BA44E4">
      <w:pPr>
        <w:pStyle w:val="a1"/>
        <w:numPr>
          <w:ilvl w:val="0"/>
          <w:numId w:val="0"/>
        </w:numPr>
        <w:ind w:left="300" w:hanging="300"/>
      </w:pPr>
      <w:r>
        <w:rPr>
          <w:rFonts w:hint="eastAsia"/>
        </w:rPr>
        <w:t>2</w:t>
      </w:r>
      <w:r>
        <w:t>.</w:t>
      </w:r>
      <w:r w:rsidR="00BA44E4">
        <w:rPr>
          <w:rFonts w:hint="eastAsia"/>
        </w:rPr>
        <w:t>电路分析</w:t>
      </w:r>
    </w:p>
    <w:p w:rsidR="00243CE4" w:rsidRDefault="00BA44E4" w:rsidP="00D61C29">
      <w:pPr>
        <w:pStyle w:val="a1"/>
        <w:numPr>
          <w:ilvl w:val="0"/>
          <w:numId w:val="0"/>
        </w:numPr>
        <w:ind w:firstLine="300"/>
      </w:pPr>
      <w:r>
        <w:rPr>
          <w:rFonts w:hint="eastAsia"/>
        </w:rPr>
        <w:t>如图所示，该电路的工作原理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: U</w:t>
      </w:r>
      <w:r>
        <w:rPr>
          <w:rFonts w:hint="eastAsia"/>
        </w:rPr>
        <w:t>。</w:t>
      </w:r>
      <w:r>
        <w:rPr>
          <w:rFonts w:hint="eastAsia"/>
        </w:rPr>
        <w:t>=0</w:t>
      </w:r>
      <w:r>
        <w:rPr>
          <w:rFonts w:hint="eastAsia"/>
        </w:rPr>
        <w:t>时，若</w:t>
      </w:r>
      <w:r>
        <w:rPr>
          <w:rFonts w:hint="eastAsia"/>
        </w:rPr>
        <w:t>S</w:t>
      </w:r>
      <w:r>
        <w:rPr>
          <w:rFonts w:hint="eastAsia"/>
        </w:rPr>
        <w:t>端加入一个低电平触发脉冲，经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微分后可产生一个负脉冲，并送至时基电路的引脚</w:t>
      </w:r>
      <w:r>
        <w:rPr>
          <w:rFonts w:hint="eastAsia"/>
        </w:rPr>
        <w:t>2</w:t>
      </w:r>
      <w:r>
        <w:rPr>
          <w:rFonts w:hint="eastAsia"/>
        </w:rPr>
        <w:t>，使触发器翻转为</w:t>
      </w:r>
      <w:r>
        <w:rPr>
          <w:rFonts w:hint="eastAsia"/>
        </w:rPr>
        <w:t>U=1</w:t>
      </w:r>
      <w:r>
        <w:rPr>
          <w:rFonts w:hint="eastAsia"/>
        </w:rPr>
        <w:t>。此后，若</w:t>
      </w:r>
      <w:r>
        <w:rPr>
          <w:rFonts w:hint="eastAsia"/>
        </w:rPr>
        <w:t>R</w:t>
      </w:r>
      <w:r>
        <w:rPr>
          <w:rFonts w:hint="eastAsia"/>
        </w:rPr>
        <w:t>端加入一个高电平触发脉冲，经</w:t>
      </w:r>
      <w:r>
        <w:rPr>
          <w:rFonts w:hint="eastAsia"/>
        </w:rPr>
        <w:t>C2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微分后可产生一个正脉冲，并送至时基电路的引脚</w:t>
      </w:r>
      <w:r>
        <w:rPr>
          <w:rFonts w:hint="eastAsia"/>
        </w:rPr>
        <w:t>6</w:t>
      </w:r>
      <w:r>
        <w:rPr>
          <w:rFonts w:hint="eastAsia"/>
        </w:rPr>
        <w:t>，使触发器再次翻转为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=0</w:t>
      </w:r>
      <w:r>
        <w:rPr>
          <w:rFonts w:hint="eastAsia"/>
        </w:rPr>
        <w:t>。</w:t>
      </w:r>
    </w:p>
    <w:p w:rsidR="00243CE4" w:rsidRDefault="00243CE4" w:rsidP="00F45AF9">
      <w:pPr>
        <w:pStyle w:val="a1"/>
        <w:numPr>
          <w:ilvl w:val="0"/>
          <w:numId w:val="0"/>
        </w:numPr>
      </w:pPr>
    </w:p>
    <w:p w:rsidR="00E54E56" w:rsidRDefault="00E54E56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Default="00BF32C1" w:rsidP="00F45AF9">
      <w:pPr>
        <w:pStyle w:val="a1"/>
        <w:numPr>
          <w:ilvl w:val="0"/>
          <w:numId w:val="0"/>
        </w:numPr>
      </w:pPr>
    </w:p>
    <w:p w:rsidR="00BF32C1" w:rsidRPr="00055AC8" w:rsidRDefault="00BF32C1" w:rsidP="00F45AF9">
      <w:pPr>
        <w:pStyle w:val="a1"/>
        <w:numPr>
          <w:ilvl w:val="0"/>
          <w:numId w:val="0"/>
        </w:numPr>
      </w:pPr>
    </w:p>
    <w:p w:rsidR="00F45AF9" w:rsidRPr="004A28A4" w:rsidRDefault="00F45AF9" w:rsidP="004A28A4">
      <w:pPr>
        <w:pStyle w:val="a1"/>
        <w:numPr>
          <w:ilvl w:val="0"/>
          <w:numId w:val="0"/>
        </w:numPr>
        <w:ind w:left="628" w:hangingChars="300" w:hanging="628"/>
        <w:rPr>
          <w:rFonts w:ascii="仿宋" w:eastAsia="仿宋" w:hAnsi="仿宋"/>
        </w:rPr>
      </w:pPr>
      <w:r w:rsidRPr="004A28A4">
        <w:rPr>
          <w:rFonts w:ascii="仿宋" w:eastAsia="仿宋" w:hAnsi="仿宋" w:hint="eastAsia"/>
        </w:rPr>
        <w:t>2</w:t>
      </w:r>
      <w:r w:rsidRPr="004A28A4">
        <w:rPr>
          <w:rFonts w:ascii="仿宋" w:eastAsia="仿宋" w:hAnsi="仿宋"/>
        </w:rPr>
        <w:t>.</w:t>
      </w:r>
      <w:r w:rsidR="00DB6A4F" w:rsidRPr="004A28A4">
        <w:rPr>
          <w:rFonts w:ascii="仿宋" w:eastAsia="仿宋" w:hAnsi="仿宋"/>
        </w:rPr>
        <w:t>2.2</w:t>
      </w:r>
      <w:r w:rsidRPr="004A28A4">
        <w:rPr>
          <w:rFonts w:ascii="仿宋" w:eastAsia="仿宋" w:hAnsi="仿宋"/>
        </w:rPr>
        <w:t xml:space="preserve"> </w:t>
      </w:r>
      <w:r w:rsidR="007D72A2">
        <w:rPr>
          <w:rFonts w:ascii="仿宋" w:eastAsia="仿宋" w:hAnsi="仿宋" w:hint="eastAsia"/>
        </w:rPr>
        <w:t>可调</w:t>
      </w:r>
      <w:r w:rsidRPr="004A28A4">
        <w:rPr>
          <w:rFonts w:ascii="仿宋" w:eastAsia="仿宋" w:hAnsi="仿宋" w:hint="eastAsia"/>
        </w:rPr>
        <w:t>直流稳压电源部分</w:t>
      </w:r>
      <w:r w:rsidR="003B6089" w:rsidRPr="003B6089">
        <w:rPr>
          <w:rFonts w:ascii="宋体" w:hAnsi="宋体" w:hint="eastAsia"/>
          <w:vertAlign w:val="superscript"/>
        </w:rPr>
        <w:t>[1]</w:t>
      </w:r>
    </w:p>
    <w:p w:rsidR="00DB6A4F" w:rsidRPr="00DB6A4F" w:rsidRDefault="005D1E0C" w:rsidP="00DB6A4F">
      <w:pPr>
        <w:pStyle w:val="a1"/>
        <w:numPr>
          <w:ilvl w:val="0"/>
          <w:numId w:val="0"/>
        </w:numPr>
      </w:pPr>
      <w:r w:rsidRPr="005D1E0C">
        <w:rPr>
          <w:noProof/>
        </w:rPr>
        <w:lastRenderedPageBreak/>
        <w:drawing>
          <wp:inline distT="0" distB="0" distL="0" distR="0" wp14:anchorId="740F2372" wp14:editId="3619E067">
            <wp:extent cx="5760085" cy="1656080"/>
            <wp:effectExtent l="0" t="0" r="5715" b="0"/>
            <wp:docPr id="1" name="图片 1" descr="图示,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日程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A4F" w:rsidRDefault="00DB6A4F" w:rsidP="004F455F">
      <w:pPr>
        <w:ind w:firstLineChars="1450" w:firstLine="3036"/>
        <w:rPr>
          <w:rFonts w:asciiTheme="minorEastAsia" w:hAnsiTheme="minorEastAsia"/>
        </w:rPr>
      </w:pPr>
      <w:r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5</w:t>
      </w:r>
      <w:r>
        <w:rPr>
          <w:rFonts w:ascii="黑体" w:eastAsia="黑体" w:hAnsi="黑体" w:hint="eastAsia"/>
        </w:rPr>
        <w:t xml:space="preserve">  </w:t>
      </w:r>
      <w:r w:rsidR="005D1E0C">
        <w:rPr>
          <w:rFonts w:ascii="黑体" w:eastAsia="黑体" w:hAnsi="黑体" w:hint="eastAsia"/>
        </w:rPr>
        <w:t>可调</w:t>
      </w:r>
      <w:r>
        <w:rPr>
          <w:rFonts w:hint="eastAsia"/>
        </w:rPr>
        <w:t>直流稳压电源部分</w:t>
      </w:r>
      <w:r w:rsidRPr="00DB6A4F">
        <w:rPr>
          <w:rFonts w:asciiTheme="minorEastAsia" w:hAnsiTheme="minorEastAsia" w:hint="eastAsia"/>
        </w:rPr>
        <w:t>电路图</w:t>
      </w:r>
    </w:p>
    <w:p w:rsidR="000E3B45" w:rsidRDefault="000E3B45" w:rsidP="004F455F">
      <w:pPr>
        <w:ind w:firstLineChars="1450" w:firstLine="3036"/>
        <w:rPr>
          <w:rFonts w:ascii="黑体" w:eastAsia="黑体" w:hAnsi="黑体"/>
        </w:rPr>
      </w:pPr>
    </w:p>
    <w:p w:rsidR="000E3B45" w:rsidRPr="000E3B45" w:rsidRDefault="000E3B45" w:rsidP="000E3B45">
      <w:pPr>
        <w:rPr>
          <w:rFonts w:ascii="黑体" w:eastAsia="黑体" w:hAnsi="黑体"/>
        </w:rPr>
      </w:pPr>
      <w:r w:rsidRPr="000E3B45">
        <w:rPr>
          <w:rFonts w:ascii="黑体" w:eastAsia="黑体" w:hAnsi="黑体" w:hint="eastAsia"/>
        </w:rPr>
        <w:t xml:space="preserve">C7：滤波,使Ui中的波动减小; </w:t>
      </w:r>
    </w:p>
    <w:p w:rsidR="000E3B45" w:rsidRPr="000E3B45" w:rsidRDefault="000E3B45" w:rsidP="000E3B45">
      <w:pPr>
        <w:rPr>
          <w:rFonts w:ascii="黑体" w:eastAsia="黑体" w:hAnsi="黑体"/>
        </w:rPr>
      </w:pPr>
      <w:r w:rsidRPr="000E3B45">
        <w:rPr>
          <w:rFonts w:ascii="黑体" w:eastAsia="黑体" w:hAnsi="黑体" w:hint="eastAsia"/>
        </w:rPr>
        <w:t>C10：滤波作用，使U0中的波动减小。</w:t>
      </w:r>
    </w:p>
    <w:p w:rsidR="000E3B45" w:rsidRPr="000E3B45" w:rsidRDefault="000E3B45" w:rsidP="000E3B45">
      <w:pPr>
        <w:rPr>
          <w:rFonts w:ascii="黑体" w:eastAsia="黑体" w:hAnsi="黑体"/>
        </w:rPr>
      </w:pPr>
      <w:r w:rsidRPr="000E3B45">
        <w:rPr>
          <w:rFonts w:ascii="黑体" w:eastAsia="黑体" w:hAnsi="黑体" w:hint="eastAsia"/>
        </w:rPr>
        <w:t>C9：滤波，用以减小输出电压的纹波电压（即输出电压中的交变电压分量）</w:t>
      </w:r>
    </w:p>
    <w:p w:rsidR="000E3B45" w:rsidRPr="000E3B45" w:rsidRDefault="000E3B45" w:rsidP="000E3B45">
      <w:pPr>
        <w:rPr>
          <w:rFonts w:ascii="黑体" w:eastAsia="黑体" w:hAnsi="黑体"/>
        </w:rPr>
      </w:pPr>
      <w:r w:rsidRPr="000E3B45">
        <w:rPr>
          <w:rFonts w:ascii="黑体" w:eastAsia="黑体" w:hAnsi="黑体" w:hint="eastAsia"/>
        </w:rPr>
        <w:t>C8：抑制自激振荡；</w:t>
      </w:r>
    </w:p>
    <w:p w:rsidR="000E3B45" w:rsidRPr="000E3B45" w:rsidRDefault="000E3B45" w:rsidP="000E3B45">
      <w:pPr>
        <w:rPr>
          <w:rFonts w:ascii="黑体" w:eastAsia="黑体" w:hAnsi="黑体"/>
        </w:rPr>
      </w:pPr>
      <w:r w:rsidRPr="000E3B45">
        <w:rPr>
          <w:rFonts w:ascii="黑体" w:eastAsia="黑体" w:hAnsi="黑体" w:hint="eastAsia"/>
        </w:rPr>
        <w:t>D5是对LM317是保护作用，用来防止输入端或输出端短路时电容C9、C10向集成块内部放电而损坏芯片</w:t>
      </w:r>
    </w:p>
    <w:p w:rsidR="000E3B45" w:rsidRPr="000E3B45" w:rsidRDefault="000E3B45" w:rsidP="000E3B45">
      <w:pPr>
        <w:rPr>
          <w:rFonts w:ascii="黑体" w:eastAsia="黑体" w:hAnsi="黑体"/>
        </w:rPr>
      </w:pPr>
    </w:p>
    <w:p w:rsidR="00F45AF9" w:rsidRPr="00D34C0A" w:rsidRDefault="00E70585" w:rsidP="00E70585">
      <w:pPr>
        <w:tabs>
          <w:tab w:val="left" w:pos="780"/>
        </w:tabs>
        <w:snapToGrid w:val="0"/>
        <w:spacing w:beforeLines="50" w:before="161" w:afterLines="50" w:after="161" w:line="360" w:lineRule="auto"/>
        <w:rPr>
          <w:rFonts w:asciiTheme="minorEastAsia" w:hAnsiTheme="minorEastAsia"/>
          <w:bCs/>
        </w:rPr>
      </w:pPr>
      <w:r w:rsidRPr="00D34C0A">
        <w:rPr>
          <w:rFonts w:asciiTheme="minorEastAsia" w:hAnsiTheme="minorEastAsia" w:hint="eastAsia"/>
          <w:bCs/>
        </w:rPr>
        <w:t>整流原理</w:t>
      </w:r>
      <w:r w:rsidR="00DB6A4F" w:rsidRPr="00D34C0A">
        <w:rPr>
          <w:rFonts w:asciiTheme="minorEastAsia" w:hAnsiTheme="minorEastAsia" w:hint="eastAsia"/>
          <w:bCs/>
        </w:rPr>
        <w:t>：</w:t>
      </w:r>
    </w:p>
    <w:p w:rsidR="00E70585" w:rsidRPr="00D34C0A" w:rsidRDefault="00DB6A4F" w:rsidP="00DB6A4F">
      <w:pPr>
        <w:tabs>
          <w:tab w:val="left" w:pos="780"/>
        </w:tabs>
        <w:snapToGrid w:val="0"/>
        <w:spacing w:beforeLines="50" w:before="161" w:afterLines="50" w:after="161" w:line="360" w:lineRule="auto"/>
        <w:rPr>
          <w:rFonts w:asciiTheme="minorEastAsia" w:hAnsiTheme="minorEastAsia"/>
        </w:rPr>
      </w:pPr>
      <w:r w:rsidRPr="00D34C0A">
        <w:rPr>
          <w:rFonts w:asciiTheme="minorEastAsia" w:hAnsiTheme="minorEastAsia"/>
        </w:rPr>
        <w:tab/>
      </w:r>
      <w:r w:rsidR="00E70585" w:rsidRPr="00D34C0A">
        <w:rPr>
          <w:rFonts w:asciiTheme="minorEastAsia" w:hAnsiTheme="minorEastAsia" w:hint="eastAsia"/>
        </w:rPr>
        <w:t>全波桥式整流</w:t>
      </w:r>
      <w:r w:rsidRPr="00D34C0A">
        <w:rPr>
          <w:rFonts w:asciiTheme="minorEastAsia" w:hAnsiTheme="minorEastAsia" w:hint="eastAsia"/>
        </w:rPr>
        <w:t>：</w:t>
      </w:r>
      <w:r w:rsidR="00E70585" w:rsidRPr="00D34C0A">
        <w:rPr>
          <w:rFonts w:asciiTheme="minorEastAsia" w:hAnsiTheme="minorEastAsia" w:hint="eastAsia"/>
        </w:rPr>
        <w:t>为了提高整流滤波效率，使交流电的正负半周信号都被利用，则应采用全波整流，其电路和相应的波形如图</w:t>
      </w:r>
      <w:r w:rsidR="008A673F">
        <w:rPr>
          <w:rFonts w:asciiTheme="minorEastAsia" w:hAnsiTheme="minorEastAsia"/>
        </w:rPr>
        <w:t>6</w:t>
      </w:r>
      <w:r w:rsidR="00E70585" w:rsidRPr="00D34C0A">
        <w:rPr>
          <w:rFonts w:asciiTheme="minorEastAsia" w:hAnsiTheme="minorEastAsia" w:hint="eastAsia"/>
        </w:rPr>
        <w:t>所示。</w:t>
      </w:r>
    </w:p>
    <w:p w:rsidR="00E70585" w:rsidRDefault="00E70585" w:rsidP="00E70585">
      <w:pPr>
        <w:snapToGrid w:val="0"/>
        <w:spacing w:beforeLines="50" w:before="161" w:afterLines="50" w:after="161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E1EB78" wp14:editId="1213496A">
            <wp:extent cx="5270500" cy="2147299"/>
            <wp:effectExtent l="0" t="0" r="0" b="0"/>
            <wp:docPr id="10" name="图片 10" descr="图片包含 游戏机, 画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游戏机, 画&#10;&#10;描述已自动生成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73" cy="21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585" w:rsidRDefault="00E70585" w:rsidP="00E70585">
      <w:pPr>
        <w:snapToGrid w:val="0"/>
        <w:spacing w:beforeLines="50" w:before="161" w:afterLines="50" w:after="161" w:line="360" w:lineRule="auto"/>
        <w:jc w:val="center"/>
        <w:rPr>
          <w:szCs w:val="28"/>
        </w:rPr>
      </w:pPr>
      <w:r>
        <w:rPr>
          <w:rFonts w:ascii="黑体" w:eastAsia="黑体" w:hAnsi="黑体" w:hint="eastAsia"/>
          <w:szCs w:val="28"/>
        </w:rPr>
        <w:t>图</w:t>
      </w:r>
      <w:r w:rsidR="00DB6A4F">
        <w:rPr>
          <w:rFonts w:ascii="黑体" w:eastAsia="黑体" w:hAnsi="黑体"/>
          <w:szCs w:val="28"/>
        </w:rPr>
        <w:t>6</w:t>
      </w:r>
      <w:r>
        <w:rPr>
          <w:rFonts w:ascii="黑体" w:eastAsia="黑体" w:hAnsi="黑体" w:hint="eastAsia"/>
          <w:szCs w:val="28"/>
        </w:rPr>
        <w:t xml:space="preserve"> 全波整流原理及整流前后波形对比</w:t>
      </w:r>
    </w:p>
    <w:p w:rsidR="0087677F" w:rsidRDefault="0087677F" w:rsidP="00DB6A4F">
      <w:pPr>
        <w:spacing w:line="520" w:lineRule="exact"/>
        <w:ind w:firstLine="420"/>
        <w:jc w:val="left"/>
        <w:rPr>
          <w:rFonts w:asciiTheme="minorEastAsia" w:hAnsiTheme="minorEastAsia"/>
        </w:rPr>
      </w:pPr>
    </w:p>
    <w:p w:rsidR="00E70585" w:rsidRPr="00D34C0A" w:rsidRDefault="00E70585" w:rsidP="00DB6A4F">
      <w:pPr>
        <w:spacing w:line="520" w:lineRule="exact"/>
        <w:ind w:firstLine="420"/>
        <w:jc w:val="left"/>
        <w:rPr>
          <w:rFonts w:asciiTheme="minorEastAsia" w:hAnsiTheme="minorEastAsia"/>
        </w:rPr>
      </w:pPr>
      <w:r w:rsidRPr="00D34C0A">
        <w:rPr>
          <w:rFonts w:asciiTheme="minorEastAsia" w:hAnsiTheme="minorEastAsia" w:hint="eastAsia"/>
        </w:rPr>
        <w:t>设计电路框图</w:t>
      </w:r>
      <w:r w:rsidR="00DB6A4F" w:rsidRPr="00D34C0A">
        <w:rPr>
          <w:rFonts w:asciiTheme="minorEastAsia" w:hAnsiTheme="minorEastAsia" w:hint="eastAsia"/>
        </w:rPr>
        <w:t>：</w:t>
      </w:r>
      <w:r w:rsidRPr="00D34C0A">
        <w:rPr>
          <w:rFonts w:asciiTheme="minorEastAsia" w:hAnsiTheme="minorEastAsia" w:hint="eastAsia"/>
        </w:rPr>
        <w:t>设计电路框图如图</w:t>
      </w:r>
      <w:r w:rsidR="008E0E07">
        <w:rPr>
          <w:rFonts w:asciiTheme="minorEastAsia" w:hAnsiTheme="minorEastAsia"/>
        </w:rPr>
        <w:t>7</w:t>
      </w:r>
      <w:r w:rsidRPr="00D34C0A">
        <w:rPr>
          <w:rFonts w:asciiTheme="minorEastAsia" w:hAnsiTheme="minorEastAsia" w:hint="eastAsia"/>
        </w:rPr>
        <w:t>所示，包括变压器降压，整流滤波电路滤波，稳压电路进行稳压四个部分。图</w:t>
      </w:r>
      <w:r w:rsidR="008E0E07">
        <w:rPr>
          <w:rFonts w:asciiTheme="minorEastAsia" w:hAnsiTheme="minorEastAsia"/>
        </w:rPr>
        <w:t>8</w:t>
      </w:r>
      <w:r w:rsidRPr="00D34C0A">
        <w:rPr>
          <w:rFonts w:asciiTheme="minorEastAsia" w:hAnsiTheme="minorEastAsia" w:hint="eastAsia"/>
        </w:rPr>
        <w:t xml:space="preserve">为电压经过各个部分的波形，交流U1经过变压器降压后到较小的交流U2，经过整流滤波后变为纹波很小的直流U4，最后由稳压电路进行稳压输出。      </w:t>
      </w:r>
    </w:p>
    <w:bookmarkStart w:id="4" w:name="OLE_LINK3"/>
    <w:bookmarkStart w:id="5" w:name="OLE_LINK4"/>
    <w:p w:rsidR="00E70585" w:rsidRDefault="00E70585" w:rsidP="00E70585">
      <w:pPr>
        <w:spacing w:line="480" w:lineRule="exact"/>
        <w:ind w:firstLineChars="200" w:firstLine="419"/>
        <w:rPr>
          <w:sz w:val="24"/>
          <w:vertAlign w:val="subscri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80AB1" wp14:editId="0EFF049E">
                <wp:simplePos x="0" y="0"/>
                <wp:positionH relativeFrom="column">
                  <wp:posOffset>4866640</wp:posOffset>
                </wp:positionH>
                <wp:positionV relativeFrom="paragraph">
                  <wp:posOffset>259715</wp:posOffset>
                </wp:positionV>
                <wp:extent cx="609600" cy="1114425"/>
                <wp:effectExtent l="0" t="0" r="0" b="3175"/>
                <wp:wrapNone/>
                <wp:docPr id="7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96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E70585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稳压电路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80AB1" id="Text Box 14" o:spid="_x0000_s1036" type="#_x0000_t202" style="position:absolute;left:0;text-align:left;margin-left:383.2pt;margin-top:20.45pt;width:48pt;height:8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">
                <v:path arrowok="t"/>
                <v:textbox style="layout-flow:vertical-ideographic">
                  <w:txbxContent>
                    <w:p w:rsidR="00DB6A4F" w:rsidRDefault="00DB6A4F" w:rsidP="00E70585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稳压电路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60CC7B" wp14:editId="64917588">
                <wp:simplePos x="0" y="0"/>
                <wp:positionH relativeFrom="column">
                  <wp:posOffset>3590925</wp:posOffset>
                </wp:positionH>
                <wp:positionV relativeFrom="paragraph">
                  <wp:posOffset>260350</wp:posOffset>
                </wp:positionV>
                <wp:extent cx="600075" cy="1114425"/>
                <wp:effectExtent l="0" t="0" r="0" b="3175"/>
                <wp:wrapNone/>
                <wp:docPr id="7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07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E70585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滤波电路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60CC7B" id="_x0000_s1037" type="#_x0000_t202" style="position:absolute;left:0;text-align:left;margin-left:282.75pt;margin-top:20.5pt;width:47.25pt;height:8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">
                <v:path arrowok="t"/>
                <v:textbox style="layout-flow:vertical-ideographic">
                  <w:txbxContent>
                    <w:p w:rsidR="00DB6A4F" w:rsidRDefault="00DB6A4F" w:rsidP="00E70585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滤波电路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56BCFF" wp14:editId="099D4D45">
                <wp:simplePos x="0" y="0"/>
                <wp:positionH relativeFrom="column">
                  <wp:posOffset>2409190</wp:posOffset>
                </wp:positionH>
                <wp:positionV relativeFrom="paragraph">
                  <wp:posOffset>269875</wp:posOffset>
                </wp:positionV>
                <wp:extent cx="571500" cy="1114425"/>
                <wp:effectExtent l="0" t="0" r="0" b="3175"/>
                <wp:wrapNone/>
                <wp:docPr id="6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E70585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整流电路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6BCFF" id="_x0000_s1038" type="#_x0000_t202" style="position:absolute;left:0;text-align:left;margin-left:189.7pt;margin-top:21.25pt;width:45pt;height:8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">
                <v:path arrowok="t"/>
                <v:textbox style="layout-flow:vertical-ideographic">
                  <w:txbxContent>
                    <w:p w:rsidR="00DB6A4F" w:rsidRDefault="00DB6A4F" w:rsidP="00E70585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整流电路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AA003E" wp14:editId="7ED842DB">
                <wp:simplePos x="0" y="0"/>
                <wp:positionH relativeFrom="column">
                  <wp:posOffset>1228725</wp:posOffset>
                </wp:positionH>
                <wp:positionV relativeFrom="paragraph">
                  <wp:posOffset>279400</wp:posOffset>
                </wp:positionV>
                <wp:extent cx="561975" cy="1120775"/>
                <wp:effectExtent l="0" t="0" r="0" b="0"/>
                <wp:wrapNone/>
                <wp:docPr id="6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1975" cy="112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E70585">
                            <w:pPr>
                              <w:jc w:val="center"/>
                              <w:rPr>
                                <w:rFonts w:ascii="宋体" w:eastAsia="宋体" w:hAnsi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变压器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A003E" id="_x0000_s1039" type="#_x0000_t202" style="position:absolute;left:0;text-align:left;margin-left:96.75pt;margin-top:22pt;width:44.25pt;height:8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">
                <v:path arrowok="t"/>
                <v:textbox style="layout-flow:vertical-ideographic">
                  <w:txbxContent>
                    <w:p w:rsidR="00DB6A4F" w:rsidRDefault="00DB6A4F" w:rsidP="00E70585">
                      <w:pPr>
                        <w:jc w:val="center"/>
                        <w:rPr>
                          <w:rFonts w:ascii="宋体" w:eastAsia="宋体" w:hAnsi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变压器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89C0F9" wp14:editId="44BCDC36">
                <wp:simplePos x="0" y="0"/>
                <wp:positionH relativeFrom="column">
                  <wp:posOffset>66675</wp:posOffset>
                </wp:positionH>
                <wp:positionV relativeFrom="paragraph">
                  <wp:posOffset>269875</wp:posOffset>
                </wp:positionV>
                <wp:extent cx="542925" cy="1139825"/>
                <wp:effectExtent l="0" t="0" r="3175" b="3175"/>
                <wp:wrapNone/>
                <wp:docPr id="6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925" cy="113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A4F" w:rsidRDefault="00DB6A4F" w:rsidP="00E70585">
                            <w:pPr>
                              <w:jc w:val="center"/>
                              <w:rPr>
                                <w:rFonts w:eastAsia="宋体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交流电源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9C0F9" id="_x0000_s1040" type="#_x0000_t202" style="position:absolute;left:0;text-align:left;margin-left:5.25pt;margin-top:21.25pt;width:42.75pt;height:8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">
                <v:path arrowok="t"/>
                <v:textbox style="layout-flow:vertical-ideographic">
                  <w:txbxContent>
                    <w:p w:rsidR="00DB6A4F" w:rsidRDefault="00DB6A4F" w:rsidP="00E70585">
                      <w:pPr>
                        <w:jc w:val="center"/>
                        <w:rPr>
                          <w:rFonts w:eastAsia="宋体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交流电源</w:t>
                      </w:r>
                    </w:p>
                  </w:txbxContent>
                </v:textbox>
              </v:shape>
            </w:pict>
          </mc:Fallback>
        </mc:AlternateContent>
      </w:r>
    </w:p>
    <w:p w:rsidR="00E70585" w:rsidRDefault="00E70585" w:rsidP="00E70585">
      <w:pPr>
        <w:spacing w:line="480" w:lineRule="exact"/>
        <w:ind w:firstLineChars="200" w:firstLine="479"/>
        <w:rPr>
          <w:sz w:val="24"/>
          <w:vertAlign w:val="subscript"/>
        </w:rPr>
      </w:pPr>
    </w:p>
    <w:p w:rsidR="00E70585" w:rsidRDefault="00E70585" w:rsidP="00E70585">
      <w:pPr>
        <w:spacing w:line="480" w:lineRule="exact"/>
        <w:ind w:firstLineChars="200" w:firstLine="419"/>
        <w:rPr>
          <w:sz w:val="24"/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8CF99" wp14:editId="1620DB1B">
                <wp:simplePos x="0" y="0"/>
                <wp:positionH relativeFrom="column">
                  <wp:posOffset>4418965</wp:posOffset>
                </wp:positionH>
                <wp:positionV relativeFrom="paragraph">
                  <wp:posOffset>85090</wp:posOffset>
                </wp:positionV>
                <wp:extent cx="285750" cy="257175"/>
                <wp:effectExtent l="0" t="25400" r="19050" b="22225"/>
                <wp:wrapNone/>
                <wp:docPr id="6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DB331" id="AutoShape 19" o:spid="_x0000_s1026" type="#_x0000_t13" style="position:absolute;left:0;text-align:left;margin-left:347.95pt;margin-top:6.7pt;width:22.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248F8" wp14:editId="7236015F">
                <wp:simplePos x="0" y="0"/>
                <wp:positionH relativeFrom="column">
                  <wp:posOffset>3152140</wp:posOffset>
                </wp:positionH>
                <wp:positionV relativeFrom="paragraph">
                  <wp:posOffset>46990</wp:posOffset>
                </wp:positionV>
                <wp:extent cx="285750" cy="257175"/>
                <wp:effectExtent l="0" t="25400" r="19050" b="22225"/>
                <wp:wrapNone/>
                <wp:docPr id="6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60348" id="AutoShape 20" o:spid="_x0000_s1026" type="#_x0000_t13" style="position:absolute;left:0;text-align:left;margin-left:248.2pt;margin-top:3.7pt;width:22.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DF8AF5" wp14:editId="46E28CC7">
                <wp:simplePos x="0" y="0"/>
                <wp:positionH relativeFrom="column">
                  <wp:posOffset>1961515</wp:posOffset>
                </wp:positionH>
                <wp:positionV relativeFrom="paragraph">
                  <wp:posOffset>46990</wp:posOffset>
                </wp:positionV>
                <wp:extent cx="285750" cy="257175"/>
                <wp:effectExtent l="0" t="25400" r="19050" b="22225"/>
                <wp:wrapNone/>
                <wp:docPr id="6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57AB3" id="AutoShape 21" o:spid="_x0000_s1026" type="#_x0000_t13" style="position:absolute;left:0;text-align:left;margin-left:154.45pt;margin-top:3.7pt;width:22.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&#13;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3F9BD6" wp14:editId="2F4A5003">
                <wp:simplePos x="0" y="0"/>
                <wp:positionH relativeFrom="column">
                  <wp:posOffset>732790</wp:posOffset>
                </wp:positionH>
                <wp:positionV relativeFrom="paragraph">
                  <wp:posOffset>66040</wp:posOffset>
                </wp:positionV>
                <wp:extent cx="285750" cy="257175"/>
                <wp:effectExtent l="0" t="25400" r="19050" b="22225"/>
                <wp:wrapNone/>
                <wp:docPr id="6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ightArrow">
                          <a:avLst>
                            <a:gd name="adj1" fmla="val 50000"/>
                            <a:gd name="adj2" fmla="val 2777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11DF1" id="AutoShape 22" o:spid="_x0000_s1026" type="#_x0000_t13" style="position:absolute;left:0;text-align:left;margin-left:57.7pt;margin-top:5.2pt;width:22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">
                <v:path arrowok="t"/>
              </v:shape>
            </w:pict>
          </mc:Fallback>
        </mc:AlternateContent>
      </w:r>
    </w:p>
    <w:p w:rsidR="00E70585" w:rsidRDefault="00E70585" w:rsidP="00E70585">
      <w:pPr>
        <w:spacing w:line="480" w:lineRule="exact"/>
        <w:ind w:firstLineChars="200" w:firstLine="479"/>
        <w:rPr>
          <w:sz w:val="24"/>
          <w:vertAlign w:val="subscript"/>
        </w:rPr>
      </w:pPr>
    </w:p>
    <w:p w:rsidR="00E70585" w:rsidRDefault="00E70585" w:rsidP="00E70585">
      <w:pPr>
        <w:spacing w:line="480" w:lineRule="exact"/>
        <w:ind w:firstLineChars="200" w:firstLine="479"/>
        <w:rPr>
          <w:sz w:val="24"/>
        </w:rPr>
      </w:pPr>
      <w:r>
        <w:rPr>
          <w:sz w:val="24"/>
          <w:vertAlign w:val="subscript"/>
        </w:rPr>
        <w:t xml:space="preserve">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vertAlign w:val="subscript"/>
        </w:rPr>
        <w:t xml:space="preserve">                                                              </w:t>
      </w:r>
    </w:p>
    <w:p w:rsidR="00E70585" w:rsidRDefault="00E70585" w:rsidP="00E70585">
      <w:pPr>
        <w:ind w:firstLineChars="350" w:firstLine="733"/>
      </w:pPr>
      <w:r>
        <w:rPr>
          <w:rFonts w:hint="eastAsia"/>
        </w:rPr>
        <w:t xml:space="preserve">                    </w:t>
      </w:r>
    </w:p>
    <w:p w:rsidR="00E70585" w:rsidRDefault="00E70585" w:rsidP="00E70585">
      <w:pPr>
        <w:ind w:firstLineChars="1450" w:firstLine="303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 w:rsidR="00DB6A4F">
        <w:rPr>
          <w:rFonts w:ascii="黑体" w:eastAsia="黑体" w:hAnsi="黑体"/>
        </w:rPr>
        <w:t>7</w:t>
      </w:r>
      <w:r>
        <w:rPr>
          <w:rFonts w:ascii="黑体" w:eastAsia="黑体" w:hAnsi="黑体" w:hint="eastAsia"/>
        </w:rPr>
        <w:t xml:space="preserve">  电路框图</w:t>
      </w:r>
    </w:p>
    <w:p w:rsidR="00E70585" w:rsidRDefault="00E70585" w:rsidP="00DB6A4F">
      <w:pPr>
        <w:ind w:firstLineChars="350" w:firstLine="733"/>
      </w:pPr>
      <w:r>
        <w:rPr>
          <w:rFonts w:hint="eastAsia"/>
        </w:rPr>
        <w:t xml:space="preserve"> </w:t>
      </w:r>
      <w:bookmarkEnd w:id="4"/>
      <w:bookmarkEnd w:id="5"/>
    </w:p>
    <w:p w:rsidR="00E70585" w:rsidRDefault="00E70585" w:rsidP="00E70585">
      <w:pPr>
        <w:ind w:firstLineChars="150" w:firstLine="359"/>
        <w:rPr>
          <w:sz w:val="24"/>
          <w:vertAlign w:val="subscript"/>
        </w:rPr>
      </w:pPr>
      <w:r>
        <w:rPr>
          <w:rFonts w:hint="eastAsia"/>
          <w:sz w:val="24"/>
        </w:rPr>
        <w:t>U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 xml:space="preserve">              U</w:t>
      </w:r>
      <w:r>
        <w:rPr>
          <w:rFonts w:hint="eastAsia"/>
          <w:sz w:val="24"/>
          <w:vertAlign w:val="subscript"/>
        </w:rPr>
        <w:t xml:space="preserve">2 </w:t>
      </w:r>
      <w:r>
        <w:rPr>
          <w:rFonts w:hint="eastAsia"/>
          <w:sz w:val="24"/>
        </w:rPr>
        <w:t xml:space="preserve">            U</w:t>
      </w:r>
      <w:r>
        <w:rPr>
          <w:rFonts w:hint="eastAsia"/>
          <w:sz w:val="24"/>
          <w:vertAlign w:val="subscript"/>
        </w:rPr>
        <w:t xml:space="preserve">3 </w:t>
      </w:r>
      <w:r>
        <w:rPr>
          <w:rFonts w:hint="eastAsia"/>
          <w:sz w:val="24"/>
        </w:rPr>
        <w:t xml:space="preserve">              U</w:t>
      </w:r>
      <w:r>
        <w:rPr>
          <w:rFonts w:hint="eastAsia"/>
          <w:sz w:val="24"/>
          <w:vertAlign w:val="subscript"/>
        </w:rPr>
        <w:t xml:space="preserve">4 </w:t>
      </w:r>
      <w:r>
        <w:rPr>
          <w:rFonts w:hint="eastAsia"/>
          <w:sz w:val="24"/>
        </w:rPr>
        <w:t xml:space="preserve">          U</w:t>
      </w:r>
      <w:r>
        <w:rPr>
          <w:rFonts w:hint="eastAsia"/>
          <w:sz w:val="24"/>
          <w:vertAlign w:val="subscript"/>
        </w:rPr>
        <w:t>5</w:t>
      </w:r>
    </w:p>
    <w:p w:rsidR="00E70585" w:rsidRDefault="00E70585" w:rsidP="00E70585">
      <w:pPr>
        <w:ind w:firstLineChars="1100" w:firstLine="2633"/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EC52E3" wp14:editId="1534B977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711200" cy="1085850"/>
                <wp:effectExtent l="50800" t="25400" r="12700" b="6350"/>
                <wp:wrapNone/>
                <wp:docPr id="59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0" cy="1085850"/>
                          <a:chOff x="0" y="0"/>
                          <a:chExt cx="1120" cy="1710"/>
                        </a:xfrm>
                      </wpg:grpSpPr>
                      <wps:wsp>
                        <wps:cNvPr id="60" name="Line 24"/>
                        <wps:cNvCnPr>
                          <a:cxnSpLocks/>
                        </wps:cNvCnPr>
                        <wps:spPr bwMode="auto">
                          <a:xfrm>
                            <a:off x="0" y="95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5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0" cy="171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未知"/>
                        <wps:cNvSpPr>
                          <a:spLocks/>
                        </wps:cNvSpPr>
                        <wps:spPr bwMode="auto">
                          <a:xfrm>
                            <a:off x="0" y="380"/>
                            <a:ext cx="1120" cy="190"/>
                          </a:xfrm>
                          <a:custGeom>
                            <a:avLst/>
                            <a:gdLst>
                              <a:gd name="T0" fmla="*/ 0 w 1120"/>
                              <a:gd name="T1" fmla="*/ 190 h 190"/>
                              <a:gd name="T2" fmla="*/ 140 w 1120"/>
                              <a:gd name="T3" fmla="*/ 0 h 190"/>
                              <a:gd name="T4" fmla="*/ 560 w 1120"/>
                              <a:gd name="T5" fmla="*/ 190 h 190"/>
                              <a:gd name="T6" fmla="*/ 700 w 1120"/>
                              <a:gd name="T7" fmla="*/ 0 h 190"/>
                              <a:gd name="T8" fmla="*/ 1120 w 1120"/>
                              <a:gd name="T9" fmla="*/ 190 h 1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0" h="190">
                                <a:moveTo>
                                  <a:pt x="0" y="190"/>
                                </a:moveTo>
                                <a:cubicBezTo>
                                  <a:pt x="23" y="95"/>
                                  <a:pt x="47" y="0"/>
                                  <a:pt x="140" y="0"/>
                                </a:cubicBezTo>
                                <a:cubicBezTo>
                                  <a:pt x="233" y="0"/>
                                  <a:pt x="467" y="190"/>
                                  <a:pt x="560" y="190"/>
                                </a:cubicBezTo>
                                <a:cubicBezTo>
                                  <a:pt x="653" y="190"/>
                                  <a:pt x="607" y="0"/>
                                  <a:pt x="700" y="0"/>
                                </a:cubicBezTo>
                                <a:cubicBezTo>
                                  <a:pt x="793" y="0"/>
                                  <a:pt x="1050" y="158"/>
                                  <a:pt x="1120" y="19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A8C0C8" id="Group 23" o:spid="_x0000_s1026" style="position:absolute;left:0;text-align:left;margin-left:4in;margin-top:0;width:56pt;height:85.5pt;z-index:251689984" coordsize="1120,1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">
                <v:line id="Line 24" o:spid="_x0000_s1027" style="position:absolute;visibility:visible;mso-wrap-style:square" from="0,950" to="1080,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" strokeweight="1pt">
                  <v:stroke endarrow="classic" endarrowwidth="narrow" endarrowlength="long"/>
                  <o:lock v:ext="edit" shapetype="f"/>
                </v:line>
                <v:line id="Line 25" o:spid="_x0000_s1028" style="position:absolute;visibility:visible;mso-wrap-style:square" from="0,0" to="0,1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" strokeweight="1pt">
                  <v:stroke startarrow="classic" startarrowwidth="narrow" startarrowlength="long"/>
                  <o:lock v:ext="edit" shapetype="f"/>
                </v:line>
                <v:shape id="未知" o:spid="_x0000_s1029" style="position:absolute;top:380;width:1120;height:190;visibility:visible;mso-wrap-style:square;v-text-anchor:top" coordsize="1120,1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" path="m,190c23,95,47,,140,v93,,327,190,420,190c653,190,607,,700,v93,,350,158,420,190e" filled="f" strokeweight="1pt">
                  <v:path arrowok="t" o:connecttype="custom" o:connectlocs="0,190;140,0;560,190;700,0;1120,190" o:connectangles="0,0,0,0,0"/>
                </v:shape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BBCC65" wp14:editId="199D0115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939800" cy="1085850"/>
                <wp:effectExtent l="25400" t="25400" r="38100" b="6350"/>
                <wp:wrapNone/>
                <wp:docPr id="5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0" cy="1085850"/>
                          <a:chOff x="0" y="0"/>
                          <a:chExt cx="1480" cy="1710"/>
                        </a:xfrm>
                      </wpg:grpSpPr>
                      <wps:wsp>
                        <wps:cNvPr id="55" name="Line 28"/>
                        <wps:cNvCnPr>
                          <a:cxnSpLocks/>
                        </wps:cNvCnPr>
                        <wps:spPr bwMode="auto">
                          <a:xfrm>
                            <a:off x="0" y="950"/>
                            <a:ext cx="1480" cy="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9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0" cy="171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未知"/>
                        <wps:cNvSpPr>
                          <a:spLocks/>
                        </wps:cNvSpPr>
                        <wps:spPr bwMode="auto">
                          <a:xfrm>
                            <a:off x="0" y="380"/>
                            <a:ext cx="560" cy="570"/>
                          </a:xfrm>
                          <a:custGeom>
                            <a:avLst/>
                            <a:gdLst>
                              <a:gd name="T0" fmla="*/ 0 w 560"/>
                              <a:gd name="T1" fmla="*/ 570 h 570"/>
                              <a:gd name="T2" fmla="*/ 280 w 560"/>
                              <a:gd name="T3" fmla="*/ 0 h 570"/>
                              <a:gd name="T4" fmla="*/ 560 w 560"/>
                              <a:gd name="T5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0" h="570">
                                <a:moveTo>
                                  <a:pt x="0" y="570"/>
                                </a:moveTo>
                                <a:cubicBezTo>
                                  <a:pt x="93" y="285"/>
                                  <a:pt x="187" y="0"/>
                                  <a:pt x="280" y="0"/>
                                </a:cubicBezTo>
                                <a:cubicBezTo>
                                  <a:pt x="373" y="0"/>
                                  <a:pt x="466" y="285"/>
                                  <a:pt x="560" y="57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未知"/>
                        <wps:cNvSpPr>
                          <a:spLocks/>
                        </wps:cNvSpPr>
                        <wps:spPr bwMode="auto">
                          <a:xfrm>
                            <a:off x="560" y="380"/>
                            <a:ext cx="560" cy="570"/>
                          </a:xfrm>
                          <a:custGeom>
                            <a:avLst/>
                            <a:gdLst>
                              <a:gd name="T0" fmla="*/ 0 w 560"/>
                              <a:gd name="T1" fmla="*/ 570 h 570"/>
                              <a:gd name="T2" fmla="*/ 280 w 560"/>
                              <a:gd name="T3" fmla="*/ 0 h 570"/>
                              <a:gd name="T4" fmla="*/ 560 w 560"/>
                              <a:gd name="T5" fmla="*/ 570 h 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60" h="570">
                                <a:moveTo>
                                  <a:pt x="0" y="570"/>
                                </a:moveTo>
                                <a:cubicBezTo>
                                  <a:pt x="93" y="285"/>
                                  <a:pt x="187" y="0"/>
                                  <a:pt x="280" y="0"/>
                                </a:cubicBezTo>
                                <a:cubicBezTo>
                                  <a:pt x="373" y="0"/>
                                  <a:pt x="513" y="475"/>
                                  <a:pt x="560" y="57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CF587" id="Group 27" o:spid="_x0000_s1026" style="position:absolute;left:0;text-align:left;margin-left:189pt;margin-top:0;width:74pt;height:85.5pt;z-index:251688960" coordsize="1480,1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">
                <v:line id="Line 28" o:spid="_x0000_s1027" style="position:absolute;visibility:visible;mso-wrap-style:square" from="0,950" to="1480,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" strokeweight="1pt">
                  <v:stroke endarrow="classic" endarrowwidth="narrow" endarrowlength="long"/>
                  <o:lock v:ext="edit" shapetype="f"/>
                </v:line>
                <v:line id="Line 29" o:spid="_x0000_s1028" style="position:absolute;visibility:visible;mso-wrap-style:square" from="0,0" to="0,1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" strokeweight="1pt">
                  <v:stroke startarrow="classic" startarrowwidth="narrow" startarrowlength="long"/>
                  <o:lock v:ext="edit" shapetype="f"/>
                </v:line>
                <v:shape id="未知" o:spid="_x0000_s1029" style="position:absolute;top:380;width:560;height:570;visibility:visible;mso-wrap-style:square;v-text-anchor:top" coordsize="56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" path="m,570c93,285,187,,280,v93,,186,285,280,570e" filled="f" strokeweight="1pt">
                  <v:path arrowok="t" o:connecttype="custom" o:connectlocs="0,570;280,0;560,570" o:connectangles="0,0,0"/>
                </v:shape>
                <v:shape id="未知" o:spid="_x0000_s1030" style="position:absolute;left:560;top:380;width:560;height:570;visibility:visible;mso-wrap-style:square;v-text-anchor:top" coordsize="56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" path="m,570c93,285,187,,280,v93,,233,475,280,570e" filled="f" strokeweight="1pt">
                  <v:path arrowok="t" o:connecttype="custom" o:connectlocs="0,570;280,0;560,570" o:connectangles="0,0,0"/>
                </v:shape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73F338F" wp14:editId="0EA9BFE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901700" cy="1085850"/>
                <wp:effectExtent l="25400" t="25400" r="38100" b="6350"/>
                <wp:wrapNone/>
                <wp:docPr id="50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1700" cy="1085850"/>
                          <a:chOff x="0" y="0"/>
                          <a:chExt cx="1420" cy="1710"/>
                        </a:xfrm>
                      </wpg:grpSpPr>
                      <wps:wsp>
                        <wps:cNvPr id="51" name="Line 33"/>
                        <wps:cNvCnPr>
                          <a:cxnSpLocks/>
                        </wps:cNvCnPr>
                        <wps:spPr bwMode="auto">
                          <a:xfrm>
                            <a:off x="0" y="950"/>
                            <a:ext cx="1420" cy="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4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0" cy="171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未知"/>
                        <wps:cNvSpPr>
                          <a:spLocks/>
                        </wps:cNvSpPr>
                        <wps:spPr bwMode="auto">
                          <a:xfrm>
                            <a:off x="0" y="380"/>
                            <a:ext cx="1120" cy="1140"/>
                          </a:xfrm>
                          <a:custGeom>
                            <a:avLst/>
                            <a:gdLst>
                              <a:gd name="T0" fmla="*/ 0 w 1120"/>
                              <a:gd name="T1" fmla="*/ 570 h 1140"/>
                              <a:gd name="T2" fmla="*/ 280 w 1120"/>
                              <a:gd name="T3" fmla="*/ 0 h 1140"/>
                              <a:gd name="T4" fmla="*/ 560 w 1120"/>
                              <a:gd name="T5" fmla="*/ 570 h 1140"/>
                              <a:gd name="T6" fmla="*/ 840 w 1120"/>
                              <a:gd name="T7" fmla="*/ 1140 h 1140"/>
                              <a:gd name="T8" fmla="*/ 1120 w 1120"/>
                              <a:gd name="T9" fmla="*/ 570 h 1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0" h="1140">
                                <a:moveTo>
                                  <a:pt x="0" y="570"/>
                                </a:moveTo>
                                <a:cubicBezTo>
                                  <a:pt x="93" y="285"/>
                                  <a:pt x="187" y="0"/>
                                  <a:pt x="280" y="0"/>
                                </a:cubicBezTo>
                                <a:cubicBezTo>
                                  <a:pt x="373" y="0"/>
                                  <a:pt x="467" y="380"/>
                                  <a:pt x="560" y="570"/>
                                </a:cubicBezTo>
                                <a:cubicBezTo>
                                  <a:pt x="653" y="760"/>
                                  <a:pt x="747" y="1140"/>
                                  <a:pt x="840" y="1140"/>
                                </a:cubicBezTo>
                                <a:cubicBezTo>
                                  <a:pt x="933" y="1140"/>
                                  <a:pt x="1073" y="665"/>
                                  <a:pt x="1120" y="57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6E73BA" id="Group 32" o:spid="_x0000_s1026" style="position:absolute;left:0;text-align:left;margin-left:99pt;margin-top:0;width:71pt;height:85.5pt;z-index:251687936" coordsize="1420,1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">
                <v:line id="Line 33" o:spid="_x0000_s1027" style="position:absolute;visibility:visible;mso-wrap-style:square" from="0,950" to="1420,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" strokeweight="1pt">
                  <v:stroke endarrow="classic" endarrowwidth="narrow" endarrowlength="long"/>
                  <o:lock v:ext="edit" shapetype="f"/>
                </v:line>
                <v:line id="Line 34" o:spid="_x0000_s1028" style="position:absolute;visibility:visible;mso-wrap-style:square" from="0,0" to="0,1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" strokeweight="1pt">
                  <v:stroke startarrow="classic" startarrowwidth="narrow" startarrowlength="long"/>
                  <o:lock v:ext="edit" shapetype="f"/>
                </v:line>
                <v:shape id="未知" o:spid="_x0000_s1029" style="position:absolute;top:380;width:1120;height:1140;visibility:visible;mso-wrap-style:square;v-text-anchor:top" coordsize="1120,1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" path="m,570c93,285,187,,280,v93,,187,380,280,570c653,760,747,1140,840,1140v93,,233,-475,280,-570e" filled="f" strokeweight="1pt">
                  <v:path arrowok="t" o:connecttype="custom" o:connectlocs="0,570;280,0;560,570;840,1140;1120,570" o:connectangles="0,0,0,0,0"/>
                </v:shape>
              </v:group>
            </w:pict>
          </mc:Fallback>
        </mc:AlternateContent>
      </w:r>
      <w:r>
        <w:rPr>
          <w:rFonts w:ascii="宋体" w:hAnsi="宋体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32E6CB" wp14:editId="38CCBB3C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666750" cy="1085850"/>
                <wp:effectExtent l="50800" t="25400" r="31750" b="6350"/>
                <wp:wrapNone/>
                <wp:docPr id="4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1085850"/>
                          <a:chOff x="0" y="0"/>
                          <a:chExt cx="720" cy="1710"/>
                        </a:xfrm>
                      </wpg:grpSpPr>
                      <wps:wsp>
                        <wps:cNvPr id="47" name="Line 37"/>
                        <wps:cNvCnPr>
                          <a:cxnSpLocks/>
                        </wps:cNvCnPr>
                        <wps:spPr bwMode="auto">
                          <a:xfrm>
                            <a:off x="0" y="95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8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0" cy="171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9"/>
                        <wps:cNvCnPr>
                          <a:cxnSpLocks/>
                        </wps:cNvCnPr>
                        <wps:spPr bwMode="auto">
                          <a:xfrm>
                            <a:off x="0" y="380"/>
                            <a:ext cx="560" cy="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9D62B" id="Group 36" o:spid="_x0000_s1026" style="position:absolute;left:0;text-align:left;margin-left:369pt;margin-top:0;width:52.5pt;height:85.5pt;z-index:251691008" coordsize="720,1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">
                <v:line id="Line 37" o:spid="_x0000_s1027" style="position:absolute;visibility:visible;mso-wrap-style:square" from="0,950" to="720,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" strokeweight="1pt">
                  <v:stroke endarrow="classic" endarrowwidth="narrow" endarrowlength="long"/>
                  <o:lock v:ext="edit" shapetype="f"/>
                </v:line>
                <v:line id="Line 38" o:spid="_x0000_s1028" style="position:absolute;visibility:visible;mso-wrap-style:square" from="0,0" to="0,1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" strokeweight="1pt">
                  <v:stroke startarrow="classic" startarrowwidth="narrow" startarrowlength="long"/>
                  <o:lock v:ext="edit" shapetype="f"/>
                </v:line>
                <v:line id="Line 39" o:spid="_x0000_s1029" style="position:absolute;visibility:visible;mso-wrap-style:square" from="0,380" to="560,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>
                  <o:lock v:ext="edit" shapetype="f"/>
                </v:line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137BD32" wp14:editId="7261FD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939800" cy="1085850"/>
                <wp:effectExtent l="50800" t="25400" r="38100" b="6350"/>
                <wp:wrapNone/>
                <wp:docPr id="4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800" cy="1085850"/>
                          <a:chOff x="0" y="0"/>
                          <a:chExt cx="1480" cy="1710"/>
                        </a:xfrm>
                      </wpg:grpSpPr>
                      <wps:wsp>
                        <wps:cNvPr id="43" name="Line 41"/>
                        <wps:cNvCnPr>
                          <a:cxnSpLocks/>
                        </wps:cNvCnPr>
                        <wps:spPr bwMode="auto">
                          <a:xfrm>
                            <a:off x="0" y="950"/>
                            <a:ext cx="1480" cy="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2"/>
                        <wps:cNvCnPr>
                          <a:cxnSpLocks/>
                        </wps:cNvCnPr>
                        <wps:spPr bwMode="auto">
                          <a:xfrm>
                            <a:off x="0" y="0"/>
                            <a:ext cx="0" cy="1710"/>
                          </a:xfrm>
                          <a:prstGeom prst="line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未知"/>
                        <wps:cNvSpPr>
                          <a:spLocks/>
                        </wps:cNvSpPr>
                        <wps:spPr bwMode="auto">
                          <a:xfrm>
                            <a:off x="0" y="190"/>
                            <a:ext cx="1120" cy="1520"/>
                          </a:xfrm>
                          <a:custGeom>
                            <a:avLst/>
                            <a:gdLst>
                              <a:gd name="T0" fmla="*/ 0 w 1120"/>
                              <a:gd name="T1" fmla="*/ 760 h 1520"/>
                              <a:gd name="T2" fmla="*/ 280 w 1120"/>
                              <a:gd name="T3" fmla="*/ 0 h 1520"/>
                              <a:gd name="T4" fmla="*/ 560 w 1120"/>
                              <a:gd name="T5" fmla="*/ 760 h 1520"/>
                              <a:gd name="T6" fmla="*/ 840 w 1120"/>
                              <a:gd name="T7" fmla="*/ 1520 h 1520"/>
                              <a:gd name="T8" fmla="*/ 1120 w 1120"/>
                              <a:gd name="T9" fmla="*/ 760 h 1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20" h="1520">
                                <a:moveTo>
                                  <a:pt x="0" y="760"/>
                                </a:moveTo>
                                <a:cubicBezTo>
                                  <a:pt x="93" y="380"/>
                                  <a:pt x="187" y="0"/>
                                  <a:pt x="280" y="0"/>
                                </a:cubicBezTo>
                                <a:cubicBezTo>
                                  <a:pt x="373" y="0"/>
                                  <a:pt x="467" y="507"/>
                                  <a:pt x="560" y="760"/>
                                </a:cubicBezTo>
                                <a:cubicBezTo>
                                  <a:pt x="653" y="1013"/>
                                  <a:pt x="747" y="1520"/>
                                  <a:pt x="840" y="1520"/>
                                </a:cubicBezTo>
                                <a:cubicBezTo>
                                  <a:pt x="933" y="1520"/>
                                  <a:pt x="1026" y="1140"/>
                                  <a:pt x="1120" y="760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9BCF1" id="Group 40" o:spid="_x0000_s1026" style="position:absolute;left:0;text-align:left;margin-left:9pt;margin-top:0;width:74pt;height:85.5pt;z-index:251686912" coordsize="1480,17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">
                <v:line id="Line 41" o:spid="_x0000_s1027" style="position:absolute;visibility:visible;mso-wrap-style:square" from="0,950" to="1480,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" strokeweight="1pt">
                  <v:stroke endarrow="classic" endarrowwidth="narrow" endarrowlength="long"/>
                  <o:lock v:ext="edit" shapetype="f"/>
                </v:line>
                <v:line id="Line 42" o:spid="_x0000_s1028" style="position:absolute;visibility:visible;mso-wrap-style:square" from="0,0" to="0,17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" strokeweight="1pt">
                  <v:stroke startarrow="classic" startarrowwidth="narrow" startarrowlength="long"/>
                  <o:lock v:ext="edit" shapetype="f"/>
                </v:line>
                <v:shape id="未知" o:spid="_x0000_s1029" style="position:absolute;top:190;width:1120;height:1520;visibility:visible;mso-wrap-style:square;v-text-anchor:top" coordsize="1120,1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" path="m,760c93,380,187,,280,v93,,187,507,280,760c653,1013,747,1520,840,1520v93,,186,-380,280,-760e" filled="f" strokeweight="1pt">
                  <v:path arrowok="t" o:connecttype="custom" o:connectlocs="0,760;280,0;560,760;840,1520;1120,760" o:connectangles="0,0,0,0,0"/>
                </v:shape>
              </v:group>
            </w:pict>
          </mc:Fallback>
        </mc:AlternateContent>
      </w:r>
    </w:p>
    <w:p w:rsidR="00E70585" w:rsidRDefault="00E70585" w:rsidP="00E70585">
      <w:pPr>
        <w:ind w:firstLineChars="1100" w:firstLine="2633"/>
        <w:jc w:val="center"/>
        <w:rPr>
          <w:sz w:val="24"/>
        </w:rPr>
      </w:pPr>
    </w:p>
    <w:p w:rsidR="00E70585" w:rsidRDefault="00E70585" w:rsidP="00E70585">
      <w:pPr>
        <w:ind w:firstLineChars="1100" w:firstLine="2633"/>
        <w:jc w:val="center"/>
        <w:rPr>
          <w:sz w:val="24"/>
        </w:rPr>
      </w:pPr>
    </w:p>
    <w:p w:rsidR="00E70585" w:rsidRDefault="00E70585" w:rsidP="00E70585">
      <w:pPr>
        <w:ind w:firstLineChars="300" w:firstLine="718"/>
        <w:jc w:val="center"/>
        <w:rPr>
          <w:sz w:val="24"/>
        </w:rPr>
      </w:pPr>
    </w:p>
    <w:p w:rsidR="00E70585" w:rsidRDefault="00E70585" w:rsidP="00E70585">
      <w:pPr>
        <w:ind w:firstLineChars="1100" w:firstLine="2633"/>
        <w:jc w:val="center"/>
        <w:rPr>
          <w:sz w:val="24"/>
        </w:rPr>
      </w:pPr>
    </w:p>
    <w:p w:rsidR="00E70585" w:rsidRDefault="00E70585" w:rsidP="00E70585">
      <w:pPr>
        <w:ind w:firstLineChars="1100" w:firstLine="2633"/>
        <w:jc w:val="center"/>
        <w:rPr>
          <w:sz w:val="24"/>
        </w:rPr>
      </w:pPr>
    </w:p>
    <w:p w:rsidR="00E70585" w:rsidRDefault="00E70585" w:rsidP="00E70585">
      <w:pPr>
        <w:ind w:firstLineChars="1100" w:firstLine="2633"/>
        <w:jc w:val="center"/>
        <w:rPr>
          <w:sz w:val="24"/>
        </w:rPr>
      </w:pPr>
    </w:p>
    <w:p w:rsidR="00E70585" w:rsidRDefault="00E70585" w:rsidP="00E70585">
      <w:pPr>
        <w:ind w:firstLineChars="1450" w:firstLine="3036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</w:t>
      </w:r>
      <w:r w:rsidR="00DB6A4F">
        <w:rPr>
          <w:rFonts w:ascii="黑体" w:eastAsia="黑体" w:hAnsi="黑体"/>
        </w:rPr>
        <w:t>8</w:t>
      </w:r>
      <w:r>
        <w:rPr>
          <w:rFonts w:ascii="黑体" w:eastAsia="黑体" w:hAnsi="黑体" w:hint="eastAsia"/>
        </w:rPr>
        <w:t xml:space="preserve">  整流与稳压过程 </w:t>
      </w:r>
    </w:p>
    <w:p w:rsidR="00E70585" w:rsidRDefault="00E70585" w:rsidP="00E70585"/>
    <w:p w:rsidR="00E70585" w:rsidRPr="00DB6A4F" w:rsidRDefault="00E70585" w:rsidP="00E70585">
      <w:pPr>
        <w:spacing w:beforeLines="50" w:before="161"/>
        <w:jc w:val="left"/>
        <w:rPr>
          <w:rFonts w:asciiTheme="minorEastAsia" w:hAnsiTheme="minorEastAsia" w:cs="Arial"/>
          <w:b/>
          <w:bCs/>
          <w:color w:val="111111"/>
          <w:kern w:val="0"/>
        </w:rPr>
      </w:pPr>
      <w:r w:rsidRPr="00DB6A4F">
        <w:rPr>
          <w:rFonts w:asciiTheme="minorEastAsia" w:hAnsiTheme="minorEastAsia" w:cs="Arial" w:hint="eastAsia"/>
          <w:b/>
          <w:bCs/>
          <w:color w:val="111111"/>
          <w:kern w:val="0"/>
        </w:rPr>
        <w:t>LM317芯片</w:t>
      </w:r>
    </w:p>
    <w:p w:rsidR="00E70585" w:rsidRDefault="00E70585" w:rsidP="00E70585">
      <w:pPr>
        <w:spacing w:beforeLines="50" w:before="161"/>
        <w:jc w:val="center"/>
        <w:rPr>
          <w:rFonts w:ascii="Arial" w:hAnsi="Arial" w:cs="Arial"/>
          <w:color w:val="111111"/>
          <w:kern w:val="0"/>
          <w:sz w:val="18"/>
          <w:szCs w:val="18"/>
        </w:rPr>
      </w:pPr>
    </w:p>
    <w:p w:rsidR="00E70585" w:rsidRDefault="00E70585" w:rsidP="00DB6A4F">
      <w:pPr>
        <w:spacing w:beforeLines="50" w:before="161"/>
        <w:jc w:val="center"/>
        <w:rPr>
          <w:rFonts w:ascii="Arial" w:hAnsi="Arial" w:cs="Arial"/>
          <w:color w:val="111111"/>
          <w:kern w:val="0"/>
          <w:sz w:val="18"/>
          <w:szCs w:val="18"/>
        </w:rPr>
      </w:pPr>
      <w:r>
        <w:rPr>
          <w:rFonts w:ascii="Arial" w:hAnsi="Arial" w:cs="Arial"/>
          <w:color w:val="111111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111111"/>
          <w:kern w:val="0"/>
          <w:sz w:val="18"/>
          <w:szCs w:val="18"/>
        </w:rPr>
        <w:instrText xml:space="preserve"> INCLUDEPICTURE "http://www.99eda.com/upload/060609174286297.gif" \* MERGEFORMATINET </w:instrText>
      </w:r>
      <w:r>
        <w:rPr>
          <w:rFonts w:ascii="Arial" w:hAnsi="Arial" w:cs="Arial"/>
          <w:color w:val="111111"/>
          <w:kern w:val="0"/>
          <w:sz w:val="18"/>
          <w:szCs w:val="18"/>
        </w:rPr>
        <w:fldChar w:fldCharType="separate"/>
      </w:r>
      <w:r>
        <w:rPr>
          <w:rFonts w:ascii="Arial" w:hAnsi="Arial" w:cs="Arial"/>
          <w:noProof/>
          <w:color w:val="111111"/>
          <w:kern w:val="0"/>
          <w:sz w:val="18"/>
          <w:szCs w:val="18"/>
        </w:rPr>
        <w:drawing>
          <wp:inline distT="0" distB="0" distL="0" distR="0" wp14:anchorId="304831C2" wp14:editId="5CA9ACA7">
            <wp:extent cx="2501153" cy="1004047"/>
            <wp:effectExtent l="0" t="0" r="0" b="0"/>
            <wp:docPr id="77" name="图片 77" descr="图片包含 游戏机, 截图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图片包含 游戏机, 截图&#10;&#10;描述已自动生成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629" cy="10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11111"/>
          <w:kern w:val="0"/>
          <w:sz w:val="18"/>
          <w:szCs w:val="18"/>
        </w:rPr>
        <w:fldChar w:fldCharType="end"/>
      </w:r>
    </w:p>
    <w:p w:rsidR="00E70585" w:rsidRDefault="00E70585" w:rsidP="00E70585">
      <w:pPr>
        <w:widowControl/>
        <w:spacing w:after="240"/>
        <w:jc w:val="center"/>
        <w:rPr>
          <w:rFonts w:ascii="黑体" w:eastAsia="黑体" w:hAnsi="黑体" w:cs="Arial"/>
          <w:color w:val="111111"/>
          <w:kern w:val="0"/>
          <w:szCs w:val="18"/>
        </w:rPr>
      </w:pPr>
      <w:r>
        <w:rPr>
          <w:rFonts w:ascii="黑体" w:eastAsia="黑体" w:hAnsi="黑体" w:cs="Arial" w:hint="eastAsia"/>
          <w:bCs/>
          <w:color w:val="000000"/>
          <w:kern w:val="0"/>
          <w:szCs w:val="18"/>
        </w:rPr>
        <w:t>图</w:t>
      </w:r>
      <w:r w:rsidR="009C10DB">
        <w:rPr>
          <w:rFonts w:ascii="黑体" w:eastAsia="黑体" w:hAnsi="黑体" w:cs="Arial"/>
          <w:bCs/>
          <w:color w:val="000000"/>
          <w:kern w:val="0"/>
          <w:szCs w:val="18"/>
        </w:rPr>
        <w:t>9</w:t>
      </w:r>
      <w:r>
        <w:rPr>
          <w:rFonts w:ascii="黑体" w:eastAsia="黑体" w:hAnsi="黑体" w:cs="Arial" w:hint="eastAsia"/>
          <w:bCs/>
          <w:color w:val="000000"/>
          <w:kern w:val="0"/>
          <w:szCs w:val="18"/>
        </w:rPr>
        <w:t xml:space="preserve"> </w:t>
      </w:r>
      <w:r>
        <w:rPr>
          <w:rFonts w:ascii="黑体" w:eastAsia="黑体" w:hAnsi="黑体" w:cs="Arial" w:hint="eastAsia"/>
          <w:color w:val="111111"/>
          <w:kern w:val="0"/>
          <w:szCs w:val="18"/>
        </w:rPr>
        <w:t xml:space="preserve"> TO-220 塑料封装图</w:t>
      </w:r>
    </w:p>
    <w:p w:rsidR="00DB6A4F" w:rsidRPr="00D34C0A" w:rsidRDefault="00E70585" w:rsidP="002D3F38">
      <w:pPr>
        <w:spacing w:line="400" w:lineRule="exact"/>
        <w:ind w:firstLine="480"/>
        <w:rPr>
          <w:rFonts w:asciiTheme="minorEastAsia" w:hAnsiTheme="minorEastAsia"/>
        </w:rPr>
      </w:pPr>
      <w:r w:rsidRPr="00D34C0A">
        <w:rPr>
          <w:rFonts w:asciiTheme="minorEastAsia" w:hAnsiTheme="minorEastAsia" w:hint="eastAsia"/>
        </w:rPr>
        <w:t xml:space="preserve">LM317是可调节3端正电压稳压器，在输出电压范围1.2伏到37伏时能够提供超过1.5安的电流，此稳压器非常易于使用。317系列稳压块的型号很多：例如LM317HVH、W317L等。常用317稳压块制作输出电压可变的稳压电源。 　</w:t>
      </w:r>
    </w:p>
    <w:p w:rsidR="002D3F38" w:rsidRPr="00D34C0A" w:rsidRDefault="002D3F38" w:rsidP="002D3F38">
      <w:pPr>
        <w:spacing w:line="400" w:lineRule="exact"/>
        <w:ind w:firstLine="480"/>
        <w:rPr>
          <w:rFonts w:asciiTheme="minorEastAsia" w:hAnsiTheme="minorEastAsia"/>
        </w:rPr>
      </w:pPr>
    </w:p>
    <w:p w:rsidR="002D3F38" w:rsidRDefault="002D3F38" w:rsidP="002D3F38">
      <w:pPr>
        <w:spacing w:line="400" w:lineRule="exact"/>
        <w:ind w:firstLine="480"/>
        <w:rPr>
          <w:rFonts w:ascii="宋体" w:eastAsia="宋体" w:hAnsi="宋体"/>
          <w:sz w:val="24"/>
        </w:rPr>
      </w:pPr>
    </w:p>
    <w:p w:rsidR="002D3F38" w:rsidRDefault="002D3F38" w:rsidP="007A13CB">
      <w:pPr>
        <w:pStyle w:val="a1"/>
        <w:numPr>
          <w:ilvl w:val="0"/>
          <w:numId w:val="0"/>
        </w:numPr>
      </w:pPr>
    </w:p>
    <w:p w:rsidR="00E84FE7" w:rsidRDefault="00E84FE7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4D5FD7" w:rsidRDefault="004D5FD7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21546E" w:rsidRDefault="0021546E" w:rsidP="007A13CB">
      <w:pPr>
        <w:pStyle w:val="a1"/>
        <w:numPr>
          <w:ilvl w:val="0"/>
          <w:numId w:val="0"/>
        </w:numPr>
      </w:pPr>
    </w:p>
    <w:p w:rsidR="00AE21A7" w:rsidRPr="004A28A4" w:rsidRDefault="00AE21A7" w:rsidP="004A28A4">
      <w:pPr>
        <w:pStyle w:val="a1"/>
        <w:numPr>
          <w:ilvl w:val="0"/>
          <w:numId w:val="0"/>
        </w:numPr>
        <w:ind w:left="628" w:hangingChars="300" w:hanging="628"/>
        <w:rPr>
          <w:rFonts w:ascii="黑体" w:hAnsi="黑体"/>
        </w:rPr>
      </w:pPr>
      <w:r w:rsidRPr="004A28A4">
        <w:rPr>
          <w:rFonts w:ascii="黑体" w:hAnsi="黑体" w:hint="eastAsia"/>
        </w:rPr>
        <w:t>2</w:t>
      </w:r>
      <w:r w:rsidRPr="004A28A4">
        <w:rPr>
          <w:rFonts w:ascii="黑体" w:hAnsi="黑体"/>
        </w:rPr>
        <w:t>.</w:t>
      </w:r>
      <w:r w:rsidR="00E52848" w:rsidRPr="004A28A4">
        <w:rPr>
          <w:rFonts w:ascii="黑体" w:hAnsi="黑体"/>
        </w:rPr>
        <w:t>3</w:t>
      </w:r>
      <w:r w:rsidRPr="004A28A4">
        <w:rPr>
          <w:rFonts w:ascii="黑体" w:hAnsi="黑体" w:hint="eastAsia"/>
        </w:rPr>
        <w:t xml:space="preserve"> 设计电路图的仿真结果</w:t>
      </w:r>
    </w:p>
    <w:p w:rsidR="004C6470" w:rsidRDefault="004C6470" w:rsidP="00AE21A7">
      <w:pPr>
        <w:pStyle w:val="a1"/>
        <w:numPr>
          <w:ilvl w:val="0"/>
          <w:numId w:val="0"/>
        </w:numPr>
        <w:rPr>
          <w:rFonts w:hAnsi="宋体"/>
        </w:rPr>
      </w:pPr>
    </w:p>
    <w:p w:rsidR="00AE21A7" w:rsidRPr="00D34C0A" w:rsidRDefault="00AE21A7" w:rsidP="00AE21A7">
      <w:pPr>
        <w:pStyle w:val="a1"/>
        <w:numPr>
          <w:ilvl w:val="0"/>
          <w:numId w:val="0"/>
        </w:numPr>
        <w:rPr>
          <w:rFonts w:asciiTheme="minorEastAsia" w:eastAsiaTheme="minorEastAsia" w:hAnsiTheme="minorEastAsia"/>
          <w:bCs/>
          <w:szCs w:val="21"/>
        </w:rPr>
      </w:pPr>
      <w:r w:rsidRPr="00AE21A7">
        <w:rPr>
          <w:rFonts w:asciiTheme="minorEastAsia" w:eastAsiaTheme="minorEastAsia" w:hAnsiTheme="minorEastAsia"/>
        </w:rPr>
        <w:tab/>
      </w:r>
      <w:r w:rsidRPr="00D34C0A">
        <w:rPr>
          <w:rFonts w:asciiTheme="minorEastAsia" w:eastAsiaTheme="minorEastAsia" w:hAnsiTheme="minorEastAsia" w:hint="eastAsia"/>
        </w:rPr>
        <w:t>在</w:t>
      </w:r>
      <w:r w:rsidRPr="00D34C0A">
        <w:rPr>
          <w:rFonts w:asciiTheme="minorEastAsia" w:eastAsiaTheme="minorEastAsia" w:hAnsiTheme="minorEastAsia"/>
          <w:bCs/>
          <w:szCs w:val="21"/>
        </w:rPr>
        <w:t>Multisim</w:t>
      </w:r>
      <w:r w:rsidRPr="00D34C0A">
        <w:rPr>
          <w:rFonts w:asciiTheme="minorEastAsia" w:eastAsiaTheme="minorEastAsia" w:hAnsiTheme="minorEastAsia" w:hint="eastAsia"/>
          <w:bCs/>
          <w:szCs w:val="21"/>
        </w:rPr>
        <w:t>中编辑出电路图（见图2.2），在红外线发射部分当中，为了在仿真中能充分体现出电路的工作效果，用一个滑动变阻器来模拟红外发射接收头。</w:t>
      </w:r>
    </w:p>
    <w:p w:rsidR="004C6470" w:rsidRPr="009972AB" w:rsidRDefault="0087677F" w:rsidP="009972AB">
      <w:pPr>
        <w:pStyle w:val="a1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87677F">
        <w:rPr>
          <w:rFonts w:asciiTheme="minorEastAsia" w:eastAsiaTheme="minorEastAsia" w:hAnsiTheme="minorEastAsia"/>
          <w:noProof/>
        </w:rPr>
        <w:drawing>
          <wp:inline distT="0" distB="0" distL="0" distR="0" wp14:anchorId="1F3F78FE" wp14:editId="774CD5E8">
            <wp:extent cx="5760085" cy="2345635"/>
            <wp:effectExtent l="0" t="0" r="0" b="4445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6269" cy="23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A2" w:rsidRDefault="00AE21A7" w:rsidP="00630610">
      <w:pPr>
        <w:spacing w:beforeLines="50" w:before="161"/>
        <w:ind w:firstLine="420"/>
        <w:jc w:val="center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Cs/>
        </w:rPr>
        <w:t>图</w:t>
      </w:r>
      <w:r w:rsidR="009972AB">
        <w:rPr>
          <w:rFonts w:ascii="黑体" w:eastAsia="黑体" w:hAnsi="宋体"/>
          <w:bCs/>
        </w:rPr>
        <w:t>13</w:t>
      </w:r>
      <w:r>
        <w:rPr>
          <w:rFonts w:ascii="黑体" w:eastAsia="黑体" w:hAnsi="宋体" w:hint="eastAsia"/>
          <w:bCs/>
        </w:rPr>
        <w:t>电路仿真图</w:t>
      </w:r>
    </w:p>
    <w:p w:rsidR="00630610" w:rsidRDefault="00630610" w:rsidP="00630610">
      <w:pPr>
        <w:spacing w:beforeLines="50" w:before="161"/>
        <w:ind w:firstLine="420"/>
        <w:jc w:val="center"/>
        <w:rPr>
          <w:rFonts w:ascii="黑体" w:eastAsia="黑体" w:hAnsi="宋体"/>
          <w:bCs/>
        </w:rPr>
      </w:pPr>
    </w:p>
    <w:p w:rsidR="00630610" w:rsidRPr="00630610" w:rsidRDefault="00630610" w:rsidP="00630610">
      <w:pPr>
        <w:spacing w:beforeLines="50" w:before="161"/>
        <w:ind w:firstLine="420"/>
        <w:jc w:val="center"/>
        <w:rPr>
          <w:rFonts w:ascii="黑体" w:eastAsia="黑体" w:hAnsi="宋体"/>
          <w:bCs/>
        </w:rPr>
      </w:pPr>
    </w:p>
    <w:p w:rsidR="004C6470" w:rsidRPr="004A28A4" w:rsidRDefault="004C6470" w:rsidP="00D145CA">
      <w:pPr>
        <w:pStyle w:val="a1"/>
        <w:numPr>
          <w:ilvl w:val="0"/>
          <w:numId w:val="0"/>
        </w:numPr>
        <w:ind w:left="299" w:hangingChars="143" w:hanging="299"/>
        <w:rPr>
          <w:rFonts w:ascii="仿宋" w:eastAsia="仿宋" w:hAnsi="仿宋"/>
        </w:rPr>
      </w:pPr>
      <w:r w:rsidRPr="004A28A4">
        <w:rPr>
          <w:rFonts w:ascii="仿宋" w:eastAsia="仿宋" w:hAnsi="仿宋" w:hint="eastAsia"/>
        </w:rPr>
        <w:t>2</w:t>
      </w:r>
      <w:r w:rsidRPr="004A28A4">
        <w:rPr>
          <w:rFonts w:ascii="仿宋" w:eastAsia="仿宋" w:hAnsi="仿宋"/>
        </w:rPr>
        <w:t>.</w:t>
      </w:r>
      <w:r w:rsidR="00E52848" w:rsidRPr="004A28A4">
        <w:rPr>
          <w:rFonts w:ascii="仿宋" w:eastAsia="仿宋" w:hAnsi="仿宋"/>
        </w:rPr>
        <w:t>3</w:t>
      </w:r>
      <w:r w:rsidRPr="004A28A4">
        <w:rPr>
          <w:rFonts w:ascii="仿宋" w:eastAsia="仿宋" w:hAnsi="仿宋"/>
        </w:rPr>
        <w:t>.</w:t>
      </w:r>
      <w:r w:rsidR="00A9779C" w:rsidRPr="004A28A4">
        <w:rPr>
          <w:rFonts w:ascii="仿宋" w:eastAsia="仿宋" w:hAnsi="仿宋"/>
        </w:rPr>
        <w:t>2</w:t>
      </w:r>
      <w:r w:rsidRPr="004A28A4">
        <w:rPr>
          <w:rFonts w:ascii="仿宋" w:eastAsia="仿宋" w:hAnsi="仿宋" w:hint="eastAsia"/>
        </w:rPr>
        <w:t>设计电路图的工作状态</w:t>
      </w:r>
    </w:p>
    <w:p w:rsidR="004C6470" w:rsidRDefault="0087677F" w:rsidP="004C6470">
      <w:pPr>
        <w:pStyle w:val="a1"/>
        <w:numPr>
          <w:ilvl w:val="0"/>
          <w:numId w:val="0"/>
        </w:numPr>
        <w:rPr>
          <w:rFonts w:hAnsi="宋体"/>
        </w:rPr>
      </w:pPr>
      <w:r w:rsidRPr="0087677F">
        <w:rPr>
          <w:rFonts w:hAnsi="宋体"/>
          <w:noProof/>
        </w:rPr>
        <w:drawing>
          <wp:inline distT="0" distB="0" distL="0" distR="0" wp14:anchorId="33E14F7A" wp14:editId="18582D59">
            <wp:extent cx="5760085" cy="2365513"/>
            <wp:effectExtent l="0" t="0" r="5715" b="0"/>
            <wp:docPr id="12" name="图片 1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示, 示意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6896" cy="236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9C" w:rsidRDefault="00A9779C" w:rsidP="00A9779C">
      <w:pPr>
        <w:spacing w:beforeLines="50" w:before="161"/>
        <w:jc w:val="center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Cs/>
        </w:rPr>
        <w:t>图</w:t>
      </w:r>
      <w:r w:rsidR="009972AB">
        <w:rPr>
          <w:rFonts w:ascii="黑体" w:eastAsia="黑体" w:hAnsi="宋体"/>
          <w:bCs/>
        </w:rPr>
        <w:t>21</w:t>
      </w:r>
      <w:r>
        <w:rPr>
          <w:rFonts w:ascii="黑体" w:eastAsia="黑体" w:hAnsi="宋体" w:hint="eastAsia"/>
          <w:bCs/>
        </w:rPr>
        <w:t>工作状态图</w:t>
      </w:r>
    </w:p>
    <w:p w:rsidR="00A9779C" w:rsidRDefault="00A9779C" w:rsidP="00A9779C">
      <w:pPr>
        <w:spacing w:beforeLines="50" w:before="161"/>
        <w:ind w:firstLine="420"/>
        <w:rPr>
          <w:rFonts w:ascii="黑体" w:eastAsia="黑体" w:hAnsi="宋体"/>
          <w:bCs/>
        </w:rPr>
      </w:pPr>
    </w:p>
    <w:p w:rsidR="00A9779C" w:rsidRDefault="00A9779C" w:rsidP="00A9779C">
      <w:pPr>
        <w:spacing w:beforeLines="50" w:before="161"/>
        <w:ind w:firstLine="420"/>
        <w:rPr>
          <w:rFonts w:ascii="黑体" w:eastAsia="黑体" w:hAnsi="宋体"/>
          <w:bCs/>
        </w:rPr>
      </w:pPr>
    </w:p>
    <w:p w:rsidR="00DB49E6" w:rsidRDefault="00DB49E6" w:rsidP="00590B5A">
      <w:pPr>
        <w:spacing w:beforeLines="50" w:before="161"/>
        <w:rPr>
          <w:rFonts w:ascii="黑体" w:eastAsia="黑体" w:hAnsi="宋体"/>
          <w:bCs/>
        </w:rPr>
      </w:pPr>
    </w:p>
    <w:p w:rsidR="007E4AA6" w:rsidRDefault="007E4AA6" w:rsidP="00590B5A">
      <w:pPr>
        <w:spacing w:beforeLines="50" w:before="161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Cs/>
        </w:rPr>
        <w:t>工作状态图如下：</w:t>
      </w:r>
    </w:p>
    <w:p w:rsidR="00FC6762" w:rsidRPr="00FC6762" w:rsidRDefault="00FC6762" w:rsidP="00590B5A">
      <w:pPr>
        <w:spacing w:beforeLines="50" w:before="161"/>
        <w:rPr>
          <w:rFonts w:ascii="黑体" w:eastAsia="黑体" w:hAnsi="宋体"/>
          <w:b/>
          <w:i/>
          <w:iCs/>
        </w:rPr>
      </w:pPr>
      <w:r w:rsidRPr="00FC6762">
        <w:rPr>
          <w:rFonts w:ascii="黑体" w:eastAsia="黑体" w:hAnsi="宋体" w:hint="eastAsia"/>
          <w:b/>
          <w:i/>
          <w:iCs/>
        </w:rPr>
        <w:t>未充满状态：</w:t>
      </w:r>
    </w:p>
    <w:p w:rsidR="00DB49E6" w:rsidRDefault="007E4AA6" w:rsidP="00590B5A">
      <w:pPr>
        <w:spacing w:beforeLines="50" w:before="161"/>
        <w:rPr>
          <w:rFonts w:ascii="黑体" w:eastAsia="黑体" w:hAnsi="宋体"/>
          <w:bCs/>
        </w:rPr>
      </w:pPr>
      <w:r>
        <w:rPr>
          <w:rFonts w:ascii="黑体" w:eastAsia="黑体" w:hAnsi="宋体"/>
          <w:bCs/>
          <w:noProof/>
        </w:rPr>
        <w:drawing>
          <wp:inline distT="0" distB="0" distL="0" distR="0">
            <wp:extent cx="5760085" cy="2927350"/>
            <wp:effectExtent l="0" t="0" r="5715" b="6350"/>
            <wp:docPr id="27" name="图片 27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表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6" w:rsidRDefault="00FC6762" w:rsidP="00FC6762">
      <w:pPr>
        <w:spacing w:beforeLines="50" w:before="161"/>
        <w:jc w:val="center"/>
        <w:rPr>
          <w:rFonts w:ascii="黑体" w:eastAsia="黑体" w:hAnsi="宋体"/>
          <w:bCs/>
        </w:rPr>
      </w:pPr>
      <w:r>
        <w:rPr>
          <w:rFonts w:ascii="黑体" w:eastAsia="黑体" w:hAnsi="宋体"/>
          <w:bCs/>
          <w:noProof/>
        </w:rPr>
        <w:drawing>
          <wp:inline distT="0" distB="0" distL="0" distR="0">
            <wp:extent cx="1079500" cy="1295400"/>
            <wp:effectExtent l="0" t="0" r="0" b="0"/>
            <wp:docPr id="29" name="图片 29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图片包含 图表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CF" w:rsidRDefault="00FC6762" w:rsidP="008436E4">
      <w:pPr>
        <w:spacing w:beforeLines="50" w:before="161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Cs/>
        </w:rPr>
        <w:t>紫色的为参考电压，红色的为蓄电池电压。此时的蓄电池没有充满，所以可以充电提示LED灯一直保持亮的状态。</w:t>
      </w: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41709D" w:rsidRPr="00FC6762" w:rsidRDefault="0041709D" w:rsidP="008436E4">
      <w:pPr>
        <w:spacing w:beforeLines="50" w:before="161"/>
        <w:rPr>
          <w:rFonts w:ascii="黑体" w:eastAsia="黑体" w:hAnsi="宋体"/>
          <w:bCs/>
        </w:rPr>
      </w:pPr>
    </w:p>
    <w:p w:rsidR="00FC6762" w:rsidRPr="00FC6762" w:rsidRDefault="00FC6762" w:rsidP="00FC6762">
      <w:pPr>
        <w:spacing w:beforeLines="50" w:before="161"/>
        <w:rPr>
          <w:rFonts w:ascii="黑体" w:eastAsia="黑体" w:hAnsi="宋体"/>
          <w:b/>
          <w:i/>
          <w:iCs/>
        </w:rPr>
      </w:pPr>
      <w:r>
        <w:rPr>
          <w:rFonts w:ascii="黑体" w:eastAsia="黑体" w:hAnsi="宋体" w:hint="eastAsia"/>
          <w:b/>
          <w:i/>
          <w:iCs/>
        </w:rPr>
        <w:t>已</w:t>
      </w:r>
      <w:r w:rsidRPr="00FC6762">
        <w:rPr>
          <w:rFonts w:ascii="黑体" w:eastAsia="黑体" w:hAnsi="宋体" w:hint="eastAsia"/>
          <w:b/>
          <w:i/>
          <w:iCs/>
        </w:rPr>
        <w:t>充满状态：</w:t>
      </w:r>
    </w:p>
    <w:p w:rsidR="00DB49E6" w:rsidRDefault="00FC6762" w:rsidP="00590B5A">
      <w:pPr>
        <w:spacing w:beforeLines="50" w:before="161"/>
        <w:rPr>
          <w:rFonts w:ascii="黑体" w:eastAsia="黑体" w:hAnsi="宋体"/>
          <w:bCs/>
        </w:rPr>
      </w:pPr>
      <w:r>
        <w:rPr>
          <w:rFonts w:ascii="黑体" w:eastAsia="黑体" w:hAnsi="宋体"/>
          <w:bCs/>
          <w:noProof/>
        </w:rPr>
        <w:drawing>
          <wp:inline distT="0" distB="0" distL="0" distR="0">
            <wp:extent cx="5760085" cy="3032125"/>
            <wp:effectExtent l="0" t="0" r="5715" b="3175"/>
            <wp:docPr id="30" name="图片 30" descr="图形用户界面, 图表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形用户界面, 图表, 应用程序&#10;&#10;中度可信度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E6" w:rsidRDefault="00FC6762" w:rsidP="00FC6762">
      <w:pPr>
        <w:spacing w:beforeLines="50" w:before="161"/>
        <w:jc w:val="center"/>
        <w:rPr>
          <w:rFonts w:ascii="黑体" w:eastAsia="黑体" w:hAnsi="宋体"/>
          <w:bCs/>
        </w:rPr>
      </w:pPr>
      <w:r>
        <w:rPr>
          <w:rFonts w:ascii="黑体" w:eastAsia="黑体" w:hAnsi="宋体"/>
          <w:bCs/>
          <w:noProof/>
        </w:rPr>
        <w:drawing>
          <wp:inline distT="0" distB="0" distL="0" distR="0">
            <wp:extent cx="977900" cy="1168400"/>
            <wp:effectExtent l="0" t="0" r="0" b="0"/>
            <wp:docPr id="31" name="图片 3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片包含 图表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62" w:rsidRDefault="00FC6762" w:rsidP="00FC6762">
      <w:pPr>
        <w:spacing w:beforeLines="50" w:before="161"/>
        <w:rPr>
          <w:rFonts w:ascii="黑体" w:eastAsia="黑体" w:hAnsi="宋体"/>
          <w:bCs/>
        </w:rPr>
      </w:pPr>
      <w:r>
        <w:rPr>
          <w:rFonts w:ascii="黑体" w:eastAsia="黑体" w:hAnsi="宋体" w:hint="eastAsia"/>
          <w:bCs/>
        </w:rPr>
        <w:t>紫色的为参考电压，红色的为蓄电池电压。此时的蓄电池</w:t>
      </w:r>
      <w:r w:rsidR="007C5A28">
        <w:rPr>
          <w:rFonts w:ascii="黑体" w:eastAsia="黑体" w:hAnsi="宋体" w:hint="eastAsia"/>
          <w:bCs/>
        </w:rPr>
        <w:t>已</w:t>
      </w:r>
      <w:r>
        <w:rPr>
          <w:rFonts w:ascii="黑体" w:eastAsia="黑体" w:hAnsi="宋体" w:hint="eastAsia"/>
          <w:bCs/>
        </w:rPr>
        <w:t>充满，所以可以充电提示LED灯</w:t>
      </w:r>
      <w:r w:rsidR="007C5A28">
        <w:rPr>
          <w:rFonts w:ascii="黑体" w:eastAsia="黑体" w:hAnsi="宋体" w:hint="eastAsia"/>
          <w:bCs/>
        </w:rPr>
        <w:t>处于灭</w:t>
      </w:r>
      <w:r>
        <w:rPr>
          <w:rFonts w:ascii="黑体" w:eastAsia="黑体" w:hAnsi="宋体" w:hint="eastAsia"/>
          <w:bCs/>
        </w:rPr>
        <w:t>的状态。</w:t>
      </w:r>
    </w:p>
    <w:p w:rsidR="00DB49E6" w:rsidRPr="00D64CE9" w:rsidRDefault="00DB49E6" w:rsidP="00590B5A">
      <w:pPr>
        <w:spacing w:beforeLines="50" w:before="161"/>
        <w:rPr>
          <w:rFonts w:ascii="黑体" w:eastAsia="黑体" w:hAnsi="宋体"/>
          <w:bCs/>
        </w:rPr>
      </w:pPr>
    </w:p>
    <w:p w:rsidR="00085981" w:rsidRPr="00D34C0A" w:rsidRDefault="00B83CDA" w:rsidP="00D34C0A">
      <w:pPr>
        <w:pStyle w:val="a0"/>
        <w:numPr>
          <w:ilvl w:val="0"/>
          <w:numId w:val="0"/>
        </w:numPr>
        <w:spacing w:before="161" w:after="161"/>
        <w:ind w:left="479" w:hangingChars="200" w:hanging="479"/>
        <w:jc w:val="center"/>
        <w:rPr>
          <w:rFonts w:ascii="黑体" w:hAnsi="黑体"/>
        </w:rPr>
      </w:pPr>
      <w:r w:rsidRPr="00D34C0A">
        <w:rPr>
          <w:rFonts w:ascii="黑体" w:hAnsi="黑体" w:hint="eastAsia"/>
        </w:rPr>
        <w:t>3</w:t>
      </w:r>
      <w:r w:rsidRPr="00D34C0A">
        <w:rPr>
          <w:rFonts w:ascii="黑体" w:hAnsi="黑体"/>
        </w:rPr>
        <w:t xml:space="preserve"> </w:t>
      </w:r>
      <w:r w:rsidR="00085981" w:rsidRPr="00D34C0A">
        <w:rPr>
          <w:rFonts w:ascii="黑体" w:hAnsi="黑体" w:hint="eastAsia"/>
        </w:rPr>
        <w:t>结语</w:t>
      </w:r>
    </w:p>
    <w:p w:rsidR="00DF7F21" w:rsidRPr="00D34C0A" w:rsidRDefault="00D25FF2" w:rsidP="00D34C0A">
      <w:pPr>
        <w:spacing w:beforeLines="50" w:before="161"/>
        <w:jc w:val="center"/>
        <w:rPr>
          <w:rFonts w:asciiTheme="minorEastAsia" w:hAnsiTheme="minorEastAsia"/>
          <w:bCs/>
        </w:rPr>
      </w:pPr>
      <w:r w:rsidRPr="00D34C0A">
        <w:rPr>
          <w:rFonts w:asciiTheme="minorEastAsia" w:hAnsiTheme="minorEastAsia" w:hint="eastAsia"/>
          <w:bCs/>
        </w:rPr>
        <w:t>课设总结与感悟</w:t>
      </w:r>
    </w:p>
    <w:p w:rsidR="00DF7F21" w:rsidRPr="00D34C0A" w:rsidRDefault="00DF7F21" w:rsidP="00F83876">
      <w:pPr>
        <w:spacing w:beforeLines="50" w:before="161"/>
        <w:rPr>
          <w:rFonts w:asciiTheme="minorEastAsia" w:hAnsiTheme="minorEastAsia"/>
          <w:bCs/>
        </w:rPr>
      </w:pPr>
      <w:r w:rsidRPr="00D34C0A">
        <w:rPr>
          <w:rFonts w:asciiTheme="minorEastAsia" w:hAnsiTheme="minorEastAsia" w:hint="eastAsia"/>
          <w:bCs/>
        </w:rPr>
        <w:tab/>
      </w:r>
      <w:r w:rsidRPr="00D34C0A">
        <w:rPr>
          <w:rFonts w:asciiTheme="minorEastAsia" w:hAnsiTheme="minorEastAsia" w:hint="eastAsia"/>
          <w:bCs/>
        </w:rPr>
        <w:tab/>
        <w:t>本次</w:t>
      </w:r>
      <w:r w:rsidR="00D0346A">
        <w:rPr>
          <w:rFonts w:asciiTheme="minorEastAsia" w:hAnsiTheme="minorEastAsia" w:hint="eastAsia"/>
          <w:bCs/>
        </w:rPr>
        <w:t>电子系统</w:t>
      </w:r>
      <w:r w:rsidR="00D64CE9">
        <w:rPr>
          <w:rFonts w:asciiTheme="minorEastAsia" w:hAnsiTheme="minorEastAsia" w:hint="eastAsia"/>
          <w:bCs/>
        </w:rPr>
        <w:t>方针</w:t>
      </w:r>
      <w:r w:rsidRPr="00D34C0A">
        <w:rPr>
          <w:rFonts w:asciiTheme="minorEastAsia" w:hAnsiTheme="minorEastAsia" w:hint="eastAsia"/>
          <w:bCs/>
        </w:rPr>
        <w:t>，让我把一些以前忽略的知识点都捡了起来，我重新复习了</w:t>
      </w:r>
      <w:r w:rsidR="00D64CE9">
        <w:rPr>
          <w:rFonts w:asciiTheme="minorEastAsia" w:hAnsiTheme="minorEastAsia" w:hint="eastAsia"/>
          <w:bCs/>
        </w:rPr>
        <w:t>5</w:t>
      </w:r>
      <w:r w:rsidR="00D64CE9">
        <w:rPr>
          <w:rFonts w:asciiTheme="minorEastAsia" w:hAnsiTheme="minorEastAsia"/>
          <w:bCs/>
        </w:rPr>
        <w:t>55</w:t>
      </w:r>
      <w:r w:rsidR="00D64CE9">
        <w:rPr>
          <w:rFonts w:asciiTheme="minorEastAsia" w:hAnsiTheme="minorEastAsia" w:hint="eastAsia"/>
          <w:bCs/>
        </w:rPr>
        <w:t>时基电路</w:t>
      </w:r>
      <w:r w:rsidRPr="00D34C0A">
        <w:rPr>
          <w:rFonts w:asciiTheme="minorEastAsia" w:hAnsiTheme="minorEastAsia" w:hint="eastAsia"/>
          <w:bCs/>
        </w:rPr>
        <w:t>，三端</w:t>
      </w:r>
      <w:r w:rsidR="00D64CE9">
        <w:rPr>
          <w:rFonts w:asciiTheme="minorEastAsia" w:hAnsiTheme="minorEastAsia" w:hint="eastAsia"/>
          <w:bCs/>
        </w:rPr>
        <w:t>可调</w:t>
      </w:r>
      <w:r w:rsidRPr="00D34C0A">
        <w:rPr>
          <w:rFonts w:asciiTheme="minorEastAsia" w:hAnsiTheme="minorEastAsia" w:hint="eastAsia"/>
          <w:bCs/>
        </w:rPr>
        <w:t>稳压电路。</w:t>
      </w:r>
      <w:r w:rsidR="00F441A5">
        <w:rPr>
          <w:rFonts w:asciiTheme="minorEastAsia" w:hAnsiTheme="minorEastAsia" w:hint="eastAsia"/>
          <w:bCs/>
        </w:rPr>
        <w:t>疫情期间，无法阻止我们前进的步伐。</w:t>
      </w:r>
      <w:r w:rsidR="00F31E16" w:rsidRPr="00F31E16">
        <w:rPr>
          <w:rFonts w:asciiTheme="minorEastAsia" w:hAnsiTheme="minorEastAsia" w:hint="eastAsia"/>
          <w:bCs/>
        </w:rPr>
        <w:t>通过本课程的设计，使我更加扎实地掌握了有关模拟电子技术的知识，虽然在设计过程中出现了一些问题，但经过反复思考，反复检查终于找出了原因，也暴露了前期我在这一领域缺乏知识和经验。熟能生巧。通过实际操作，我们掌握的知识不再仅仅是文字。诚然，课程设计是一门专业课，它给了我很多专业知识和技能。同时，这也是一个讲道和辩论的课程，给了我很多的道，很多的思考和很大的空间。同时，这个设计给我留下了深刻的印象。它使我对抽象理论有了一个具体的理解。通过本课程的设计，掌握了常用元器件的识别和</w:t>
      </w:r>
      <w:r w:rsidR="00F31E16" w:rsidRPr="00F31E16">
        <w:rPr>
          <w:rFonts w:asciiTheme="minorEastAsia" w:hAnsiTheme="minorEastAsia" w:hint="eastAsia"/>
          <w:bCs/>
        </w:rPr>
        <w:lastRenderedPageBreak/>
        <w:t>测试；熟悉常用仪器仪表；了解电路的连接方法；以及如何提高电路的性能等，掌握了可调直流电压电源的结构和原理。在我看来，在这学期的实验中，我不仅培养了独立思考和动手操作的能力，而且还提高了其他各项能力。而且，在实验班上，我们学到了很多学习方法。而且这是未来最实用的，真的受益匪浅。面对社会的挑战，只有不断地学习、实践、学习、实践。这对我们将来也会有很大帮助。将来，不管有多苦，我想我们可以让它变得有趣，找到一些有趣的东西，找到一些珍贵的东西。就像中国提倡的艰苦奋斗一样，我们都可以在实验之后变得更加成熟，去面对我们需要面对的事情。</w:t>
      </w:r>
    </w:p>
    <w:p w:rsidR="00D25FF2" w:rsidRDefault="00DF7F21" w:rsidP="00DF7F21">
      <w:pPr>
        <w:spacing w:beforeLines="50" w:before="161"/>
        <w:rPr>
          <w:rFonts w:ascii="黑体" w:eastAsia="黑体" w:hAnsi="宋体"/>
          <w:bCs/>
        </w:rPr>
      </w:pPr>
      <w:r w:rsidRPr="00D34C0A">
        <w:rPr>
          <w:rFonts w:asciiTheme="minorEastAsia" w:hAnsiTheme="minorEastAsia"/>
          <w:bCs/>
        </w:rPr>
        <w:tab/>
      </w:r>
      <w:r w:rsidR="00D25FF2" w:rsidRPr="00D34C0A">
        <w:rPr>
          <w:rFonts w:asciiTheme="minorEastAsia" w:hAnsiTheme="minorEastAsia" w:hint="eastAsia"/>
          <w:bCs/>
        </w:rPr>
        <w:tab/>
      </w:r>
    </w:p>
    <w:p w:rsidR="00C5481E" w:rsidRDefault="00C5481E" w:rsidP="00DF7F21">
      <w:pPr>
        <w:spacing w:beforeLines="50" w:before="161"/>
        <w:rPr>
          <w:rFonts w:ascii="黑体" w:eastAsia="黑体" w:hAnsi="宋体"/>
          <w:bCs/>
        </w:rPr>
      </w:pPr>
    </w:p>
    <w:p w:rsidR="00D25FF2" w:rsidRDefault="00D25FF2" w:rsidP="00D25FF2">
      <w:pPr>
        <w:pStyle w:val="af3"/>
        <w:spacing w:beforeLines="50" w:before="161"/>
        <w:ind w:firstLineChars="0" w:firstLine="0"/>
        <w:rPr>
          <w:rFonts w:asciiTheme="minorEastAsia" w:hAnsiTheme="minorEastAsia" w:cs="Times New Roman"/>
          <w:b/>
          <w:sz w:val="18"/>
          <w:szCs w:val="18"/>
        </w:rPr>
      </w:pPr>
      <w:r w:rsidRPr="00AF522E">
        <w:rPr>
          <w:rFonts w:asciiTheme="minorEastAsia" w:hAnsiTheme="minorEastAsia" w:cs="Times New Roman"/>
          <w:b/>
          <w:sz w:val="18"/>
          <w:szCs w:val="18"/>
        </w:rPr>
        <w:t>参考文献(References)：</w:t>
      </w:r>
    </w:p>
    <w:p w:rsidR="00614BDB" w:rsidRDefault="00921216" w:rsidP="00921216">
      <w:pPr>
        <w:pStyle w:val="a"/>
      </w:pPr>
      <w:r w:rsidRPr="00921216">
        <w:t>双稳态触发器的工作原理详解</w:t>
      </w:r>
      <w:r w:rsidR="00966D56">
        <w:rPr>
          <w:rFonts w:hint="eastAsia"/>
        </w:rPr>
        <w:t xml:space="preserve"> </w:t>
      </w:r>
      <w:r w:rsidRPr="00921216">
        <w:t>http://www.360doc.com/content/18/0427/15/11814964_749196943.shtml</w:t>
      </w:r>
    </w:p>
    <w:p w:rsidR="00BC0336" w:rsidRDefault="00BC0336" w:rsidP="00BC0336">
      <w:pPr>
        <w:pStyle w:val="a"/>
      </w:pPr>
      <w:r w:rsidRPr="00BC0336">
        <w:t>利用</w:t>
      </w:r>
      <w:r w:rsidRPr="00BC0336">
        <w:t>7812</w:t>
      </w:r>
      <w:r w:rsidRPr="00BC0336">
        <w:t>、</w:t>
      </w:r>
      <w:r w:rsidRPr="00BC0336">
        <w:t>7912</w:t>
      </w:r>
      <w:r w:rsidRPr="00BC0336">
        <w:t>设计一个输出</w:t>
      </w:r>
      <w:r w:rsidRPr="00BC0336">
        <w:t>±12V</w:t>
      </w:r>
      <w:r w:rsidRPr="00BC0336">
        <w:t>、</w:t>
      </w:r>
      <w:r w:rsidRPr="00BC0336">
        <w:t>1A</w:t>
      </w:r>
      <w:r w:rsidRPr="00BC0336">
        <w:t>的直流稳压电源</w:t>
      </w:r>
      <w:hyperlink r:id="rId23" w:history="1">
        <w:r w:rsidR="00921216" w:rsidRPr="002D0C62">
          <w:rPr>
            <w:rStyle w:val="ae"/>
          </w:rPr>
          <w:t>https://wenku.baidu.com/view/9a27246153d380eb6294dd88d0d233d4b14e3f91</w:t>
        </w:r>
      </w:hyperlink>
    </w:p>
    <w:p w:rsidR="00921216" w:rsidRDefault="00921216" w:rsidP="00BC0336">
      <w:pPr>
        <w:pStyle w:val="a"/>
      </w:pPr>
      <w:r w:rsidRPr="00921216">
        <w:rPr>
          <w:rFonts w:hint="eastAsia"/>
        </w:rPr>
        <w:t>可调稳压电源电路图大全</w:t>
      </w:r>
      <w:r>
        <w:rPr>
          <w:rFonts w:hint="eastAsia"/>
        </w:rPr>
        <w:t xml:space="preserve"> </w:t>
      </w:r>
      <w:hyperlink r:id="rId24" w:history="1">
        <w:r w:rsidR="0086380A" w:rsidRPr="002D0C62">
          <w:rPr>
            <w:rStyle w:val="ae"/>
          </w:rPr>
          <w:t>http://www.elecfans.com/dianlutu/dianyuandianlu/20180223638477.html</w:t>
        </w:r>
      </w:hyperlink>
    </w:p>
    <w:p w:rsidR="0086380A" w:rsidRDefault="0086380A" w:rsidP="00BC0336">
      <w:pPr>
        <w:pStyle w:val="a"/>
      </w:pPr>
      <w:r w:rsidRPr="0086380A">
        <w:rPr>
          <w:rFonts w:hint="eastAsia"/>
        </w:rPr>
        <w:t>multisim10</w:t>
      </w:r>
      <w:r w:rsidRPr="0086380A">
        <w:rPr>
          <w:rFonts w:hint="eastAsia"/>
        </w:rPr>
        <w:t>有蓄电池这样的元件吗？</w:t>
      </w:r>
      <w:hyperlink r:id="rId25" w:history="1">
        <w:r w:rsidRPr="002D0C62">
          <w:rPr>
            <w:rStyle w:val="ae"/>
          </w:rPr>
          <w:t>https://wenwen.sogou.com/z/q761200948.htm</w:t>
        </w:r>
      </w:hyperlink>
    </w:p>
    <w:p w:rsidR="0086380A" w:rsidRDefault="0086380A" w:rsidP="005D24C7">
      <w:pPr>
        <w:pStyle w:val="a"/>
        <w:numPr>
          <w:ilvl w:val="0"/>
          <w:numId w:val="0"/>
        </w:numPr>
      </w:pPr>
    </w:p>
    <w:p w:rsidR="00D25FF2" w:rsidRPr="00BC0336" w:rsidRDefault="00D25FF2" w:rsidP="00DF7F21">
      <w:pPr>
        <w:spacing w:beforeLines="50" w:before="161"/>
        <w:rPr>
          <w:rFonts w:ascii="黑体" w:eastAsia="黑体" w:hAnsi="宋体"/>
          <w:bCs/>
        </w:rPr>
      </w:pPr>
    </w:p>
    <w:p w:rsidR="00DB49E6" w:rsidRPr="00DB49E6" w:rsidRDefault="00DF7F21" w:rsidP="00DF7F21">
      <w:pPr>
        <w:spacing w:beforeLines="50" w:before="161"/>
        <w:rPr>
          <w:rFonts w:ascii="黑体" w:eastAsia="黑体" w:hAnsi="宋体"/>
          <w:bCs/>
        </w:rPr>
      </w:pPr>
      <w:r w:rsidRPr="00DF7F21">
        <w:rPr>
          <w:rFonts w:ascii="黑体" w:eastAsia="黑体" w:hAnsi="宋体"/>
          <w:bCs/>
        </w:rPr>
        <w:tab/>
      </w:r>
      <w:r w:rsidRPr="00DF7F21">
        <w:rPr>
          <w:rFonts w:ascii="黑体" w:eastAsia="黑体" w:hAnsi="宋体"/>
          <w:bCs/>
        </w:rPr>
        <w:tab/>
      </w:r>
    </w:p>
    <w:sectPr w:rsidR="00DB49E6" w:rsidRPr="00DB49E6" w:rsidSect="001B79D6">
      <w:type w:val="continuous"/>
      <w:pgSz w:w="11906" w:h="16838" w:code="9"/>
      <w:pgMar w:top="1531" w:right="1134" w:bottom="1134" w:left="1701" w:header="851" w:footer="380" w:gutter="0"/>
      <w:cols w:space="418"/>
      <w:docGrid w:type="linesAndChars" w:linePitch="322" w:charSpace="-1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5D8A" w:rsidRDefault="00815D8A" w:rsidP="00B231DD">
      <w:r>
        <w:separator/>
      </w:r>
    </w:p>
  </w:endnote>
  <w:endnote w:type="continuationSeparator" w:id="0">
    <w:p w:rsidR="00815D8A" w:rsidRDefault="00815D8A" w:rsidP="00B2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815D8A">
    <w:pPr>
      <w:pStyle w:val="af6"/>
      <w:jc w:val="center"/>
    </w:pPr>
    <w:sdt>
      <w:sdtPr>
        <w:id w:val="177942573"/>
        <w:docPartObj>
          <w:docPartGallery w:val="Page Numbers (Bottom of Page)"/>
          <w:docPartUnique/>
        </w:docPartObj>
      </w:sdtPr>
      <w:sdtEndPr/>
      <w:sdtContent>
        <w:sdt>
          <w:sdtPr>
            <w:id w:val="1925294271"/>
            <w:docPartObj>
              <w:docPartGallery w:val="Page Numbers (Top of Page)"/>
              <w:docPartUnique/>
            </w:docPartObj>
          </w:sdtPr>
          <w:sdtEndPr/>
          <w:sdtContent>
            <w:r w:rsidR="00DB6A4F">
              <w:rPr>
                <w:lang w:val="zh-CN"/>
              </w:rPr>
              <w:t xml:space="preserve"> </w:t>
            </w:r>
            <w:r w:rsidR="00DB6A4F">
              <w:rPr>
                <w:rFonts w:hint="eastAsia"/>
                <w:lang w:val="zh-CN"/>
              </w:rPr>
              <w:t>第</w:t>
            </w:r>
            <w:r w:rsidR="00DB6A4F">
              <w:rPr>
                <w:b/>
                <w:bCs/>
                <w:sz w:val="24"/>
                <w:szCs w:val="24"/>
              </w:rPr>
              <w:fldChar w:fldCharType="begin"/>
            </w:r>
            <w:r w:rsidR="00DB6A4F">
              <w:rPr>
                <w:b/>
                <w:bCs/>
              </w:rPr>
              <w:instrText>PAGE</w:instrText>
            </w:r>
            <w:r w:rsidR="00DB6A4F">
              <w:rPr>
                <w:b/>
                <w:bCs/>
                <w:sz w:val="24"/>
                <w:szCs w:val="24"/>
              </w:rPr>
              <w:fldChar w:fldCharType="separate"/>
            </w:r>
            <w:r w:rsidR="00DB6A4F">
              <w:rPr>
                <w:b/>
                <w:bCs/>
                <w:noProof/>
              </w:rPr>
              <w:t>2</w:t>
            </w:r>
            <w:r w:rsidR="00DB6A4F">
              <w:rPr>
                <w:b/>
                <w:bCs/>
                <w:sz w:val="24"/>
                <w:szCs w:val="24"/>
              </w:rPr>
              <w:fldChar w:fldCharType="end"/>
            </w:r>
            <w:r w:rsidR="00DB6A4F">
              <w:rPr>
                <w:rFonts w:hint="eastAsia"/>
                <w:lang w:val="zh-CN"/>
              </w:rPr>
              <w:t>页</w:t>
            </w:r>
            <w:r w:rsidR="00DB6A4F">
              <w:rPr>
                <w:lang w:val="zh-CN"/>
              </w:rPr>
              <w:t xml:space="preserve">/ </w:t>
            </w:r>
            <w:r w:rsidR="00DB6A4F">
              <w:rPr>
                <w:rFonts w:hint="eastAsia"/>
                <w:lang w:val="zh-CN"/>
              </w:rPr>
              <w:t>共</w:t>
            </w:r>
            <w:r w:rsidR="00DB6A4F">
              <w:rPr>
                <w:b/>
                <w:bCs/>
                <w:sz w:val="24"/>
                <w:szCs w:val="24"/>
              </w:rPr>
              <w:fldChar w:fldCharType="begin"/>
            </w:r>
            <w:r w:rsidR="00DB6A4F">
              <w:rPr>
                <w:b/>
                <w:bCs/>
              </w:rPr>
              <w:instrText>NUMPAGES</w:instrText>
            </w:r>
            <w:r w:rsidR="00DB6A4F">
              <w:rPr>
                <w:b/>
                <w:bCs/>
                <w:sz w:val="24"/>
                <w:szCs w:val="24"/>
              </w:rPr>
              <w:fldChar w:fldCharType="separate"/>
            </w:r>
            <w:r w:rsidR="00DB6A4F">
              <w:rPr>
                <w:b/>
                <w:bCs/>
                <w:noProof/>
              </w:rPr>
              <w:t>2</w:t>
            </w:r>
            <w:r w:rsidR="00DB6A4F">
              <w:rPr>
                <w:b/>
                <w:bCs/>
                <w:sz w:val="24"/>
                <w:szCs w:val="24"/>
              </w:rPr>
              <w:fldChar w:fldCharType="end"/>
            </w:r>
            <w:r w:rsidR="00DB6A4F">
              <w:rPr>
                <w:rFonts w:hint="eastAsia"/>
                <w:lang w:val="zh-CN"/>
              </w:rPr>
              <w:t>页</w:t>
            </w:r>
          </w:sdtContent>
        </w:sdt>
      </w:sdtContent>
    </w:sdt>
  </w:p>
  <w:p w:rsidR="00DB6A4F" w:rsidRDefault="00DB6A4F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DB6A4F">
    <w:pPr>
      <w:pStyle w:val="af6"/>
      <w:jc w:val="center"/>
    </w:pPr>
    <w:r>
      <w:rPr>
        <w:rFonts w:hint="eastAsia"/>
      </w:rPr>
      <w:t>第</w:t>
    </w:r>
    <w:sdt>
      <w:sdtPr>
        <w:id w:val="-1669238322"/>
        <w:docPartObj>
          <w:docPartGallery w:val="Page Numbers (Top of Page)"/>
          <w:docPartUnique/>
        </w:docPartObj>
      </w:sdtPr>
      <w:sdtEndPr/>
      <w:sdtContent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</w:t>
        </w:r>
        <w:r>
          <w:rPr>
            <w:rFonts w:hint="eastAsia"/>
            <w:lang w:val="zh-CN"/>
          </w:rPr>
          <w:t>页</w:t>
        </w:r>
        <w:r>
          <w:rPr>
            <w:rFonts w:hint="eastAsia"/>
            <w:lang w:val="zh-CN"/>
          </w:rPr>
          <w:t xml:space="preserve"> </w:t>
        </w:r>
        <w:r>
          <w:rPr>
            <w:lang w:val="zh-CN"/>
          </w:rPr>
          <w:t>/</w:t>
        </w:r>
        <w:r>
          <w:rPr>
            <w:rFonts w:hint="eastAsia"/>
            <w:lang w:val="zh-CN"/>
          </w:rPr>
          <w:t xml:space="preserve"> </w:t>
        </w:r>
        <w:r w:rsidRPr="003E4D0C">
          <w:rPr>
            <w:rFonts w:hint="eastAsia"/>
            <w:b/>
            <w:lang w:val="zh-CN"/>
          </w:rPr>
          <w:t>共计</w:t>
        </w: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 w:rsidRPr="003E4D0C">
          <w:rPr>
            <w:rFonts w:hint="eastAsia"/>
            <w:b/>
            <w:bCs/>
          </w:rPr>
          <w:t>页</w:t>
        </w:r>
      </w:sdtContent>
    </w:sdt>
  </w:p>
  <w:p w:rsidR="00DB6A4F" w:rsidRDefault="00DB6A4F" w:rsidP="0073266B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5D8A" w:rsidRDefault="00815D8A" w:rsidP="00B231DD">
      <w:r>
        <w:separator/>
      </w:r>
    </w:p>
  </w:footnote>
  <w:footnote w:type="continuationSeparator" w:id="0">
    <w:p w:rsidR="00815D8A" w:rsidRDefault="00815D8A" w:rsidP="00B2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6A4F" w:rsidRDefault="00DB6A4F">
    <w:pPr>
      <w:pStyle w:val="af4"/>
    </w:pPr>
    <w:r>
      <w:rPr>
        <w:rFonts w:hint="eastAsia"/>
      </w:rPr>
      <w:t>附件</w:t>
    </w:r>
    <w:r w:rsidRPr="00AA0F9A">
      <w:rPr>
        <w:rFonts w:ascii="Times New Roman" w:hAnsi="Times New Roman" w:cs="Times New Roman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63B5"/>
    <w:multiLevelType w:val="hybridMultilevel"/>
    <w:tmpl w:val="49C47610"/>
    <w:lvl w:ilvl="0" w:tplc="C4628C96">
      <w:start w:val="1"/>
      <w:numFmt w:val="decimal"/>
      <w:pStyle w:val="a"/>
      <w:lvlText w:val="［%1］"/>
      <w:lvlJc w:val="left"/>
      <w:pPr>
        <w:ind w:left="562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C6AC0"/>
    <w:multiLevelType w:val="hybridMultilevel"/>
    <w:tmpl w:val="40046794"/>
    <w:lvl w:ilvl="0" w:tplc="61DEFCF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FB7239"/>
    <w:multiLevelType w:val="multilevel"/>
    <w:tmpl w:val="D00ACF1A"/>
    <w:lvl w:ilvl="0">
      <w:start w:val="1"/>
      <w:numFmt w:val="decimal"/>
      <w:pStyle w:val="a0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pStyle w:val="a1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pStyle w:val="a2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3" w15:restartNumberingAfterBreak="0">
    <w:nsid w:val="1A3C3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78E27A4"/>
    <w:multiLevelType w:val="multilevel"/>
    <w:tmpl w:val="FACC15A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1440"/>
      </w:pPr>
      <w:rPr>
        <w:rFonts w:hint="default"/>
      </w:rPr>
    </w:lvl>
  </w:abstractNum>
  <w:abstractNum w:abstractNumId="5" w15:restartNumberingAfterBreak="0">
    <w:nsid w:val="2DB002AC"/>
    <w:multiLevelType w:val="multilevel"/>
    <w:tmpl w:val="B5EA5912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6" w15:restartNumberingAfterBreak="0">
    <w:nsid w:val="30DF0ED6"/>
    <w:multiLevelType w:val="hybridMultilevel"/>
    <w:tmpl w:val="36CECBDC"/>
    <w:lvl w:ilvl="0" w:tplc="E5D80D72">
      <w:start w:val="1"/>
      <w:numFmt w:val="decimalEnclosedParen"/>
      <w:lvlText w:val="%1"/>
      <w:lvlJc w:val="left"/>
      <w:pPr>
        <w:ind w:left="779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3BD40524"/>
    <w:multiLevelType w:val="hybridMultilevel"/>
    <w:tmpl w:val="B072A53A"/>
    <w:lvl w:ilvl="0" w:tplc="F7A04A0A">
      <w:start w:val="1"/>
      <w:numFmt w:val="decimalEnclosedParen"/>
      <w:lvlText w:val="%1"/>
      <w:lvlJc w:val="left"/>
      <w:pPr>
        <w:ind w:left="779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3DFB7FFA"/>
    <w:multiLevelType w:val="multilevel"/>
    <w:tmpl w:val="89805F1C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9" w15:restartNumberingAfterBreak="0">
    <w:nsid w:val="4C272F17"/>
    <w:multiLevelType w:val="hybridMultilevel"/>
    <w:tmpl w:val="87BA8ACC"/>
    <w:lvl w:ilvl="0" w:tplc="55728EB8">
      <w:start w:val="1"/>
      <w:numFmt w:val="decimal"/>
      <w:lvlText w:val="［%1］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DA62D2"/>
    <w:multiLevelType w:val="hybridMultilevel"/>
    <w:tmpl w:val="0B88D76C"/>
    <w:lvl w:ilvl="0" w:tplc="A11ACE92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034F78"/>
    <w:multiLevelType w:val="multilevel"/>
    <w:tmpl w:val="56AED674"/>
    <w:lvl w:ilvl="0">
      <w:start w:val="1"/>
      <w:numFmt w:val="decimal"/>
      <w:lvlText w:val="%1"/>
      <w:lvlJc w:val="left"/>
      <w:pPr>
        <w:ind w:left="420" w:hanging="420"/>
      </w:pPr>
      <w:rPr>
        <w:rFonts w:eastAsia="黑体" w:hint="eastAsia"/>
        <w:sz w:val="24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12" w15:restartNumberingAfterBreak="0">
    <w:nsid w:val="5E692B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4AC5C61"/>
    <w:multiLevelType w:val="multilevel"/>
    <w:tmpl w:val="4E92BA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5CD299D"/>
    <w:multiLevelType w:val="hybridMultilevel"/>
    <w:tmpl w:val="6E227E44"/>
    <w:lvl w:ilvl="0" w:tplc="5F940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088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DA41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AC8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7CA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7DA8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4709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64B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673F1978"/>
    <w:multiLevelType w:val="hybridMultilevel"/>
    <w:tmpl w:val="8026922A"/>
    <w:lvl w:ilvl="0" w:tplc="A190B828">
      <w:start w:val="1"/>
      <w:numFmt w:val="decimalEnclosedParen"/>
      <w:lvlText w:val="%1"/>
      <w:lvlJc w:val="left"/>
      <w:pPr>
        <w:ind w:left="884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15"/>
  </w:num>
  <w:num w:numId="6">
    <w:abstractNumId w:val="9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12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eastAsia="黑体" w:hint="eastAsia"/>
          <w:sz w:val="24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80" w:hanging="48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Times New Roman" w:hAnsi="Times New Roman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Times New Roman" w:hAnsi="Times New Roman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80" w:hanging="1080"/>
        </w:pPr>
        <w:rPr>
          <w:rFonts w:ascii="Times New Roman" w:hAnsi="Times New Roman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440" w:hanging="1440"/>
        </w:pPr>
        <w:rPr>
          <w:rFonts w:ascii="Times New Roman" w:hAnsi="Times New Roman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440" w:hanging="1440"/>
        </w:pPr>
        <w:rPr>
          <w:rFonts w:ascii="Times New Roman" w:hAnsi="Times New Roman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800" w:hanging="1800"/>
        </w:pPr>
        <w:rPr>
          <w:rFonts w:ascii="Times New Roman" w:hAnsi="Times New Roman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800" w:hanging="1800"/>
        </w:pPr>
        <w:rPr>
          <w:rFonts w:ascii="Times New Roman" w:hAnsi="Times New Roman" w:hint="default"/>
        </w:rPr>
      </w:lvl>
    </w:lvlOverride>
  </w:num>
  <w:num w:numId="16">
    <w:abstractNumId w:val="8"/>
  </w:num>
  <w:num w:numId="17">
    <w:abstractNumId w:val="2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420"/>
  <w:evenAndOddHeaders/>
  <w:drawingGridHorizontalSpacing w:val="105"/>
  <w:drawingGridVerticalSpacing w:val="16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D22"/>
    <w:rsid w:val="00002221"/>
    <w:rsid w:val="000032DB"/>
    <w:rsid w:val="00003F8A"/>
    <w:rsid w:val="00010F83"/>
    <w:rsid w:val="00016A48"/>
    <w:rsid w:val="00017582"/>
    <w:rsid w:val="000177F0"/>
    <w:rsid w:val="00033613"/>
    <w:rsid w:val="000551CF"/>
    <w:rsid w:val="00055AC8"/>
    <w:rsid w:val="00064F15"/>
    <w:rsid w:val="00066394"/>
    <w:rsid w:val="00072BE7"/>
    <w:rsid w:val="0007311E"/>
    <w:rsid w:val="00075295"/>
    <w:rsid w:val="00082DBE"/>
    <w:rsid w:val="00085981"/>
    <w:rsid w:val="0008698B"/>
    <w:rsid w:val="00092FFC"/>
    <w:rsid w:val="00095030"/>
    <w:rsid w:val="000963F6"/>
    <w:rsid w:val="000A14E0"/>
    <w:rsid w:val="000A45BC"/>
    <w:rsid w:val="000A645B"/>
    <w:rsid w:val="000A6B22"/>
    <w:rsid w:val="000B2567"/>
    <w:rsid w:val="000B52EB"/>
    <w:rsid w:val="000C126D"/>
    <w:rsid w:val="000C7FD4"/>
    <w:rsid w:val="000D5E23"/>
    <w:rsid w:val="000D6142"/>
    <w:rsid w:val="000E15F2"/>
    <w:rsid w:val="000E3875"/>
    <w:rsid w:val="000E3B45"/>
    <w:rsid w:val="000E59C0"/>
    <w:rsid w:val="000F1533"/>
    <w:rsid w:val="000F4976"/>
    <w:rsid w:val="00104C27"/>
    <w:rsid w:val="001145D5"/>
    <w:rsid w:val="00115A54"/>
    <w:rsid w:val="00122677"/>
    <w:rsid w:val="001249C3"/>
    <w:rsid w:val="00127750"/>
    <w:rsid w:val="001357FB"/>
    <w:rsid w:val="00141B4E"/>
    <w:rsid w:val="00152B40"/>
    <w:rsid w:val="00154799"/>
    <w:rsid w:val="001615AB"/>
    <w:rsid w:val="00170AC2"/>
    <w:rsid w:val="00181A2F"/>
    <w:rsid w:val="00192F1C"/>
    <w:rsid w:val="00197D2F"/>
    <w:rsid w:val="001A7EAB"/>
    <w:rsid w:val="001A7EF3"/>
    <w:rsid w:val="001B531B"/>
    <w:rsid w:val="001B79D6"/>
    <w:rsid w:val="001C0FF8"/>
    <w:rsid w:val="001C2BD3"/>
    <w:rsid w:val="001D582D"/>
    <w:rsid w:val="001D7F67"/>
    <w:rsid w:val="001E18B4"/>
    <w:rsid w:val="001E2398"/>
    <w:rsid w:val="001E5317"/>
    <w:rsid w:val="001F39AC"/>
    <w:rsid w:val="00200BC4"/>
    <w:rsid w:val="0021546E"/>
    <w:rsid w:val="00216434"/>
    <w:rsid w:val="0022647E"/>
    <w:rsid w:val="00227AB3"/>
    <w:rsid w:val="002301DF"/>
    <w:rsid w:val="00232D9C"/>
    <w:rsid w:val="0023365F"/>
    <w:rsid w:val="002426E1"/>
    <w:rsid w:val="00243CE4"/>
    <w:rsid w:val="00244356"/>
    <w:rsid w:val="002447DE"/>
    <w:rsid w:val="00246F13"/>
    <w:rsid w:val="00251352"/>
    <w:rsid w:val="0025227C"/>
    <w:rsid w:val="0025463E"/>
    <w:rsid w:val="00257055"/>
    <w:rsid w:val="002634FF"/>
    <w:rsid w:val="00263965"/>
    <w:rsid w:val="00264999"/>
    <w:rsid w:val="00275C99"/>
    <w:rsid w:val="00280BC8"/>
    <w:rsid w:val="00283ED3"/>
    <w:rsid w:val="002956D4"/>
    <w:rsid w:val="00296AB3"/>
    <w:rsid w:val="002974E0"/>
    <w:rsid w:val="002A0557"/>
    <w:rsid w:val="002A3C16"/>
    <w:rsid w:val="002A426D"/>
    <w:rsid w:val="002B097D"/>
    <w:rsid w:val="002B0F12"/>
    <w:rsid w:val="002D3F38"/>
    <w:rsid w:val="002D688F"/>
    <w:rsid w:val="002E1047"/>
    <w:rsid w:val="002E18E4"/>
    <w:rsid w:val="002E33B1"/>
    <w:rsid w:val="002E3680"/>
    <w:rsid w:val="002E3EF7"/>
    <w:rsid w:val="002E4C1B"/>
    <w:rsid w:val="002E5294"/>
    <w:rsid w:val="002F2C10"/>
    <w:rsid w:val="002F455F"/>
    <w:rsid w:val="002F7A97"/>
    <w:rsid w:val="00300109"/>
    <w:rsid w:val="00301B8A"/>
    <w:rsid w:val="00302D18"/>
    <w:rsid w:val="00306A76"/>
    <w:rsid w:val="00310431"/>
    <w:rsid w:val="0031044A"/>
    <w:rsid w:val="00320C5B"/>
    <w:rsid w:val="00334462"/>
    <w:rsid w:val="00345FE2"/>
    <w:rsid w:val="00346825"/>
    <w:rsid w:val="00360E61"/>
    <w:rsid w:val="003643D8"/>
    <w:rsid w:val="00383539"/>
    <w:rsid w:val="003927E4"/>
    <w:rsid w:val="00392C0D"/>
    <w:rsid w:val="00393ACE"/>
    <w:rsid w:val="003A3E3D"/>
    <w:rsid w:val="003A62F6"/>
    <w:rsid w:val="003A74E7"/>
    <w:rsid w:val="003B1A73"/>
    <w:rsid w:val="003B34DD"/>
    <w:rsid w:val="003B43B1"/>
    <w:rsid w:val="003B5EFB"/>
    <w:rsid w:val="003B6089"/>
    <w:rsid w:val="003B6D70"/>
    <w:rsid w:val="003C0890"/>
    <w:rsid w:val="003C75FF"/>
    <w:rsid w:val="003C77FD"/>
    <w:rsid w:val="003C78BE"/>
    <w:rsid w:val="003C7E05"/>
    <w:rsid w:val="003D5079"/>
    <w:rsid w:val="003D6525"/>
    <w:rsid w:val="003D7108"/>
    <w:rsid w:val="003E4D0C"/>
    <w:rsid w:val="003E4FF9"/>
    <w:rsid w:val="00400D43"/>
    <w:rsid w:val="00401E8C"/>
    <w:rsid w:val="00402D22"/>
    <w:rsid w:val="00402F4A"/>
    <w:rsid w:val="0040671D"/>
    <w:rsid w:val="00406E28"/>
    <w:rsid w:val="00411461"/>
    <w:rsid w:val="00412217"/>
    <w:rsid w:val="0041709D"/>
    <w:rsid w:val="00441603"/>
    <w:rsid w:val="00456135"/>
    <w:rsid w:val="004621B9"/>
    <w:rsid w:val="0046303A"/>
    <w:rsid w:val="00466805"/>
    <w:rsid w:val="0047661D"/>
    <w:rsid w:val="00477542"/>
    <w:rsid w:val="00481BD3"/>
    <w:rsid w:val="004825AD"/>
    <w:rsid w:val="00483FDC"/>
    <w:rsid w:val="004A28A4"/>
    <w:rsid w:val="004A2C43"/>
    <w:rsid w:val="004A5AF8"/>
    <w:rsid w:val="004B4F4C"/>
    <w:rsid w:val="004B629B"/>
    <w:rsid w:val="004C32AC"/>
    <w:rsid w:val="004C6470"/>
    <w:rsid w:val="004D000D"/>
    <w:rsid w:val="004D5FD7"/>
    <w:rsid w:val="004F16AF"/>
    <w:rsid w:val="004F455F"/>
    <w:rsid w:val="00501DFF"/>
    <w:rsid w:val="00502282"/>
    <w:rsid w:val="0050273C"/>
    <w:rsid w:val="00503EFA"/>
    <w:rsid w:val="0050640E"/>
    <w:rsid w:val="00507113"/>
    <w:rsid w:val="00512B89"/>
    <w:rsid w:val="00520CCC"/>
    <w:rsid w:val="00522B31"/>
    <w:rsid w:val="00545ADC"/>
    <w:rsid w:val="00545F20"/>
    <w:rsid w:val="005522BA"/>
    <w:rsid w:val="00554998"/>
    <w:rsid w:val="005572E7"/>
    <w:rsid w:val="00561E45"/>
    <w:rsid w:val="0056580F"/>
    <w:rsid w:val="005722DA"/>
    <w:rsid w:val="00575DAE"/>
    <w:rsid w:val="0058314B"/>
    <w:rsid w:val="00590B5A"/>
    <w:rsid w:val="00590C97"/>
    <w:rsid w:val="00591E50"/>
    <w:rsid w:val="0059424A"/>
    <w:rsid w:val="00596C34"/>
    <w:rsid w:val="005A181C"/>
    <w:rsid w:val="005A338C"/>
    <w:rsid w:val="005A3939"/>
    <w:rsid w:val="005A3DAB"/>
    <w:rsid w:val="005A608A"/>
    <w:rsid w:val="005A694C"/>
    <w:rsid w:val="005A7ADF"/>
    <w:rsid w:val="005B28A7"/>
    <w:rsid w:val="005B2B91"/>
    <w:rsid w:val="005B2D84"/>
    <w:rsid w:val="005B5213"/>
    <w:rsid w:val="005B6A5A"/>
    <w:rsid w:val="005B7505"/>
    <w:rsid w:val="005C0911"/>
    <w:rsid w:val="005C1F74"/>
    <w:rsid w:val="005C4D27"/>
    <w:rsid w:val="005C5266"/>
    <w:rsid w:val="005C57DD"/>
    <w:rsid w:val="005C6DAE"/>
    <w:rsid w:val="005D17DE"/>
    <w:rsid w:val="005D1E0C"/>
    <w:rsid w:val="005D24C7"/>
    <w:rsid w:val="005D300A"/>
    <w:rsid w:val="005E13AD"/>
    <w:rsid w:val="005E2D9B"/>
    <w:rsid w:val="005E4923"/>
    <w:rsid w:val="005F0779"/>
    <w:rsid w:val="005F3703"/>
    <w:rsid w:val="005F4868"/>
    <w:rsid w:val="005F56D9"/>
    <w:rsid w:val="00603EFB"/>
    <w:rsid w:val="006042E4"/>
    <w:rsid w:val="0060435B"/>
    <w:rsid w:val="00606E7A"/>
    <w:rsid w:val="00614BDB"/>
    <w:rsid w:val="006156B0"/>
    <w:rsid w:val="006252B2"/>
    <w:rsid w:val="00630610"/>
    <w:rsid w:val="00636864"/>
    <w:rsid w:val="00642DDA"/>
    <w:rsid w:val="00646CA2"/>
    <w:rsid w:val="00651BCB"/>
    <w:rsid w:val="00652F72"/>
    <w:rsid w:val="00653BDA"/>
    <w:rsid w:val="00654BB1"/>
    <w:rsid w:val="00662533"/>
    <w:rsid w:val="00665AF3"/>
    <w:rsid w:val="00674AF5"/>
    <w:rsid w:val="00677919"/>
    <w:rsid w:val="006837CD"/>
    <w:rsid w:val="00686B06"/>
    <w:rsid w:val="00687152"/>
    <w:rsid w:val="00692A66"/>
    <w:rsid w:val="00697691"/>
    <w:rsid w:val="006B7156"/>
    <w:rsid w:val="006B7407"/>
    <w:rsid w:val="006C1954"/>
    <w:rsid w:val="006C1E1D"/>
    <w:rsid w:val="006D271D"/>
    <w:rsid w:val="006E061E"/>
    <w:rsid w:val="006E3099"/>
    <w:rsid w:val="006E4FC8"/>
    <w:rsid w:val="006E6970"/>
    <w:rsid w:val="007011C5"/>
    <w:rsid w:val="0071139C"/>
    <w:rsid w:val="00711738"/>
    <w:rsid w:val="0071232B"/>
    <w:rsid w:val="00712AAF"/>
    <w:rsid w:val="00723488"/>
    <w:rsid w:val="00725B74"/>
    <w:rsid w:val="0073266B"/>
    <w:rsid w:val="00733650"/>
    <w:rsid w:val="00742823"/>
    <w:rsid w:val="007471D2"/>
    <w:rsid w:val="007614A2"/>
    <w:rsid w:val="00764515"/>
    <w:rsid w:val="00765B0E"/>
    <w:rsid w:val="00767396"/>
    <w:rsid w:val="00767B83"/>
    <w:rsid w:val="00777A21"/>
    <w:rsid w:val="0078072A"/>
    <w:rsid w:val="00786FF4"/>
    <w:rsid w:val="00796055"/>
    <w:rsid w:val="007971FC"/>
    <w:rsid w:val="007A0648"/>
    <w:rsid w:val="007A13CB"/>
    <w:rsid w:val="007A6D72"/>
    <w:rsid w:val="007B0715"/>
    <w:rsid w:val="007C071F"/>
    <w:rsid w:val="007C2B76"/>
    <w:rsid w:val="007C3C85"/>
    <w:rsid w:val="007C5A28"/>
    <w:rsid w:val="007C5F88"/>
    <w:rsid w:val="007C78EE"/>
    <w:rsid w:val="007D078D"/>
    <w:rsid w:val="007D5ED6"/>
    <w:rsid w:val="007D6E7A"/>
    <w:rsid w:val="007D72A2"/>
    <w:rsid w:val="007E43F4"/>
    <w:rsid w:val="007E4AA6"/>
    <w:rsid w:val="00803B79"/>
    <w:rsid w:val="0080688B"/>
    <w:rsid w:val="0081072E"/>
    <w:rsid w:val="00814FA5"/>
    <w:rsid w:val="00815D8A"/>
    <w:rsid w:val="0082058D"/>
    <w:rsid w:val="00827203"/>
    <w:rsid w:val="00836B48"/>
    <w:rsid w:val="008436E4"/>
    <w:rsid w:val="00846082"/>
    <w:rsid w:val="0084688F"/>
    <w:rsid w:val="00854EA5"/>
    <w:rsid w:val="00860B42"/>
    <w:rsid w:val="0086344E"/>
    <w:rsid w:val="0086380A"/>
    <w:rsid w:val="00871740"/>
    <w:rsid w:val="00873E45"/>
    <w:rsid w:val="0087677F"/>
    <w:rsid w:val="008807A5"/>
    <w:rsid w:val="0088433F"/>
    <w:rsid w:val="008869FE"/>
    <w:rsid w:val="00892651"/>
    <w:rsid w:val="008A673F"/>
    <w:rsid w:val="008A7E5A"/>
    <w:rsid w:val="008B68CB"/>
    <w:rsid w:val="008C1A8E"/>
    <w:rsid w:val="008C2668"/>
    <w:rsid w:val="008E0E07"/>
    <w:rsid w:val="008E1DD4"/>
    <w:rsid w:val="008E2370"/>
    <w:rsid w:val="008F48A6"/>
    <w:rsid w:val="008F7546"/>
    <w:rsid w:val="009010B3"/>
    <w:rsid w:val="00902A86"/>
    <w:rsid w:val="0090601A"/>
    <w:rsid w:val="009106E1"/>
    <w:rsid w:val="00920699"/>
    <w:rsid w:val="00920D86"/>
    <w:rsid w:val="00921216"/>
    <w:rsid w:val="009222A0"/>
    <w:rsid w:val="009251F0"/>
    <w:rsid w:val="0093027E"/>
    <w:rsid w:val="009446D4"/>
    <w:rsid w:val="009479E8"/>
    <w:rsid w:val="00965CD8"/>
    <w:rsid w:val="00966081"/>
    <w:rsid w:val="00966D56"/>
    <w:rsid w:val="00971016"/>
    <w:rsid w:val="00981F36"/>
    <w:rsid w:val="00982F33"/>
    <w:rsid w:val="009855C3"/>
    <w:rsid w:val="00986DC2"/>
    <w:rsid w:val="00995449"/>
    <w:rsid w:val="009972AB"/>
    <w:rsid w:val="009A2E2B"/>
    <w:rsid w:val="009A6075"/>
    <w:rsid w:val="009A636B"/>
    <w:rsid w:val="009A6684"/>
    <w:rsid w:val="009B0811"/>
    <w:rsid w:val="009B314D"/>
    <w:rsid w:val="009C021F"/>
    <w:rsid w:val="009C10DB"/>
    <w:rsid w:val="009C49B3"/>
    <w:rsid w:val="009D1050"/>
    <w:rsid w:val="009D26C7"/>
    <w:rsid w:val="009D3528"/>
    <w:rsid w:val="009D50A4"/>
    <w:rsid w:val="009E55DE"/>
    <w:rsid w:val="009F2BDC"/>
    <w:rsid w:val="009F74C3"/>
    <w:rsid w:val="00A20DA0"/>
    <w:rsid w:val="00A26BA7"/>
    <w:rsid w:val="00A31B0A"/>
    <w:rsid w:val="00A4001F"/>
    <w:rsid w:val="00A44758"/>
    <w:rsid w:val="00A53447"/>
    <w:rsid w:val="00A82423"/>
    <w:rsid w:val="00A8483E"/>
    <w:rsid w:val="00A85DEA"/>
    <w:rsid w:val="00A862A8"/>
    <w:rsid w:val="00A90FCE"/>
    <w:rsid w:val="00A918AF"/>
    <w:rsid w:val="00A928F7"/>
    <w:rsid w:val="00A93F67"/>
    <w:rsid w:val="00A95B5A"/>
    <w:rsid w:val="00A9779C"/>
    <w:rsid w:val="00AA0EAA"/>
    <w:rsid w:val="00AA0F9A"/>
    <w:rsid w:val="00AA1497"/>
    <w:rsid w:val="00AB4400"/>
    <w:rsid w:val="00AD09F9"/>
    <w:rsid w:val="00AE0913"/>
    <w:rsid w:val="00AE0E67"/>
    <w:rsid w:val="00AE16A4"/>
    <w:rsid w:val="00AE21A7"/>
    <w:rsid w:val="00AF0947"/>
    <w:rsid w:val="00AF522E"/>
    <w:rsid w:val="00B07A6B"/>
    <w:rsid w:val="00B119A1"/>
    <w:rsid w:val="00B2040B"/>
    <w:rsid w:val="00B21FE3"/>
    <w:rsid w:val="00B231DD"/>
    <w:rsid w:val="00B23915"/>
    <w:rsid w:val="00B23C6C"/>
    <w:rsid w:val="00B33F4A"/>
    <w:rsid w:val="00B45F42"/>
    <w:rsid w:val="00B52DED"/>
    <w:rsid w:val="00B6194A"/>
    <w:rsid w:val="00B63130"/>
    <w:rsid w:val="00B71587"/>
    <w:rsid w:val="00B72B95"/>
    <w:rsid w:val="00B72DE0"/>
    <w:rsid w:val="00B81F76"/>
    <w:rsid w:val="00B82400"/>
    <w:rsid w:val="00B83CDA"/>
    <w:rsid w:val="00B91D64"/>
    <w:rsid w:val="00B92A4E"/>
    <w:rsid w:val="00B97F56"/>
    <w:rsid w:val="00BA44E4"/>
    <w:rsid w:val="00BA45EF"/>
    <w:rsid w:val="00BA4F91"/>
    <w:rsid w:val="00BA61F5"/>
    <w:rsid w:val="00BB526A"/>
    <w:rsid w:val="00BB7515"/>
    <w:rsid w:val="00BC0336"/>
    <w:rsid w:val="00BD6172"/>
    <w:rsid w:val="00BD644C"/>
    <w:rsid w:val="00BD7446"/>
    <w:rsid w:val="00BE347C"/>
    <w:rsid w:val="00BE6CCC"/>
    <w:rsid w:val="00BE7069"/>
    <w:rsid w:val="00BE7E3A"/>
    <w:rsid w:val="00BF0179"/>
    <w:rsid w:val="00BF32C1"/>
    <w:rsid w:val="00C07F99"/>
    <w:rsid w:val="00C13F5D"/>
    <w:rsid w:val="00C147C1"/>
    <w:rsid w:val="00C1709E"/>
    <w:rsid w:val="00C17589"/>
    <w:rsid w:val="00C176D3"/>
    <w:rsid w:val="00C2024B"/>
    <w:rsid w:val="00C20E19"/>
    <w:rsid w:val="00C22313"/>
    <w:rsid w:val="00C25F37"/>
    <w:rsid w:val="00C33362"/>
    <w:rsid w:val="00C4018E"/>
    <w:rsid w:val="00C43ABC"/>
    <w:rsid w:val="00C43FF7"/>
    <w:rsid w:val="00C5481E"/>
    <w:rsid w:val="00C60700"/>
    <w:rsid w:val="00C60DF9"/>
    <w:rsid w:val="00C63F42"/>
    <w:rsid w:val="00C830BB"/>
    <w:rsid w:val="00C83846"/>
    <w:rsid w:val="00C84872"/>
    <w:rsid w:val="00C8642C"/>
    <w:rsid w:val="00C93C4E"/>
    <w:rsid w:val="00C94213"/>
    <w:rsid w:val="00C96467"/>
    <w:rsid w:val="00C9692E"/>
    <w:rsid w:val="00C97FB8"/>
    <w:rsid w:val="00CA3AB3"/>
    <w:rsid w:val="00CA51CB"/>
    <w:rsid w:val="00CA7FDD"/>
    <w:rsid w:val="00CB6418"/>
    <w:rsid w:val="00CC2377"/>
    <w:rsid w:val="00CC3442"/>
    <w:rsid w:val="00CD4603"/>
    <w:rsid w:val="00CF2533"/>
    <w:rsid w:val="00CF2EE7"/>
    <w:rsid w:val="00CF5EA7"/>
    <w:rsid w:val="00CF6BB3"/>
    <w:rsid w:val="00D01CAA"/>
    <w:rsid w:val="00D0346A"/>
    <w:rsid w:val="00D12A66"/>
    <w:rsid w:val="00D145CA"/>
    <w:rsid w:val="00D1566D"/>
    <w:rsid w:val="00D202B6"/>
    <w:rsid w:val="00D25FF2"/>
    <w:rsid w:val="00D34C0A"/>
    <w:rsid w:val="00D3680F"/>
    <w:rsid w:val="00D37EDC"/>
    <w:rsid w:val="00D51C2D"/>
    <w:rsid w:val="00D5524C"/>
    <w:rsid w:val="00D61C29"/>
    <w:rsid w:val="00D64219"/>
    <w:rsid w:val="00D64CE9"/>
    <w:rsid w:val="00D66DE1"/>
    <w:rsid w:val="00D72824"/>
    <w:rsid w:val="00D73577"/>
    <w:rsid w:val="00D7401A"/>
    <w:rsid w:val="00D8664C"/>
    <w:rsid w:val="00D86705"/>
    <w:rsid w:val="00DA5C4D"/>
    <w:rsid w:val="00DA7337"/>
    <w:rsid w:val="00DA76A2"/>
    <w:rsid w:val="00DB49E6"/>
    <w:rsid w:val="00DB6A4F"/>
    <w:rsid w:val="00DC57E9"/>
    <w:rsid w:val="00DD0AF6"/>
    <w:rsid w:val="00DD2383"/>
    <w:rsid w:val="00DD36D8"/>
    <w:rsid w:val="00DE18B0"/>
    <w:rsid w:val="00DE5DA7"/>
    <w:rsid w:val="00DE7464"/>
    <w:rsid w:val="00DF0647"/>
    <w:rsid w:val="00DF36D0"/>
    <w:rsid w:val="00DF497C"/>
    <w:rsid w:val="00DF7F21"/>
    <w:rsid w:val="00E01BFC"/>
    <w:rsid w:val="00E10750"/>
    <w:rsid w:val="00E12B06"/>
    <w:rsid w:val="00E158D9"/>
    <w:rsid w:val="00E16791"/>
    <w:rsid w:val="00E16B6E"/>
    <w:rsid w:val="00E202BA"/>
    <w:rsid w:val="00E3419F"/>
    <w:rsid w:val="00E36757"/>
    <w:rsid w:val="00E43D85"/>
    <w:rsid w:val="00E52848"/>
    <w:rsid w:val="00E54E56"/>
    <w:rsid w:val="00E568FC"/>
    <w:rsid w:val="00E576DC"/>
    <w:rsid w:val="00E70585"/>
    <w:rsid w:val="00E74E32"/>
    <w:rsid w:val="00E7603A"/>
    <w:rsid w:val="00E80239"/>
    <w:rsid w:val="00E84FE7"/>
    <w:rsid w:val="00E909A4"/>
    <w:rsid w:val="00E94D29"/>
    <w:rsid w:val="00EA0909"/>
    <w:rsid w:val="00EA7B4F"/>
    <w:rsid w:val="00EB4678"/>
    <w:rsid w:val="00EB4A38"/>
    <w:rsid w:val="00EB6BFA"/>
    <w:rsid w:val="00EC0FED"/>
    <w:rsid w:val="00EC7B9F"/>
    <w:rsid w:val="00ED3BAF"/>
    <w:rsid w:val="00ED57E9"/>
    <w:rsid w:val="00EE50AC"/>
    <w:rsid w:val="00EF138A"/>
    <w:rsid w:val="00EF387E"/>
    <w:rsid w:val="00F037EB"/>
    <w:rsid w:val="00F07E0F"/>
    <w:rsid w:val="00F11E07"/>
    <w:rsid w:val="00F20E1D"/>
    <w:rsid w:val="00F23BEC"/>
    <w:rsid w:val="00F3013B"/>
    <w:rsid w:val="00F31E16"/>
    <w:rsid w:val="00F33887"/>
    <w:rsid w:val="00F344CA"/>
    <w:rsid w:val="00F441A5"/>
    <w:rsid w:val="00F45AF9"/>
    <w:rsid w:val="00F4714B"/>
    <w:rsid w:val="00F510AC"/>
    <w:rsid w:val="00F56729"/>
    <w:rsid w:val="00F61301"/>
    <w:rsid w:val="00F675E7"/>
    <w:rsid w:val="00F71EFD"/>
    <w:rsid w:val="00F7720D"/>
    <w:rsid w:val="00F817C9"/>
    <w:rsid w:val="00F83876"/>
    <w:rsid w:val="00F96455"/>
    <w:rsid w:val="00F967AF"/>
    <w:rsid w:val="00FB5F34"/>
    <w:rsid w:val="00FB76D4"/>
    <w:rsid w:val="00FC508C"/>
    <w:rsid w:val="00FC56A7"/>
    <w:rsid w:val="00FC6762"/>
    <w:rsid w:val="00FC71F4"/>
    <w:rsid w:val="00FD690B"/>
    <w:rsid w:val="00FE3B81"/>
    <w:rsid w:val="00FF0CD7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39525"/>
  <w15:docId w15:val="{93AC0914-37A1-4708-A5C4-6D8F4A65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3027E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5F0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3"/>
    <w:link w:val="30"/>
    <w:uiPriority w:val="9"/>
    <w:qFormat/>
    <w:rsid w:val="00BC03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文章题目"/>
    <w:basedOn w:val="a3"/>
    <w:next w:val="a3"/>
    <w:qFormat/>
    <w:rsid w:val="00232D9C"/>
    <w:pPr>
      <w:spacing w:beforeLines="100" w:before="100" w:afterLines="100" w:after="100"/>
      <w:jc w:val="center"/>
    </w:pPr>
    <w:rPr>
      <w:rFonts w:ascii="Times New Roman" w:eastAsiaTheme="majorEastAsia" w:hAnsi="Times New Roman"/>
      <w:b/>
      <w:sz w:val="44"/>
    </w:rPr>
  </w:style>
  <w:style w:type="paragraph" w:customStyle="1" w:styleId="a8">
    <w:name w:val="作者姓名"/>
    <w:basedOn w:val="a3"/>
    <w:next w:val="a3"/>
    <w:qFormat/>
    <w:rsid w:val="00B2040B"/>
    <w:pPr>
      <w:ind w:leftChars="200" w:left="200" w:rightChars="200" w:right="200"/>
      <w:jc w:val="center"/>
    </w:pPr>
    <w:rPr>
      <w:rFonts w:eastAsia="楷体"/>
      <w:sz w:val="24"/>
    </w:rPr>
  </w:style>
  <w:style w:type="paragraph" w:customStyle="1" w:styleId="a9">
    <w:name w:val="单位名称"/>
    <w:basedOn w:val="a3"/>
    <w:next w:val="a3"/>
    <w:link w:val="Char"/>
    <w:qFormat/>
    <w:rsid w:val="00BA4F91"/>
    <w:pPr>
      <w:spacing w:line="320" w:lineRule="atLeast"/>
      <w:jc w:val="center"/>
    </w:pPr>
    <w:rPr>
      <w:rFonts w:eastAsia="楷体"/>
    </w:rPr>
  </w:style>
  <w:style w:type="paragraph" w:customStyle="1" w:styleId="aa">
    <w:name w:val="关键字"/>
    <w:basedOn w:val="ab"/>
    <w:link w:val="Char0"/>
    <w:qFormat/>
    <w:rsid w:val="009106E1"/>
    <w:rPr>
      <w:szCs w:val="18"/>
    </w:rPr>
  </w:style>
  <w:style w:type="paragraph" w:customStyle="1" w:styleId="ab">
    <w:name w:val="摘要"/>
    <w:basedOn w:val="a9"/>
    <w:next w:val="aa"/>
    <w:link w:val="Char1"/>
    <w:qFormat/>
    <w:rsid w:val="00BD6172"/>
    <w:pPr>
      <w:spacing w:beforeLines="50" w:before="50"/>
      <w:ind w:leftChars="200" w:left="200" w:rightChars="200" w:right="200"/>
      <w:jc w:val="both"/>
    </w:pPr>
    <w:rPr>
      <w:rFonts w:ascii="Times New Roman" w:eastAsiaTheme="minorEastAsia" w:hAnsi="Times New Roman"/>
      <w:sz w:val="18"/>
    </w:rPr>
  </w:style>
  <w:style w:type="paragraph" w:customStyle="1" w:styleId="ac">
    <w:name w:val="中图分类"/>
    <w:basedOn w:val="aa"/>
    <w:link w:val="Char2"/>
    <w:qFormat/>
    <w:rsid w:val="00BD7446"/>
  </w:style>
  <w:style w:type="character" w:customStyle="1" w:styleId="Char">
    <w:name w:val="单位名称 Char"/>
    <w:basedOn w:val="a4"/>
    <w:link w:val="a9"/>
    <w:rsid w:val="00BA4F91"/>
    <w:rPr>
      <w:rFonts w:eastAsia="楷体"/>
    </w:rPr>
  </w:style>
  <w:style w:type="character" w:customStyle="1" w:styleId="Char1">
    <w:name w:val="摘要 Char"/>
    <w:basedOn w:val="Char"/>
    <w:link w:val="ab"/>
    <w:rsid w:val="00BD6172"/>
    <w:rPr>
      <w:rFonts w:ascii="Times New Roman" w:eastAsia="楷体" w:hAnsi="Times New Roman"/>
      <w:sz w:val="18"/>
    </w:rPr>
  </w:style>
  <w:style w:type="paragraph" w:customStyle="1" w:styleId="ad">
    <w:name w:val="英文题目"/>
    <w:basedOn w:val="ac"/>
    <w:link w:val="Char3"/>
    <w:qFormat/>
    <w:rsid w:val="002634FF"/>
    <w:pPr>
      <w:spacing w:beforeLines="100" w:before="100"/>
      <w:ind w:leftChars="0" w:left="0" w:rightChars="0" w:right="0"/>
      <w:jc w:val="center"/>
    </w:pPr>
    <w:rPr>
      <w:rFonts w:eastAsia="Times New Roman"/>
      <w:sz w:val="32"/>
    </w:rPr>
  </w:style>
  <w:style w:type="character" w:styleId="ae">
    <w:name w:val="Hyperlink"/>
    <w:basedOn w:val="a4"/>
    <w:uiPriority w:val="99"/>
    <w:unhideWhenUsed/>
    <w:rsid w:val="00FC71F4"/>
    <w:rPr>
      <w:color w:val="0563C1" w:themeColor="hyperlink"/>
      <w:u w:val="single"/>
    </w:rPr>
  </w:style>
  <w:style w:type="paragraph" w:customStyle="1" w:styleId="af">
    <w:name w:val="英文姓名"/>
    <w:basedOn w:val="ad"/>
    <w:link w:val="Char4"/>
    <w:qFormat/>
    <w:rsid w:val="00EB4678"/>
    <w:pPr>
      <w:ind w:left="420" w:right="420"/>
    </w:pPr>
    <w:rPr>
      <w:sz w:val="24"/>
    </w:rPr>
  </w:style>
  <w:style w:type="paragraph" w:customStyle="1" w:styleId="af0">
    <w:name w:val="英文单位名称"/>
    <w:basedOn w:val="af"/>
    <w:link w:val="Char5"/>
    <w:qFormat/>
    <w:rsid w:val="00786FF4"/>
    <w:pPr>
      <w:spacing w:beforeLines="0" w:before="0" w:afterLines="100" w:after="100"/>
    </w:pPr>
    <w:rPr>
      <w:rFonts w:eastAsiaTheme="minorEastAsia" w:cs="Times New Roman"/>
      <w:sz w:val="21"/>
      <w:szCs w:val="21"/>
    </w:rPr>
  </w:style>
  <w:style w:type="paragraph" w:customStyle="1" w:styleId="af1">
    <w:name w:val="英文摘要"/>
    <w:basedOn w:val="af0"/>
    <w:next w:val="af2"/>
    <w:link w:val="Char6"/>
    <w:qFormat/>
    <w:rsid w:val="009D1050"/>
    <w:pPr>
      <w:spacing w:afterLines="0" w:after="0"/>
      <w:jc w:val="both"/>
    </w:pPr>
    <w:rPr>
      <w:snapToGrid w:val="0"/>
      <w:kern w:val="21"/>
      <w:szCs w:val="18"/>
    </w:rPr>
  </w:style>
  <w:style w:type="paragraph" w:customStyle="1" w:styleId="af2">
    <w:name w:val="英文关键字"/>
    <w:basedOn w:val="af1"/>
    <w:link w:val="Char7"/>
    <w:qFormat/>
    <w:rsid w:val="009D1050"/>
    <w:rPr>
      <w:b/>
    </w:rPr>
  </w:style>
  <w:style w:type="character" w:customStyle="1" w:styleId="Char0">
    <w:name w:val="关键字 Char"/>
    <w:basedOn w:val="Char1"/>
    <w:link w:val="aa"/>
    <w:rsid w:val="009106E1"/>
    <w:rPr>
      <w:rFonts w:ascii="Times New Roman" w:eastAsia="楷体" w:hAnsi="Times New Roman"/>
      <w:sz w:val="18"/>
      <w:szCs w:val="18"/>
    </w:rPr>
  </w:style>
  <w:style w:type="character" w:customStyle="1" w:styleId="Char2">
    <w:name w:val="中图分类 Char"/>
    <w:basedOn w:val="Char0"/>
    <w:link w:val="ac"/>
    <w:rsid w:val="0080688B"/>
    <w:rPr>
      <w:rFonts w:ascii="Times New Roman" w:eastAsia="楷体" w:hAnsi="Times New Roman"/>
      <w:sz w:val="18"/>
      <w:szCs w:val="18"/>
    </w:rPr>
  </w:style>
  <w:style w:type="character" w:customStyle="1" w:styleId="Char3">
    <w:name w:val="英文题目 Char"/>
    <w:basedOn w:val="Char2"/>
    <w:link w:val="ad"/>
    <w:rsid w:val="0080688B"/>
    <w:rPr>
      <w:rFonts w:ascii="Times New Roman" w:eastAsia="Times New Roman" w:hAnsi="Times New Roman"/>
      <w:sz w:val="32"/>
      <w:szCs w:val="18"/>
    </w:rPr>
  </w:style>
  <w:style w:type="character" w:customStyle="1" w:styleId="Char4">
    <w:name w:val="英文姓名 Char"/>
    <w:basedOn w:val="Char3"/>
    <w:link w:val="af"/>
    <w:rsid w:val="0080688B"/>
    <w:rPr>
      <w:rFonts w:ascii="Times New Roman" w:eastAsia="Times New Roman" w:hAnsi="Times New Roman"/>
      <w:sz w:val="24"/>
      <w:szCs w:val="18"/>
    </w:rPr>
  </w:style>
  <w:style w:type="character" w:customStyle="1" w:styleId="Char5">
    <w:name w:val="英文单位名称 Char"/>
    <w:basedOn w:val="Char4"/>
    <w:link w:val="af0"/>
    <w:rsid w:val="0080688B"/>
    <w:rPr>
      <w:rFonts w:ascii="Times New Roman" w:eastAsia="Times New Roman" w:hAnsi="Times New Roman" w:cs="Times New Roman"/>
      <w:sz w:val="24"/>
      <w:szCs w:val="18"/>
    </w:rPr>
  </w:style>
  <w:style w:type="character" w:customStyle="1" w:styleId="Char6">
    <w:name w:val="英文摘要 Char"/>
    <w:basedOn w:val="Char5"/>
    <w:link w:val="af1"/>
    <w:rsid w:val="009D1050"/>
    <w:rPr>
      <w:rFonts w:ascii="Times New Roman" w:eastAsiaTheme="minorEastAsia" w:hAnsi="Times New Roman" w:cs="Times New Roman"/>
      <w:b w:val="0"/>
      <w:i w:val="0"/>
      <w:caps w:val="0"/>
      <w:smallCaps w:val="0"/>
      <w:strike w:val="0"/>
      <w:dstrike w:val="0"/>
      <w:snapToGrid w:val="0"/>
      <w:vanish w:val="0"/>
      <w:spacing w:val="0"/>
      <w:kern w:val="21"/>
      <w:position w:val="0"/>
      <w:sz w:val="21"/>
      <w:szCs w:val="18"/>
      <w:vertAlign w:val="baseline"/>
      <w14:cntxtAlts w14:val="0"/>
    </w:rPr>
  </w:style>
  <w:style w:type="paragraph" w:customStyle="1" w:styleId="af3">
    <w:name w:val="稿件正文"/>
    <w:basedOn w:val="a3"/>
    <w:link w:val="Char8"/>
    <w:qFormat/>
    <w:rsid w:val="00E80239"/>
    <w:pPr>
      <w:ind w:firstLineChars="200" w:firstLine="200"/>
    </w:pPr>
    <w:rPr>
      <w:rFonts w:ascii="Times New Roman" w:hAnsi="Times New Roman"/>
    </w:rPr>
  </w:style>
  <w:style w:type="character" w:customStyle="1" w:styleId="Char7">
    <w:name w:val="英文关键字 Char"/>
    <w:basedOn w:val="Char5"/>
    <w:link w:val="af2"/>
    <w:rsid w:val="009D1050"/>
    <w:rPr>
      <w:rFonts w:ascii="Times New Roman" w:eastAsia="Times New Roman" w:hAnsi="Times New Roman" w:cs="Times New Roman"/>
      <w:b/>
      <w:sz w:val="24"/>
      <w:szCs w:val="18"/>
    </w:rPr>
  </w:style>
  <w:style w:type="character" w:customStyle="1" w:styleId="10">
    <w:name w:val="标题 1 字符"/>
    <w:basedOn w:val="a4"/>
    <w:link w:val="1"/>
    <w:uiPriority w:val="9"/>
    <w:rsid w:val="005F0779"/>
    <w:rPr>
      <w:b/>
      <w:bCs/>
      <w:kern w:val="44"/>
      <w:sz w:val="44"/>
      <w:szCs w:val="44"/>
    </w:rPr>
  </w:style>
  <w:style w:type="character" w:customStyle="1" w:styleId="Char8">
    <w:name w:val="稿件正文 Char"/>
    <w:basedOn w:val="Char7"/>
    <w:link w:val="af3"/>
    <w:rsid w:val="00E80239"/>
    <w:rPr>
      <w:rFonts w:ascii="Times New Roman" w:eastAsia="Times New Roman" w:hAnsi="Times New Roman" w:cs="Times New Roman"/>
      <w:b w:val="0"/>
      <w:sz w:val="24"/>
      <w:szCs w:val="18"/>
    </w:rPr>
  </w:style>
  <w:style w:type="paragraph" w:customStyle="1" w:styleId="a0">
    <w:name w:val="一级标题"/>
    <w:basedOn w:val="af3"/>
    <w:qFormat/>
    <w:rsid w:val="00767B83"/>
    <w:pPr>
      <w:numPr>
        <w:numId w:val="17"/>
      </w:numPr>
      <w:spacing w:beforeLines="50" w:before="50" w:afterLines="50" w:after="50"/>
      <w:ind w:left="200" w:hangingChars="200" w:hanging="200"/>
    </w:pPr>
    <w:rPr>
      <w:rFonts w:eastAsia="黑体"/>
      <w:sz w:val="24"/>
      <w:szCs w:val="18"/>
    </w:rPr>
  </w:style>
  <w:style w:type="paragraph" w:customStyle="1" w:styleId="a1">
    <w:name w:val="二级标题"/>
    <w:basedOn w:val="af3"/>
    <w:qFormat/>
    <w:rsid w:val="0060435B"/>
    <w:pPr>
      <w:numPr>
        <w:ilvl w:val="1"/>
        <w:numId w:val="17"/>
      </w:numPr>
      <w:ind w:left="300" w:hangingChars="300" w:hanging="300"/>
    </w:pPr>
    <w:rPr>
      <w:rFonts w:eastAsia="黑体"/>
      <w:szCs w:val="18"/>
    </w:rPr>
  </w:style>
  <w:style w:type="paragraph" w:customStyle="1" w:styleId="a2">
    <w:name w:val="三级标题"/>
    <w:basedOn w:val="af3"/>
    <w:qFormat/>
    <w:rsid w:val="0060435B"/>
    <w:pPr>
      <w:numPr>
        <w:ilvl w:val="2"/>
        <w:numId w:val="17"/>
      </w:numPr>
      <w:ind w:left="300" w:hangingChars="300" w:hanging="300"/>
    </w:pPr>
    <w:rPr>
      <w:rFonts w:eastAsia="仿宋_GB2312"/>
    </w:rPr>
  </w:style>
  <w:style w:type="paragraph" w:customStyle="1" w:styleId="a">
    <w:name w:val="参考文献"/>
    <w:basedOn w:val="af3"/>
    <w:link w:val="Char9"/>
    <w:qFormat/>
    <w:rsid w:val="006E061E"/>
    <w:pPr>
      <w:numPr>
        <w:numId w:val="7"/>
      </w:numPr>
      <w:spacing w:line="240" w:lineRule="exact"/>
      <w:ind w:left="454" w:firstLineChars="0" w:hanging="454"/>
      <w:jc w:val="left"/>
    </w:pPr>
    <w:rPr>
      <w:rFonts w:cs="Times New Roman"/>
      <w:sz w:val="15"/>
      <w:szCs w:val="18"/>
    </w:rPr>
  </w:style>
  <w:style w:type="paragraph" w:styleId="af4">
    <w:name w:val="header"/>
    <w:basedOn w:val="a3"/>
    <w:link w:val="af5"/>
    <w:uiPriority w:val="99"/>
    <w:unhideWhenUsed/>
    <w:rsid w:val="00B23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4"/>
    <w:link w:val="af4"/>
    <w:uiPriority w:val="99"/>
    <w:rsid w:val="00B231DD"/>
    <w:rPr>
      <w:sz w:val="18"/>
      <w:szCs w:val="18"/>
    </w:rPr>
  </w:style>
  <w:style w:type="paragraph" w:styleId="af6">
    <w:name w:val="footer"/>
    <w:basedOn w:val="a3"/>
    <w:link w:val="af7"/>
    <w:uiPriority w:val="99"/>
    <w:unhideWhenUsed/>
    <w:rsid w:val="00B23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4"/>
    <w:link w:val="af6"/>
    <w:uiPriority w:val="99"/>
    <w:rsid w:val="00B231DD"/>
    <w:rPr>
      <w:sz w:val="18"/>
      <w:szCs w:val="18"/>
    </w:rPr>
  </w:style>
  <w:style w:type="paragraph" w:styleId="af8">
    <w:name w:val="Balloon Text"/>
    <w:basedOn w:val="a3"/>
    <w:link w:val="af9"/>
    <w:uiPriority w:val="99"/>
    <w:semiHidden/>
    <w:unhideWhenUsed/>
    <w:rsid w:val="000D5E23"/>
    <w:rPr>
      <w:sz w:val="18"/>
      <w:szCs w:val="18"/>
    </w:rPr>
  </w:style>
  <w:style w:type="character" w:customStyle="1" w:styleId="af9">
    <w:name w:val="批注框文本 字符"/>
    <w:basedOn w:val="a4"/>
    <w:link w:val="af8"/>
    <w:uiPriority w:val="99"/>
    <w:semiHidden/>
    <w:rsid w:val="000D5E23"/>
    <w:rPr>
      <w:sz w:val="18"/>
      <w:szCs w:val="18"/>
    </w:rPr>
  </w:style>
  <w:style w:type="paragraph" w:customStyle="1" w:styleId="afa">
    <w:name w:val="作者简历"/>
    <w:basedOn w:val="a"/>
    <w:link w:val="Chara"/>
    <w:qFormat/>
    <w:rsid w:val="00522B31"/>
    <w:pPr>
      <w:numPr>
        <w:numId w:val="0"/>
      </w:numPr>
      <w:spacing w:beforeLines="50" w:before="50"/>
      <w:ind w:left="500" w:hangingChars="500" w:hanging="500"/>
    </w:pPr>
    <w:rPr>
      <w:rFonts w:cs="宋体"/>
      <w:sz w:val="18"/>
    </w:rPr>
  </w:style>
  <w:style w:type="paragraph" w:styleId="afb">
    <w:name w:val="Normal (Web)"/>
    <w:basedOn w:val="a3"/>
    <w:uiPriority w:val="99"/>
    <w:rsid w:val="006B7407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Char9">
    <w:name w:val="参考文献 Char"/>
    <w:basedOn w:val="Char8"/>
    <w:link w:val="a"/>
    <w:rsid w:val="006E061E"/>
    <w:rPr>
      <w:rFonts w:ascii="Times New Roman" w:eastAsia="Times New Roman" w:hAnsi="Times New Roman" w:cs="Times New Roman"/>
      <w:b w:val="0"/>
      <w:sz w:val="15"/>
      <w:szCs w:val="18"/>
    </w:rPr>
  </w:style>
  <w:style w:type="character" w:customStyle="1" w:styleId="Chara">
    <w:name w:val="作者简历 Char"/>
    <w:basedOn w:val="Char9"/>
    <w:link w:val="afa"/>
    <w:rsid w:val="00522B31"/>
    <w:rPr>
      <w:rFonts w:ascii="Times New Roman" w:eastAsia="Times New Roman" w:hAnsi="Times New Roman" w:cs="宋体"/>
      <w:b w:val="0"/>
      <w:sz w:val="18"/>
      <w:szCs w:val="18"/>
    </w:rPr>
  </w:style>
  <w:style w:type="character" w:styleId="afc">
    <w:name w:val="Placeholder Text"/>
    <w:basedOn w:val="a4"/>
    <w:uiPriority w:val="99"/>
    <w:semiHidden/>
    <w:rsid w:val="00C60700"/>
    <w:rPr>
      <w:color w:val="808080"/>
    </w:rPr>
  </w:style>
  <w:style w:type="paragraph" w:customStyle="1" w:styleId="afd">
    <w:name w:val="图表题目"/>
    <w:basedOn w:val="a3"/>
    <w:next w:val="af3"/>
    <w:link w:val="Charb"/>
    <w:qFormat/>
    <w:rsid w:val="00C830BB"/>
    <w:pPr>
      <w:jc w:val="center"/>
    </w:pPr>
    <w:rPr>
      <w:rFonts w:ascii="Times New Roman" w:eastAsia="黑体" w:hAnsi="Times New Roman"/>
      <w:sz w:val="18"/>
      <w:szCs w:val="22"/>
    </w:rPr>
  </w:style>
  <w:style w:type="character" w:customStyle="1" w:styleId="Charb">
    <w:name w:val="图表题目 Char"/>
    <w:basedOn w:val="a4"/>
    <w:link w:val="afd"/>
    <w:rsid w:val="00C830BB"/>
    <w:rPr>
      <w:rFonts w:ascii="Times New Roman" w:eastAsia="黑体" w:hAnsi="Times New Roman"/>
      <w:sz w:val="18"/>
      <w:szCs w:val="22"/>
    </w:rPr>
  </w:style>
  <w:style w:type="paragraph" w:styleId="afe">
    <w:name w:val="List Paragraph"/>
    <w:basedOn w:val="a3"/>
    <w:uiPriority w:val="34"/>
    <w:qFormat/>
    <w:rsid w:val="00016A48"/>
    <w:pPr>
      <w:ind w:firstLineChars="200" w:firstLine="420"/>
    </w:pPr>
    <w:rPr>
      <w:szCs w:val="22"/>
    </w:rPr>
  </w:style>
  <w:style w:type="paragraph" w:styleId="aff">
    <w:name w:val="Normal Indent"/>
    <w:basedOn w:val="a3"/>
    <w:rsid w:val="00E70585"/>
    <w:pPr>
      <w:spacing w:line="329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3"/>
    <w:link w:val="HTML0"/>
    <w:uiPriority w:val="99"/>
    <w:semiHidden/>
    <w:unhideWhenUsed/>
    <w:rsid w:val="007A1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7A13CB"/>
    <w:rPr>
      <w:rFonts w:ascii="宋体" w:eastAsia="宋体" w:hAnsi="宋体" w:cs="宋体"/>
      <w:kern w:val="0"/>
      <w:sz w:val="24"/>
      <w:szCs w:val="24"/>
    </w:rPr>
  </w:style>
  <w:style w:type="character" w:styleId="aff0">
    <w:name w:val="Unresolved Mention"/>
    <w:basedOn w:val="a4"/>
    <w:uiPriority w:val="99"/>
    <w:semiHidden/>
    <w:unhideWhenUsed/>
    <w:rsid w:val="00BC0336"/>
    <w:rPr>
      <w:color w:val="605E5C"/>
      <w:shd w:val="clear" w:color="auto" w:fill="E1DFDD"/>
    </w:rPr>
  </w:style>
  <w:style w:type="character" w:styleId="aff1">
    <w:name w:val="FollowedHyperlink"/>
    <w:basedOn w:val="a4"/>
    <w:uiPriority w:val="99"/>
    <w:semiHidden/>
    <w:unhideWhenUsed/>
    <w:rsid w:val="00BC0336"/>
    <w:rPr>
      <w:color w:val="954F72" w:themeColor="followedHyperlink"/>
      <w:u w:val="single"/>
    </w:rPr>
  </w:style>
  <w:style w:type="character" w:customStyle="1" w:styleId="30">
    <w:name w:val="标题 3 字符"/>
    <w:basedOn w:val="a4"/>
    <w:link w:val="3"/>
    <w:uiPriority w:val="9"/>
    <w:rsid w:val="00BC0336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2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5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17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09632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9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5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7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enwen.sogou.com/z/q761200948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hyperlink" Target="http://www.elecfans.com/dianlutu/dianyuandianlu/20180223638477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enku.baidu.com/view/9a27246153d380eb6294dd88d0d233d4b14e3f91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454;&#39564;&#23460;\&#25237;&#31295;&#39035;&#30693;&#21644;&#27169;&#26495;-20150222\&#25237;&#31295;&#27169;&#26495;-20150302\&#31295;&#20214;&#27573;&#33853;&#23383;&#20307;2010&#27169;&#26495;-2015030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367CC-0497-48A4-A1E6-2FA06CBAC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E:\实验室\投稿须知和模板-20150222\投稿模板-20150302\稿件段落字体2010模板-20150302.dotx</Template>
  <TotalTime>739</TotalTime>
  <Pages>11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</dc:creator>
  <cp:keywords/>
  <dc:description/>
  <cp:lastModifiedBy>zxcvv430</cp:lastModifiedBy>
  <cp:revision>249</cp:revision>
  <cp:lastPrinted>2015-06-25T02:32:00Z</cp:lastPrinted>
  <dcterms:created xsi:type="dcterms:W3CDTF">2020-02-21T10:04:00Z</dcterms:created>
  <dcterms:modified xsi:type="dcterms:W3CDTF">2020-12-27T05:18:00Z</dcterms:modified>
</cp:coreProperties>
</file>